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002D" w:rsidRDefault="009F22C7">
      <w:pPr>
        <w:spacing w:after="100" w:afterAutospacing="1"/>
        <w:jc w:val="center"/>
        <w:rPr>
          <w:rFonts w:ascii="宋体" w:hAnsi="宋体"/>
          <w:b/>
          <w:sz w:val="52"/>
          <w:szCs w:val="52"/>
        </w:rPr>
      </w:pPr>
      <w:r>
        <w:rPr>
          <w:rFonts w:ascii="宋体" w:hAnsi="宋体" w:hint="eastAsia"/>
          <w:b/>
          <w:sz w:val="52"/>
          <w:szCs w:val="52"/>
        </w:rPr>
        <w:t>数字商品</w:t>
      </w:r>
      <w:r>
        <w:rPr>
          <w:rFonts w:ascii="宋体" w:hAnsi="宋体"/>
          <w:b/>
          <w:sz w:val="52"/>
          <w:szCs w:val="52"/>
        </w:rPr>
        <w:t>平台</w:t>
      </w:r>
    </w:p>
    <w:p w:rsidR="0013002D" w:rsidRDefault="009F22C7">
      <w:pPr>
        <w:spacing w:after="100" w:afterAutospacing="1"/>
        <w:jc w:val="center"/>
        <w:rPr>
          <w:rFonts w:ascii="宋体" w:hAnsi="宋体"/>
          <w:b/>
          <w:sz w:val="28"/>
          <w:szCs w:val="28"/>
        </w:rPr>
      </w:pPr>
      <w:bookmarkStart w:id="0" w:name="_Toc490966907"/>
      <w:bookmarkStart w:id="1" w:name="_Toc490966867"/>
      <w:r>
        <w:rPr>
          <w:rFonts w:ascii="宋体" w:hAnsi="宋体" w:hint="eastAsia"/>
          <w:b/>
          <w:sz w:val="28"/>
          <w:szCs w:val="28"/>
        </w:rPr>
        <w:t>对外接口说明</w:t>
      </w:r>
      <w:r>
        <w:rPr>
          <w:rFonts w:ascii="宋体" w:hAnsi="宋体"/>
          <w:b/>
          <w:sz w:val="28"/>
          <w:szCs w:val="28"/>
        </w:rPr>
        <w:t>文档</w:t>
      </w:r>
    </w:p>
    <w:tbl>
      <w:tblPr>
        <w:tblpPr w:leftFromText="180" w:rightFromText="180" w:vertAnchor="text" w:horzAnchor="margin" w:tblpY="61"/>
        <w:tblW w:w="8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993"/>
        <w:gridCol w:w="850"/>
        <w:gridCol w:w="3260"/>
        <w:gridCol w:w="1367"/>
      </w:tblGrid>
      <w:tr w:rsidR="0013002D">
        <w:trPr>
          <w:trHeight w:val="561"/>
        </w:trPr>
        <w:tc>
          <w:tcPr>
            <w:tcW w:w="2376" w:type="dxa"/>
            <w:shd w:val="clear" w:color="auto" w:fill="D9D9D9"/>
            <w:vAlign w:val="center"/>
          </w:tcPr>
          <w:p w:rsidR="0013002D" w:rsidRDefault="009F22C7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日期</w:t>
            </w:r>
          </w:p>
        </w:tc>
        <w:tc>
          <w:tcPr>
            <w:tcW w:w="993" w:type="dxa"/>
            <w:shd w:val="clear" w:color="auto" w:fill="D9D9D9"/>
            <w:vAlign w:val="center"/>
          </w:tcPr>
          <w:p w:rsidR="0013002D" w:rsidRDefault="009F22C7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版本</w:t>
            </w:r>
          </w:p>
        </w:tc>
        <w:tc>
          <w:tcPr>
            <w:tcW w:w="850" w:type="dxa"/>
            <w:shd w:val="clear" w:color="auto" w:fill="D9D9D9"/>
            <w:vAlign w:val="center"/>
          </w:tcPr>
          <w:p w:rsidR="0013002D" w:rsidRDefault="009F22C7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类别</w:t>
            </w:r>
          </w:p>
        </w:tc>
        <w:tc>
          <w:tcPr>
            <w:tcW w:w="3260" w:type="dxa"/>
            <w:tcBorders>
              <w:right w:val="single" w:sz="6" w:space="0" w:color="auto"/>
            </w:tcBorders>
            <w:shd w:val="clear" w:color="auto" w:fill="D9D9D9"/>
            <w:vAlign w:val="center"/>
          </w:tcPr>
          <w:p w:rsidR="0013002D" w:rsidRDefault="009F22C7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描述</w:t>
            </w:r>
          </w:p>
        </w:tc>
        <w:tc>
          <w:tcPr>
            <w:tcW w:w="1367" w:type="dxa"/>
            <w:tcBorders>
              <w:left w:val="single" w:sz="6" w:space="0" w:color="auto"/>
            </w:tcBorders>
            <w:shd w:val="clear" w:color="auto" w:fill="D9D9D9"/>
            <w:vAlign w:val="center"/>
          </w:tcPr>
          <w:p w:rsidR="0013002D" w:rsidRDefault="009F22C7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修改人</w:t>
            </w:r>
          </w:p>
        </w:tc>
      </w:tr>
      <w:tr w:rsidR="0013002D">
        <w:tc>
          <w:tcPr>
            <w:tcW w:w="2376" w:type="dxa"/>
            <w:vAlign w:val="center"/>
          </w:tcPr>
          <w:p w:rsidR="0013002D" w:rsidRDefault="0013002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93" w:type="dxa"/>
            <w:vAlign w:val="center"/>
          </w:tcPr>
          <w:p w:rsidR="0013002D" w:rsidRDefault="0013002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50" w:type="dxa"/>
            <w:vAlign w:val="center"/>
          </w:tcPr>
          <w:p w:rsidR="0013002D" w:rsidRDefault="0013002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260" w:type="dxa"/>
            <w:tcBorders>
              <w:right w:val="single" w:sz="6" w:space="0" w:color="auto"/>
            </w:tcBorders>
            <w:vAlign w:val="center"/>
          </w:tcPr>
          <w:p w:rsidR="0013002D" w:rsidRDefault="0013002D">
            <w:pPr>
              <w:rPr>
                <w:rFonts w:ascii="宋体" w:hAnsi="宋体"/>
                <w:sz w:val="21"/>
              </w:rPr>
            </w:pPr>
          </w:p>
        </w:tc>
        <w:tc>
          <w:tcPr>
            <w:tcW w:w="1367" w:type="dxa"/>
            <w:tcBorders>
              <w:left w:val="single" w:sz="6" w:space="0" w:color="auto"/>
            </w:tcBorders>
            <w:vAlign w:val="center"/>
          </w:tcPr>
          <w:p w:rsidR="0013002D" w:rsidRDefault="0013002D">
            <w:pPr>
              <w:jc w:val="center"/>
              <w:rPr>
                <w:rFonts w:ascii="宋体" w:hAnsi="宋体"/>
              </w:rPr>
            </w:pPr>
          </w:p>
        </w:tc>
      </w:tr>
      <w:tr w:rsidR="0013002D">
        <w:tc>
          <w:tcPr>
            <w:tcW w:w="2376" w:type="dxa"/>
            <w:vAlign w:val="center"/>
          </w:tcPr>
          <w:p w:rsidR="0013002D" w:rsidRDefault="0013002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93" w:type="dxa"/>
            <w:vAlign w:val="center"/>
          </w:tcPr>
          <w:p w:rsidR="0013002D" w:rsidRDefault="0013002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50" w:type="dxa"/>
            <w:vAlign w:val="center"/>
          </w:tcPr>
          <w:p w:rsidR="0013002D" w:rsidRDefault="0013002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260" w:type="dxa"/>
            <w:tcBorders>
              <w:right w:val="single" w:sz="6" w:space="0" w:color="auto"/>
            </w:tcBorders>
            <w:vAlign w:val="center"/>
          </w:tcPr>
          <w:p w:rsidR="0013002D" w:rsidRDefault="0013002D">
            <w:pPr>
              <w:rPr>
                <w:rFonts w:ascii="宋体" w:hAnsi="宋体"/>
              </w:rPr>
            </w:pPr>
          </w:p>
        </w:tc>
        <w:tc>
          <w:tcPr>
            <w:tcW w:w="1367" w:type="dxa"/>
            <w:tcBorders>
              <w:left w:val="single" w:sz="6" w:space="0" w:color="auto"/>
            </w:tcBorders>
            <w:vAlign w:val="center"/>
          </w:tcPr>
          <w:p w:rsidR="0013002D" w:rsidRDefault="0013002D">
            <w:pPr>
              <w:jc w:val="center"/>
              <w:rPr>
                <w:rFonts w:ascii="宋体" w:hAnsi="宋体"/>
              </w:rPr>
            </w:pPr>
          </w:p>
        </w:tc>
      </w:tr>
      <w:tr w:rsidR="0013002D">
        <w:tc>
          <w:tcPr>
            <w:tcW w:w="2376" w:type="dxa"/>
            <w:vAlign w:val="center"/>
          </w:tcPr>
          <w:p w:rsidR="0013002D" w:rsidRDefault="0013002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93" w:type="dxa"/>
            <w:vAlign w:val="center"/>
          </w:tcPr>
          <w:p w:rsidR="0013002D" w:rsidRDefault="0013002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50" w:type="dxa"/>
            <w:vAlign w:val="center"/>
          </w:tcPr>
          <w:p w:rsidR="0013002D" w:rsidRDefault="0013002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260" w:type="dxa"/>
            <w:tcBorders>
              <w:right w:val="single" w:sz="6" w:space="0" w:color="auto"/>
            </w:tcBorders>
          </w:tcPr>
          <w:p w:rsidR="0013002D" w:rsidRDefault="0013002D">
            <w:pPr>
              <w:tabs>
                <w:tab w:val="left" w:pos="527"/>
              </w:tabs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367" w:type="dxa"/>
            <w:tcBorders>
              <w:left w:val="single" w:sz="6" w:space="0" w:color="auto"/>
            </w:tcBorders>
            <w:vAlign w:val="center"/>
          </w:tcPr>
          <w:p w:rsidR="0013002D" w:rsidRDefault="0013002D">
            <w:pPr>
              <w:jc w:val="center"/>
              <w:rPr>
                <w:rFonts w:ascii="宋体" w:hAnsi="宋体"/>
              </w:rPr>
            </w:pPr>
          </w:p>
        </w:tc>
      </w:tr>
      <w:tr w:rsidR="0013002D">
        <w:tc>
          <w:tcPr>
            <w:tcW w:w="2376" w:type="dxa"/>
          </w:tcPr>
          <w:p w:rsidR="0013002D" w:rsidRDefault="0013002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93" w:type="dxa"/>
            <w:vAlign w:val="center"/>
          </w:tcPr>
          <w:p w:rsidR="0013002D" w:rsidRDefault="0013002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50" w:type="dxa"/>
          </w:tcPr>
          <w:p w:rsidR="0013002D" w:rsidRDefault="0013002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260" w:type="dxa"/>
            <w:tcBorders>
              <w:right w:val="single" w:sz="6" w:space="0" w:color="auto"/>
            </w:tcBorders>
          </w:tcPr>
          <w:p w:rsidR="0013002D" w:rsidRDefault="0013002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67" w:type="dxa"/>
            <w:tcBorders>
              <w:left w:val="single" w:sz="6" w:space="0" w:color="auto"/>
            </w:tcBorders>
          </w:tcPr>
          <w:p w:rsidR="0013002D" w:rsidRDefault="0013002D">
            <w:pPr>
              <w:jc w:val="center"/>
              <w:rPr>
                <w:rFonts w:ascii="宋体" w:hAnsi="宋体"/>
              </w:rPr>
            </w:pPr>
          </w:p>
        </w:tc>
      </w:tr>
    </w:tbl>
    <w:p w:rsidR="0013002D" w:rsidRDefault="0013002D">
      <w:pPr>
        <w:spacing w:afterLines="50" w:after="166"/>
        <w:rPr>
          <w:rFonts w:ascii="宋体" w:hAnsi="宋体"/>
        </w:rPr>
        <w:sectPr w:rsidR="0013002D">
          <w:footerReference w:type="default" r:id="rId9"/>
          <w:footerReference w:type="first" r:id="rId10"/>
          <w:type w:val="continuous"/>
          <w:pgSz w:w="11906" w:h="16838"/>
          <w:pgMar w:top="1440" w:right="1797" w:bottom="1440" w:left="1797" w:header="851" w:footer="992" w:gutter="0"/>
          <w:pgNumType w:start="4"/>
          <w:cols w:space="720"/>
          <w:titlePg/>
          <w:docGrid w:type="lines" w:linePitch="332"/>
        </w:sectPr>
      </w:pPr>
    </w:p>
    <w:p w:rsidR="0013002D" w:rsidRDefault="0013002D">
      <w:pPr>
        <w:spacing w:before="156" w:after="156"/>
        <w:rPr>
          <w:rFonts w:ascii="宋体" w:hAnsi="宋体" w:cs="Arial"/>
          <w:sz w:val="30"/>
        </w:rPr>
        <w:sectPr w:rsidR="0013002D">
          <w:type w:val="continuous"/>
          <w:pgSz w:w="11906" w:h="16838"/>
          <w:pgMar w:top="1418" w:right="1134" w:bottom="1134" w:left="1418" w:header="851" w:footer="992" w:gutter="0"/>
          <w:cols w:space="720"/>
          <w:docGrid w:type="lines" w:linePitch="312"/>
        </w:sectPr>
      </w:pPr>
    </w:p>
    <w:p w:rsidR="0013002D" w:rsidRDefault="009F22C7">
      <w:pPr>
        <w:pStyle w:val="formhead9pt"/>
        <w:spacing w:line="360" w:lineRule="auto"/>
        <w:ind w:left="0"/>
        <w:jc w:val="center"/>
        <w:outlineLvl w:val="0"/>
        <w:rPr>
          <w:rFonts w:ascii="宋体" w:hAnsi="宋体" w:cs="Arial"/>
          <w:sz w:val="36"/>
          <w:szCs w:val="36"/>
        </w:rPr>
      </w:pPr>
      <w:bookmarkStart w:id="2" w:name="_Toc534969992"/>
      <w:r>
        <w:rPr>
          <w:rFonts w:ascii="宋体" w:hAnsi="宋体" w:cs="Arial"/>
          <w:sz w:val="36"/>
          <w:szCs w:val="36"/>
        </w:rPr>
        <w:lastRenderedPageBreak/>
        <w:t>目  录</w:t>
      </w:r>
      <w:bookmarkEnd w:id="2"/>
    </w:p>
    <w:p w:rsidR="000C49C7" w:rsidRDefault="009F22C7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>
        <w:rPr>
          <w:rFonts w:ascii="宋体" w:eastAsia="宋体" w:hAnsi="宋体" w:cs="Arial"/>
        </w:rPr>
        <w:fldChar w:fldCharType="begin"/>
      </w:r>
      <w:r>
        <w:rPr>
          <w:rFonts w:ascii="宋体" w:eastAsia="宋体" w:hAnsi="宋体" w:cs="Arial"/>
        </w:rPr>
        <w:instrText xml:space="preserve"> TOC \o "1-3" \h \z \u </w:instrText>
      </w:r>
      <w:r>
        <w:rPr>
          <w:rFonts w:ascii="宋体" w:eastAsia="宋体" w:hAnsi="宋体" w:cs="Arial"/>
        </w:rPr>
        <w:fldChar w:fldCharType="separate"/>
      </w:r>
      <w:hyperlink w:anchor="_Toc534969992" w:history="1">
        <w:r w:rsidR="000C49C7" w:rsidRPr="002C05E1">
          <w:rPr>
            <w:rStyle w:val="afe"/>
            <w:rFonts w:ascii="宋体" w:hAnsi="宋体" w:cs="Arial"/>
            <w:noProof/>
          </w:rPr>
          <w:t>目</w:t>
        </w:r>
        <w:r w:rsidR="000C49C7" w:rsidRPr="002C05E1">
          <w:rPr>
            <w:rStyle w:val="afe"/>
            <w:rFonts w:ascii="宋体" w:hAnsi="宋体" w:cs="Arial"/>
            <w:noProof/>
          </w:rPr>
          <w:t xml:space="preserve">  </w:t>
        </w:r>
        <w:r w:rsidR="000C49C7" w:rsidRPr="002C05E1">
          <w:rPr>
            <w:rStyle w:val="afe"/>
            <w:rFonts w:ascii="宋体" w:hAnsi="宋体" w:cs="Arial"/>
            <w:noProof/>
          </w:rPr>
          <w:t>录</w:t>
        </w:r>
        <w:r w:rsidR="000C49C7">
          <w:rPr>
            <w:noProof/>
            <w:webHidden/>
          </w:rPr>
          <w:tab/>
        </w:r>
        <w:r w:rsidR="000C49C7">
          <w:rPr>
            <w:noProof/>
            <w:webHidden/>
          </w:rPr>
          <w:fldChar w:fldCharType="begin"/>
        </w:r>
        <w:r w:rsidR="000C49C7">
          <w:rPr>
            <w:noProof/>
            <w:webHidden/>
          </w:rPr>
          <w:instrText xml:space="preserve"> PAGEREF _Toc534969992 \h </w:instrText>
        </w:r>
        <w:r w:rsidR="000C49C7">
          <w:rPr>
            <w:noProof/>
            <w:webHidden/>
          </w:rPr>
        </w:r>
        <w:r w:rsidR="000C49C7">
          <w:rPr>
            <w:noProof/>
            <w:webHidden/>
          </w:rPr>
          <w:fldChar w:fldCharType="separate"/>
        </w:r>
        <w:r w:rsidR="000C49C7">
          <w:rPr>
            <w:rFonts w:hint="eastAsia"/>
            <w:noProof/>
            <w:webHidden/>
          </w:rPr>
          <w:t>１</w:t>
        </w:r>
        <w:r w:rsidR="000C49C7">
          <w:rPr>
            <w:noProof/>
            <w:webHidden/>
          </w:rPr>
          <w:fldChar w:fldCharType="end"/>
        </w:r>
      </w:hyperlink>
    </w:p>
    <w:p w:rsidR="000C49C7" w:rsidRDefault="000C49C7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534969993" w:history="1">
        <w:r w:rsidRPr="002C05E1">
          <w:rPr>
            <w:rStyle w:val="afe"/>
            <w:noProof/>
          </w:rPr>
          <w:t>第一章</w:t>
        </w:r>
        <w:r w:rsidRPr="002C05E1">
          <w:rPr>
            <w:rStyle w:val="afe"/>
            <w:noProof/>
          </w:rPr>
          <w:t xml:space="preserve"> </w:t>
        </w:r>
        <w:r w:rsidRPr="002C05E1">
          <w:rPr>
            <w:rStyle w:val="afe"/>
            <w:noProof/>
          </w:rPr>
          <w:t>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_Toc534969993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２</w:t>
        </w:r>
        <w:r>
          <w:rPr>
            <w:noProof/>
            <w:webHidden/>
          </w:rPr>
          <w:fldChar w:fldCharType="end"/>
        </w:r>
      </w:hyperlink>
    </w:p>
    <w:p w:rsidR="000C49C7" w:rsidRDefault="000C49C7">
      <w:pPr>
        <w:pStyle w:val="TOC2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34969994" w:history="1">
        <w:r w:rsidRPr="002C05E1">
          <w:rPr>
            <w:rStyle w:val="afe"/>
            <w:rFonts w:cs="Arial"/>
            <w:noProof/>
          </w:rPr>
          <w:t>1.1</w:t>
        </w:r>
        <w:r w:rsidRPr="002C05E1">
          <w:rPr>
            <w:rStyle w:val="afe"/>
            <w:rFonts w:ascii="微软雅黑" w:eastAsia="微软雅黑" w:hAnsi="微软雅黑" w:cs="Arial"/>
            <w:b/>
            <w:noProof/>
          </w:rPr>
          <w:t xml:space="preserve"> 接口协议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_Toc534969994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２</w:t>
        </w:r>
        <w:r>
          <w:rPr>
            <w:noProof/>
            <w:webHidden/>
          </w:rPr>
          <w:fldChar w:fldCharType="end"/>
        </w:r>
      </w:hyperlink>
    </w:p>
    <w:p w:rsidR="000C49C7" w:rsidRDefault="000C49C7">
      <w:pPr>
        <w:pStyle w:val="TOC2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34969995" w:history="1">
        <w:r w:rsidRPr="002C05E1">
          <w:rPr>
            <w:rStyle w:val="afe"/>
            <w:rFonts w:cs="Arial"/>
            <w:noProof/>
          </w:rPr>
          <w:t>1.2</w:t>
        </w:r>
        <w:r w:rsidRPr="002C05E1">
          <w:rPr>
            <w:rStyle w:val="afe"/>
            <w:rFonts w:ascii="微软雅黑" w:eastAsia="微软雅黑" w:hAnsi="微软雅黑" w:cs="Arial"/>
            <w:b/>
            <w:noProof/>
          </w:rPr>
          <w:t xml:space="preserve"> 数据格式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_Toc534969995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２</w:t>
        </w:r>
        <w:r>
          <w:rPr>
            <w:noProof/>
            <w:webHidden/>
          </w:rPr>
          <w:fldChar w:fldCharType="end"/>
        </w:r>
      </w:hyperlink>
    </w:p>
    <w:p w:rsidR="000C49C7" w:rsidRDefault="000C49C7">
      <w:pPr>
        <w:pStyle w:val="TOC2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34969996" w:history="1">
        <w:r w:rsidRPr="002C05E1">
          <w:rPr>
            <w:rStyle w:val="afe"/>
            <w:rFonts w:cs="Arial"/>
            <w:noProof/>
          </w:rPr>
          <w:t>1.3</w:t>
        </w:r>
        <w:r w:rsidRPr="002C05E1">
          <w:rPr>
            <w:rStyle w:val="afe"/>
            <w:rFonts w:ascii="微软雅黑" w:eastAsia="微软雅黑" w:hAnsi="微软雅黑" w:cs="Arial"/>
            <w:b/>
            <w:noProof/>
          </w:rPr>
          <w:t xml:space="preserve"> 字符集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_Toc534969996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２</w:t>
        </w:r>
        <w:r>
          <w:rPr>
            <w:noProof/>
            <w:webHidden/>
          </w:rPr>
          <w:fldChar w:fldCharType="end"/>
        </w:r>
      </w:hyperlink>
    </w:p>
    <w:p w:rsidR="000C49C7" w:rsidRDefault="000C49C7">
      <w:pPr>
        <w:pStyle w:val="TOC2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34969997" w:history="1">
        <w:r w:rsidRPr="002C05E1">
          <w:rPr>
            <w:rStyle w:val="afe"/>
            <w:rFonts w:cs="Arial"/>
            <w:noProof/>
          </w:rPr>
          <w:t>1.4</w:t>
        </w:r>
        <w:r w:rsidRPr="002C05E1">
          <w:rPr>
            <w:rStyle w:val="afe"/>
            <w:rFonts w:ascii="微软雅黑" w:eastAsia="微软雅黑" w:hAnsi="微软雅黑" w:cs="Arial"/>
            <w:b/>
            <w:noProof/>
          </w:rPr>
          <w:t xml:space="preserve"> 接口授权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_Toc534969997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２</w:t>
        </w:r>
        <w:r>
          <w:rPr>
            <w:noProof/>
            <w:webHidden/>
          </w:rPr>
          <w:fldChar w:fldCharType="end"/>
        </w:r>
      </w:hyperlink>
    </w:p>
    <w:p w:rsidR="000C49C7" w:rsidRDefault="000C49C7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534969998" w:history="1">
        <w:r w:rsidRPr="002C05E1">
          <w:rPr>
            <w:rStyle w:val="afe"/>
            <w:noProof/>
          </w:rPr>
          <w:t>第二章</w:t>
        </w:r>
        <w:r w:rsidRPr="002C05E1">
          <w:rPr>
            <w:rStyle w:val="afe"/>
            <w:noProof/>
          </w:rPr>
          <w:t xml:space="preserve"> </w:t>
        </w:r>
        <w:r w:rsidRPr="002C05E1">
          <w:rPr>
            <w:rStyle w:val="afe"/>
            <w:noProof/>
          </w:rPr>
          <w:t>卡券接口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_Toc534969998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３</w:t>
        </w:r>
        <w:r>
          <w:rPr>
            <w:noProof/>
            <w:webHidden/>
          </w:rPr>
          <w:fldChar w:fldCharType="end"/>
        </w:r>
      </w:hyperlink>
    </w:p>
    <w:p w:rsidR="000C49C7" w:rsidRDefault="000C49C7">
      <w:pPr>
        <w:pStyle w:val="TOC2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34969999" w:history="1">
        <w:r w:rsidRPr="002C05E1">
          <w:rPr>
            <w:rStyle w:val="afe"/>
            <w:rFonts w:cs="微软雅黑"/>
            <w:noProof/>
          </w:rPr>
          <w:t>2.1</w:t>
        </w:r>
        <w:r w:rsidRPr="002C05E1">
          <w:rPr>
            <w:rStyle w:val="afe"/>
            <w:rFonts w:ascii="微软雅黑" w:eastAsia="微软雅黑" w:hAnsi="微软雅黑" w:cs="微软雅黑"/>
            <w:b/>
            <w:noProof/>
          </w:rPr>
          <w:t xml:space="preserve"> 接口描述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_Toc534969999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３</w:t>
        </w:r>
        <w:r>
          <w:rPr>
            <w:noProof/>
            <w:webHidden/>
          </w:rPr>
          <w:fldChar w:fldCharType="end"/>
        </w:r>
      </w:hyperlink>
    </w:p>
    <w:p w:rsidR="000C49C7" w:rsidRDefault="000C49C7">
      <w:pPr>
        <w:pStyle w:val="TOC2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34970000" w:history="1">
        <w:r w:rsidRPr="002C05E1">
          <w:rPr>
            <w:rStyle w:val="afe"/>
            <w:rFonts w:cs="微软雅黑"/>
            <w:noProof/>
          </w:rPr>
          <w:t>2.2</w:t>
        </w:r>
        <w:r w:rsidRPr="002C05E1">
          <w:rPr>
            <w:rStyle w:val="afe"/>
            <w:rFonts w:ascii="微软雅黑" w:eastAsia="微软雅黑" w:hAnsi="微软雅黑" w:cs="微软雅黑"/>
            <w:b/>
            <w:noProof/>
          </w:rPr>
          <w:t xml:space="preserve"> 请求地址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_Toc534970000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３</w:t>
        </w:r>
        <w:r>
          <w:rPr>
            <w:noProof/>
            <w:webHidden/>
          </w:rPr>
          <w:fldChar w:fldCharType="end"/>
        </w:r>
      </w:hyperlink>
    </w:p>
    <w:p w:rsidR="000C49C7" w:rsidRDefault="000C49C7">
      <w:pPr>
        <w:pStyle w:val="TOC2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34970001" w:history="1">
        <w:r w:rsidRPr="002C05E1">
          <w:rPr>
            <w:rStyle w:val="afe"/>
            <w:rFonts w:cs="微软雅黑"/>
            <w:noProof/>
          </w:rPr>
          <w:t>2.3</w:t>
        </w:r>
        <w:r w:rsidRPr="002C05E1">
          <w:rPr>
            <w:rStyle w:val="afe"/>
            <w:rFonts w:ascii="微软雅黑" w:eastAsia="微软雅黑" w:hAnsi="微软雅黑" w:cs="微软雅黑"/>
            <w:b/>
            <w:noProof/>
          </w:rPr>
          <w:t xml:space="preserve"> 请求报文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_Toc534970001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３</w:t>
        </w:r>
        <w:r>
          <w:rPr>
            <w:noProof/>
            <w:webHidden/>
          </w:rPr>
          <w:fldChar w:fldCharType="end"/>
        </w:r>
      </w:hyperlink>
    </w:p>
    <w:p w:rsidR="000C49C7" w:rsidRDefault="000C49C7">
      <w:pPr>
        <w:pStyle w:val="TOC2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34970002" w:history="1">
        <w:r w:rsidRPr="002C05E1">
          <w:rPr>
            <w:rStyle w:val="afe"/>
            <w:rFonts w:cs="微软雅黑"/>
            <w:noProof/>
          </w:rPr>
          <w:t>2.4</w:t>
        </w:r>
        <w:r w:rsidRPr="002C05E1">
          <w:rPr>
            <w:rStyle w:val="afe"/>
            <w:rFonts w:ascii="微软雅黑" w:eastAsia="微软雅黑" w:hAnsi="微软雅黑" w:cs="微软雅黑"/>
            <w:b/>
            <w:noProof/>
          </w:rPr>
          <w:t xml:space="preserve"> 响应报文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_Toc534970002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４</w:t>
        </w:r>
        <w:r>
          <w:rPr>
            <w:noProof/>
            <w:webHidden/>
          </w:rPr>
          <w:fldChar w:fldCharType="end"/>
        </w:r>
      </w:hyperlink>
    </w:p>
    <w:p w:rsidR="000C49C7" w:rsidRDefault="000C49C7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534970003" w:history="1">
        <w:r w:rsidRPr="002C05E1">
          <w:rPr>
            <w:rStyle w:val="afe"/>
            <w:rFonts w:cs="Arial"/>
            <w:noProof/>
          </w:rPr>
          <w:t>第三章</w:t>
        </w:r>
        <w:r w:rsidRPr="002C05E1">
          <w:rPr>
            <w:rStyle w:val="afe"/>
            <w:rFonts w:ascii="宋体" w:eastAsia="宋体" w:hAnsi="宋体" w:cs="Arial"/>
            <w:noProof/>
          </w:rPr>
          <w:t xml:space="preserve"> 卡券订单查询接口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_Toc534970003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５</w:t>
        </w:r>
        <w:r>
          <w:rPr>
            <w:noProof/>
            <w:webHidden/>
          </w:rPr>
          <w:fldChar w:fldCharType="end"/>
        </w:r>
      </w:hyperlink>
    </w:p>
    <w:p w:rsidR="000C49C7" w:rsidRDefault="000C49C7">
      <w:pPr>
        <w:pStyle w:val="TOC2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34970004" w:history="1">
        <w:r w:rsidRPr="002C05E1">
          <w:rPr>
            <w:rStyle w:val="afe"/>
            <w:rFonts w:cs="微软雅黑"/>
            <w:noProof/>
          </w:rPr>
          <w:t>3.1</w:t>
        </w:r>
        <w:r w:rsidRPr="002C05E1">
          <w:rPr>
            <w:rStyle w:val="afe"/>
            <w:rFonts w:ascii="微软雅黑" w:eastAsia="微软雅黑" w:hAnsi="微软雅黑" w:cs="微软雅黑"/>
            <w:b/>
            <w:noProof/>
          </w:rPr>
          <w:t xml:space="preserve"> 接口描述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_Toc534970004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５</w:t>
        </w:r>
        <w:r>
          <w:rPr>
            <w:noProof/>
            <w:webHidden/>
          </w:rPr>
          <w:fldChar w:fldCharType="end"/>
        </w:r>
      </w:hyperlink>
    </w:p>
    <w:p w:rsidR="000C49C7" w:rsidRDefault="000C49C7">
      <w:pPr>
        <w:pStyle w:val="TOC2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34970005" w:history="1">
        <w:r w:rsidRPr="002C05E1">
          <w:rPr>
            <w:rStyle w:val="afe"/>
            <w:rFonts w:cs="微软雅黑"/>
            <w:noProof/>
          </w:rPr>
          <w:t>3.2</w:t>
        </w:r>
        <w:r w:rsidRPr="002C05E1">
          <w:rPr>
            <w:rStyle w:val="afe"/>
            <w:rFonts w:ascii="微软雅黑" w:eastAsia="微软雅黑" w:hAnsi="微软雅黑" w:cs="微软雅黑"/>
            <w:b/>
            <w:noProof/>
          </w:rPr>
          <w:t xml:space="preserve"> 请求地址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_Toc534970005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５</w:t>
        </w:r>
        <w:r>
          <w:rPr>
            <w:noProof/>
            <w:webHidden/>
          </w:rPr>
          <w:fldChar w:fldCharType="end"/>
        </w:r>
      </w:hyperlink>
    </w:p>
    <w:p w:rsidR="000C49C7" w:rsidRDefault="000C49C7">
      <w:pPr>
        <w:pStyle w:val="TOC2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34970006" w:history="1">
        <w:r w:rsidRPr="002C05E1">
          <w:rPr>
            <w:rStyle w:val="afe"/>
            <w:rFonts w:cs="微软雅黑"/>
            <w:noProof/>
          </w:rPr>
          <w:t>3.3</w:t>
        </w:r>
        <w:r w:rsidRPr="002C05E1">
          <w:rPr>
            <w:rStyle w:val="afe"/>
            <w:rFonts w:ascii="微软雅黑" w:eastAsia="微软雅黑" w:hAnsi="微软雅黑" w:cs="微软雅黑"/>
            <w:b/>
            <w:noProof/>
          </w:rPr>
          <w:t xml:space="preserve"> 请求参数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_Toc534970006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５</w:t>
        </w:r>
        <w:r>
          <w:rPr>
            <w:noProof/>
            <w:webHidden/>
          </w:rPr>
          <w:fldChar w:fldCharType="end"/>
        </w:r>
      </w:hyperlink>
    </w:p>
    <w:p w:rsidR="000C49C7" w:rsidRDefault="000C49C7">
      <w:pPr>
        <w:pStyle w:val="TOC2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34970007" w:history="1">
        <w:r w:rsidRPr="002C05E1">
          <w:rPr>
            <w:rStyle w:val="afe"/>
            <w:rFonts w:cs="微软雅黑"/>
            <w:noProof/>
          </w:rPr>
          <w:t>3.4</w:t>
        </w:r>
        <w:r w:rsidRPr="002C05E1">
          <w:rPr>
            <w:rStyle w:val="afe"/>
            <w:rFonts w:ascii="微软雅黑" w:eastAsia="微软雅黑" w:hAnsi="微软雅黑" w:cs="微软雅黑"/>
            <w:b/>
            <w:noProof/>
          </w:rPr>
          <w:t xml:space="preserve"> 请求实体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_Toc534970007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５</w:t>
        </w:r>
        <w:r>
          <w:rPr>
            <w:noProof/>
            <w:webHidden/>
          </w:rPr>
          <w:fldChar w:fldCharType="end"/>
        </w:r>
      </w:hyperlink>
    </w:p>
    <w:p w:rsidR="000C49C7" w:rsidRDefault="000C49C7">
      <w:pPr>
        <w:pStyle w:val="TOC2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34970008" w:history="1">
        <w:r w:rsidRPr="002C05E1">
          <w:rPr>
            <w:rStyle w:val="afe"/>
            <w:rFonts w:cs="微软雅黑"/>
            <w:noProof/>
          </w:rPr>
          <w:t>3.5</w:t>
        </w:r>
        <w:r w:rsidRPr="002C05E1">
          <w:rPr>
            <w:rStyle w:val="afe"/>
            <w:rFonts w:ascii="微软雅黑" w:eastAsia="微软雅黑" w:hAnsi="微软雅黑" w:cs="微软雅黑"/>
            <w:b/>
            <w:noProof/>
          </w:rPr>
          <w:t xml:space="preserve"> 响应报文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_Toc534970008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６</w:t>
        </w:r>
        <w:r>
          <w:rPr>
            <w:noProof/>
            <w:webHidden/>
          </w:rPr>
          <w:fldChar w:fldCharType="end"/>
        </w:r>
      </w:hyperlink>
    </w:p>
    <w:p w:rsidR="000C49C7" w:rsidRDefault="000C49C7">
      <w:pPr>
        <w:pStyle w:val="TOC2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34970009" w:history="1">
        <w:r w:rsidRPr="002C05E1">
          <w:rPr>
            <w:rStyle w:val="afe"/>
            <w:rFonts w:ascii="微软雅黑" w:eastAsia="微软雅黑" w:hAnsi="微软雅黑" w:cs="微软雅黑"/>
            <w:b/>
            <w:noProof/>
          </w:rPr>
          <w:t>卡券接口返回错误码以及描述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_Toc534970009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８</w:t>
        </w:r>
        <w:r>
          <w:rPr>
            <w:noProof/>
            <w:webHidden/>
          </w:rPr>
          <w:fldChar w:fldCharType="end"/>
        </w:r>
      </w:hyperlink>
    </w:p>
    <w:p w:rsidR="0013002D" w:rsidRDefault="009F22C7">
      <w:pPr>
        <w:pStyle w:val="ad"/>
        <w:ind w:firstLine="480"/>
        <w:rPr>
          <w:rFonts w:ascii="宋体" w:hAnsi="宋体" w:cs="Arial"/>
        </w:rPr>
      </w:pPr>
      <w:r>
        <w:rPr>
          <w:rFonts w:ascii="宋体" w:hAnsi="宋体" w:cs="Arial"/>
        </w:rPr>
        <w:fldChar w:fldCharType="end"/>
      </w:r>
    </w:p>
    <w:p w:rsidR="0013002D" w:rsidRDefault="009F22C7" w:rsidP="00DC71C4">
      <w:pPr>
        <w:pStyle w:val="1"/>
        <w:spacing w:before="156"/>
      </w:pPr>
      <w:bookmarkStart w:id="3" w:name="_Toc534969993"/>
      <w:r>
        <w:rPr>
          <w:rFonts w:hint="eastAsia"/>
        </w:rPr>
        <w:lastRenderedPageBreak/>
        <w:t>概述</w:t>
      </w:r>
      <w:bookmarkEnd w:id="3"/>
    </w:p>
    <w:p w:rsidR="0013002D" w:rsidRPr="00500213" w:rsidRDefault="009F22C7">
      <w:pPr>
        <w:pStyle w:val="2"/>
        <w:spacing w:line="360" w:lineRule="auto"/>
        <w:rPr>
          <w:rFonts w:ascii="微软雅黑" w:eastAsia="微软雅黑" w:hAnsi="微软雅黑" w:cs="Arial"/>
          <w:b/>
        </w:rPr>
      </w:pPr>
      <w:bookmarkStart w:id="4" w:name="_Toc534969994"/>
      <w:r w:rsidRPr="00500213">
        <w:rPr>
          <w:rFonts w:ascii="微软雅黑" w:eastAsia="微软雅黑" w:hAnsi="微软雅黑" w:cs="Arial" w:hint="eastAsia"/>
          <w:b/>
        </w:rPr>
        <w:t>接口</w:t>
      </w:r>
      <w:r w:rsidRPr="00500213">
        <w:rPr>
          <w:rFonts w:ascii="微软雅黑" w:eastAsia="微软雅黑" w:hAnsi="微软雅黑" w:cs="Arial"/>
          <w:b/>
        </w:rPr>
        <w:t>协议</w:t>
      </w:r>
      <w:bookmarkEnd w:id="4"/>
    </w:p>
    <w:p w:rsidR="0013002D" w:rsidRDefault="009F22C7">
      <w:pPr>
        <w:ind w:firstLine="425"/>
      </w:pPr>
      <w:r>
        <w:rPr>
          <w:rFonts w:hint="eastAsia"/>
        </w:rPr>
        <w:t>遵从本协议的接口使用</w:t>
      </w:r>
      <w:r>
        <w:rPr>
          <w:rFonts w:hint="eastAsia"/>
        </w:rPr>
        <w:t>HTTP</w:t>
      </w:r>
      <w:r>
        <w:t>S</w:t>
      </w:r>
      <w:r>
        <w:rPr>
          <w:rFonts w:hint="eastAsia"/>
        </w:rPr>
        <w:t xml:space="preserve"> POST</w:t>
      </w:r>
      <w:r>
        <w:rPr>
          <w:rFonts w:hint="eastAsia"/>
        </w:rPr>
        <w:t>方法</w:t>
      </w:r>
      <w:r>
        <w:rPr>
          <w:rFonts w:hint="eastAsia"/>
        </w:rPr>
        <w:t>,</w:t>
      </w:r>
      <w:r>
        <w:rPr>
          <w:rFonts w:hint="eastAsia"/>
        </w:rPr>
        <w:t>需要</w:t>
      </w:r>
      <w:r>
        <w:t>进行</w:t>
      </w:r>
      <w:r>
        <w:t>IP</w:t>
      </w:r>
      <w:r>
        <w:t>白名单限制</w:t>
      </w:r>
      <w:r>
        <w:rPr>
          <w:rFonts w:hint="eastAsia"/>
        </w:rPr>
        <w:t>。</w:t>
      </w:r>
    </w:p>
    <w:p w:rsidR="0013002D" w:rsidRDefault="009F22C7">
      <w:pPr>
        <w:ind w:firstLine="425"/>
      </w:pPr>
      <w:r>
        <w:rPr>
          <w:rFonts w:hint="eastAsia"/>
        </w:rPr>
        <w:t>消息</w:t>
      </w:r>
      <w:proofErr w:type="gramStart"/>
      <w:r>
        <w:rPr>
          <w:rFonts w:hint="eastAsia"/>
        </w:rPr>
        <w:t>体内容</w:t>
      </w:r>
      <w:proofErr w:type="gramEnd"/>
      <w:r>
        <w:rPr>
          <w:rFonts w:hint="eastAsia"/>
        </w:rPr>
        <w:t>为</w:t>
      </w:r>
      <w:r>
        <w:rPr>
          <w:rFonts w:hint="eastAsia"/>
        </w:rPr>
        <w:t>JSON</w:t>
      </w:r>
      <w:r>
        <w:rPr>
          <w:rFonts w:hint="eastAsia"/>
        </w:rPr>
        <w:t>格式</w:t>
      </w:r>
    </w:p>
    <w:p w:rsidR="0013002D" w:rsidRDefault="009F22C7">
      <w:pPr>
        <w:ind w:firstLine="425"/>
      </w:pPr>
      <w:r>
        <w:rPr>
          <w:rFonts w:hint="eastAsia"/>
        </w:rPr>
        <w:t>对于本协议中定义的消息格式，客户端与服务器需兼容增加字段的情况。</w:t>
      </w:r>
    </w:p>
    <w:p w:rsidR="0013002D" w:rsidRPr="00500213" w:rsidRDefault="009F22C7">
      <w:pPr>
        <w:pStyle w:val="2"/>
        <w:spacing w:line="360" w:lineRule="auto"/>
        <w:rPr>
          <w:rFonts w:ascii="微软雅黑" w:eastAsia="微软雅黑" w:hAnsi="微软雅黑" w:cs="Arial"/>
          <w:b/>
        </w:rPr>
      </w:pPr>
      <w:bookmarkStart w:id="5" w:name="_Toc534969995"/>
      <w:r w:rsidRPr="00500213">
        <w:rPr>
          <w:rFonts w:ascii="微软雅黑" w:eastAsia="微软雅黑" w:hAnsi="微软雅黑" w:cs="Arial" w:hint="eastAsia"/>
          <w:b/>
        </w:rPr>
        <w:t>数据格式</w:t>
      </w:r>
      <w:bookmarkEnd w:id="5"/>
    </w:p>
    <w:p w:rsidR="0013002D" w:rsidRDefault="009F22C7">
      <w:pPr>
        <w:ind w:firstLine="425"/>
      </w:pPr>
      <w:r>
        <w:rPr>
          <w:rFonts w:hint="eastAsia"/>
        </w:rPr>
        <w:t>如</w:t>
      </w:r>
      <w:r>
        <w:t>无特殊说明，</w:t>
      </w:r>
      <w:r>
        <w:rPr>
          <w:rFonts w:hint="eastAsia"/>
        </w:rPr>
        <w:t>本系统</w:t>
      </w:r>
      <w:r>
        <w:t>对外接口</w:t>
      </w:r>
      <w:r>
        <w:rPr>
          <w:rFonts w:hint="eastAsia"/>
        </w:rPr>
        <w:t>一律</w:t>
      </w:r>
      <w:r>
        <w:t>采用</w:t>
      </w:r>
      <w:r>
        <w:rPr>
          <w:rFonts w:hint="eastAsia"/>
        </w:rPr>
        <w:t>JSON</w:t>
      </w:r>
      <w:r>
        <w:rPr>
          <w:rFonts w:hint="eastAsia"/>
        </w:rPr>
        <w:t>数据格式</w:t>
      </w:r>
      <w:r>
        <w:t>。</w:t>
      </w:r>
    </w:p>
    <w:p w:rsidR="0013002D" w:rsidRPr="00500213" w:rsidRDefault="009F22C7">
      <w:pPr>
        <w:pStyle w:val="2"/>
        <w:spacing w:line="360" w:lineRule="auto"/>
        <w:rPr>
          <w:rFonts w:ascii="微软雅黑" w:eastAsia="微软雅黑" w:hAnsi="微软雅黑" w:cs="Arial"/>
          <w:b/>
        </w:rPr>
      </w:pPr>
      <w:bookmarkStart w:id="6" w:name="_Toc534969996"/>
      <w:r w:rsidRPr="00500213">
        <w:rPr>
          <w:rFonts w:ascii="微软雅黑" w:eastAsia="微软雅黑" w:hAnsi="微软雅黑" w:cs="Arial" w:hint="eastAsia"/>
          <w:b/>
        </w:rPr>
        <w:t>字符集</w:t>
      </w:r>
      <w:bookmarkEnd w:id="6"/>
    </w:p>
    <w:p w:rsidR="0013002D" w:rsidRDefault="009F22C7">
      <w:pPr>
        <w:ind w:firstLine="425"/>
      </w:pPr>
      <w:r>
        <w:rPr>
          <w:rFonts w:hint="eastAsia"/>
        </w:rPr>
        <w:t>如</w:t>
      </w:r>
      <w:r>
        <w:t>无特殊说明，</w:t>
      </w:r>
      <w:r>
        <w:rPr>
          <w:rFonts w:hint="eastAsia"/>
        </w:rPr>
        <w:t>本系统</w:t>
      </w:r>
      <w:r>
        <w:t>对外接口</w:t>
      </w:r>
      <w:r>
        <w:rPr>
          <w:rFonts w:hint="eastAsia"/>
        </w:rPr>
        <w:t>一律</w:t>
      </w:r>
      <w:r>
        <w:t>采用</w:t>
      </w:r>
      <w:r>
        <w:t>UTF-8</w:t>
      </w:r>
      <w:r>
        <w:rPr>
          <w:rFonts w:hint="eastAsia"/>
        </w:rPr>
        <w:t>数据格式</w:t>
      </w:r>
      <w:r>
        <w:t>。</w:t>
      </w:r>
    </w:p>
    <w:p w:rsidR="0013002D" w:rsidRPr="00500213" w:rsidRDefault="009F22C7">
      <w:pPr>
        <w:pStyle w:val="2"/>
        <w:spacing w:line="360" w:lineRule="auto"/>
        <w:rPr>
          <w:rFonts w:ascii="微软雅黑" w:eastAsia="微软雅黑" w:hAnsi="微软雅黑" w:cs="Arial"/>
          <w:b/>
        </w:rPr>
      </w:pPr>
      <w:bookmarkStart w:id="7" w:name="_Toc534969997"/>
      <w:r w:rsidRPr="00500213">
        <w:rPr>
          <w:rFonts w:ascii="微软雅黑" w:eastAsia="微软雅黑" w:hAnsi="微软雅黑" w:cs="Arial" w:hint="eastAsia"/>
          <w:b/>
        </w:rPr>
        <w:t>接口授权</w:t>
      </w:r>
      <w:bookmarkEnd w:id="7"/>
    </w:p>
    <w:p w:rsidR="0013002D" w:rsidRDefault="009F22C7">
      <w:pPr>
        <w:ind w:firstLine="425"/>
      </w:pPr>
      <w:r>
        <w:rPr>
          <w:rFonts w:hint="eastAsia"/>
        </w:rPr>
        <w:t>第三方</w:t>
      </w:r>
      <w:r>
        <w:t>系统与本系统对接前</w:t>
      </w:r>
      <w:r>
        <w:rPr>
          <w:rFonts w:hint="eastAsia"/>
        </w:rPr>
        <w:t>，</w:t>
      </w:r>
      <w:r>
        <w:t>需</w:t>
      </w:r>
      <w:r>
        <w:rPr>
          <w:rFonts w:hint="eastAsia"/>
        </w:rPr>
        <w:t>先联系我公司</w:t>
      </w:r>
      <w:r>
        <w:t>商务（</w:t>
      </w:r>
      <w:r>
        <w:rPr>
          <w:rFonts w:hint="eastAsia"/>
        </w:rPr>
        <w:t>或</w:t>
      </w:r>
      <w:r>
        <w:t>销售）</w:t>
      </w:r>
      <w:r>
        <w:rPr>
          <w:rFonts w:hint="eastAsia"/>
        </w:rPr>
        <w:t>部门申请接入</w:t>
      </w:r>
      <w:r>
        <w:t>授权码</w:t>
      </w:r>
      <w:r>
        <w:rPr>
          <w:rFonts w:hint="eastAsia"/>
        </w:rPr>
        <w:t>。</w:t>
      </w:r>
    </w:p>
    <w:p w:rsidR="0013002D" w:rsidRDefault="0013002D"/>
    <w:p w:rsidR="0013002D" w:rsidRDefault="009F22C7">
      <w:pPr>
        <w:rPr>
          <w:b/>
          <w:szCs w:val="24"/>
        </w:rPr>
      </w:pPr>
      <w:r>
        <w:rPr>
          <w:b/>
          <w:szCs w:val="24"/>
        </w:rPr>
        <w:tab/>
      </w:r>
      <w:r>
        <w:rPr>
          <w:rFonts w:hint="eastAsia"/>
          <w:b/>
          <w:szCs w:val="24"/>
        </w:rPr>
        <w:t>授权</w:t>
      </w:r>
      <w:r>
        <w:rPr>
          <w:b/>
          <w:szCs w:val="24"/>
        </w:rPr>
        <w:t>信息包括两部分：</w:t>
      </w:r>
    </w:p>
    <w:p w:rsidR="0013002D" w:rsidRDefault="009F22C7">
      <w:pPr>
        <w:pStyle w:val="afff1"/>
        <w:numPr>
          <w:ilvl w:val="0"/>
          <w:numId w:val="11"/>
        </w:numPr>
        <w:spacing w:line="360" w:lineRule="auto"/>
        <w:ind w:left="851" w:firstLineChars="0" w:hanging="425"/>
        <w:rPr>
          <w:sz w:val="24"/>
          <w:szCs w:val="24"/>
        </w:rPr>
      </w:pPr>
      <w:r>
        <w:rPr>
          <w:rFonts w:hint="eastAsia"/>
          <w:sz w:val="24"/>
          <w:szCs w:val="24"/>
        </w:rPr>
        <w:t>接入</w:t>
      </w:r>
      <w:r>
        <w:rPr>
          <w:sz w:val="24"/>
          <w:szCs w:val="24"/>
        </w:rPr>
        <w:t>平台编码</w:t>
      </w:r>
    </w:p>
    <w:p w:rsidR="0013002D" w:rsidRDefault="009F22C7">
      <w:pPr>
        <w:pStyle w:val="afff1"/>
        <w:spacing w:line="360" w:lineRule="auto"/>
        <w:ind w:left="851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由</w:t>
      </w:r>
      <w:r>
        <w:rPr>
          <w:sz w:val="24"/>
          <w:szCs w:val="24"/>
        </w:rPr>
        <w:t>虚拟平台系统提供。</w:t>
      </w:r>
    </w:p>
    <w:p w:rsidR="0013002D" w:rsidRDefault="009F22C7">
      <w:pPr>
        <w:pStyle w:val="afff1"/>
        <w:numPr>
          <w:ilvl w:val="0"/>
          <w:numId w:val="11"/>
        </w:numPr>
        <w:spacing w:line="360" w:lineRule="auto"/>
        <w:ind w:left="851" w:firstLineChars="0" w:hanging="425"/>
        <w:rPr>
          <w:sz w:val="24"/>
          <w:szCs w:val="24"/>
        </w:rPr>
      </w:pPr>
      <w:r>
        <w:rPr>
          <w:sz w:val="24"/>
          <w:szCs w:val="24"/>
        </w:rPr>
        <w:t>接入</w:t>
      </w:r>
      <w:r>
        <w:rPr>
          <w:rFonts w:hint="eastAsia"/>
          <w:sz w:val="24"/>
          <w:szCs w:val="24"/>
        </w:rPr>
        <w:t>授权码</w:t>
      </w:r>
    </w:p>
    <w:p w:rsidR="0013002D" w:rsidRDefault="009F22C7">
      <w:pPr>
        <w:pStyle w:val="afff1"/>
        <w:spacing w:line="360" w:lineRule="auto"/>
        <w:ind w:left="851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虚拟</w:t>
      </w:r>
      <w:r>
        <w:rPr>
          <w:sz w:val="24"/>
          <w:szCs w:val="24"/>
        </w:rPr>
        <w:t>平台系统自动生成</w:t>
      </w:r>
    </w:p>
    <w:p w:rsidR="0013002D" w:rsidRDefault="009F22C7">
      <w:pPr>
        <w:ind w:firstLineChars="376" w:firstLine="902"/>
        <w:rPr>
          <w:color w:val="FF0000"/>
        </w:rPr>
      </w:pPr>
      <w:r>
        <w:rPr>
          <w:rFonts w:hint="eastAsia"/>
          <w:color w:val="FF0000"/>
        </w:rPr>
        <w:t>该文档中的参数</w:t>
      </w:r>
      <w:proofErr w:type="spellStart"/>
      <w:r>
        <w:rPr>
          <w:rFonts w:hint="eastAsia"/>
          <w:color w:val="FF0000"/>
        </w:rPr>
        <w:t>authCode</w:t>
      </w:r>
      <w:proofErr w:type="spellEnd"/>
      <w:r>
        <w:rPr>
          <w:rFonts w:hint="eastAsia"/>
          <w:color w:val="FF0000"/>
        </w:rPr>
        <w:t>均为接入的授权码</w:t>
      </w:r>
    </w:p>
    <w:p w:rsidR="0013002D" w:rsidRDefault="0013002D">
      <w:pPr>
        <w:pStyle w:val="afff1"/>
        <w:spacing w:line="360" w:lineRule="auto"/>
        <w:ind w:left="851" w:firstLineChars="0" w:firstLine="0"/>
        <w:rPr>
          <w:sz w:val="24"/>
          <w:szCs w:val="24"/>
        </w:rPr>
      </w:pPr>
    </w:p>
    <w:p w:rsidR="0013002D" w:rsidRDefault="009F22C7" w:rsidP="00DC71C4">
      <w:pPr>
        <w:pStyle w:val="1"/>
        <w:numPr>
          <w:ilvl w:val="0"/>
          <w:numId w:val="13"/>
        </w:numPr>
        <w:spacing w:before="156"/>
      </w:pPr>
      <w:bookmarkStart w:id="8" w:name="_Toc534969998"/>
      <w:r>
        <w:rPr>
          <w:rFonts w:hint="eastAsia"/>
        </w:rPr>
        <w:lastRenderedPageBreak/>
        <w:t>卡券接口</w:t>
      </w:r>
      <w:bookmarkEnd w:id="8"/>
    </w:p>
    <w:p w:rsidR="0013002D" w:rsidRDefault="009F22C7">
      <w:pPr>
        <w:pStyle w:val="2"/>
        <w:rPr>
          <w:rFonts w:ascii="微软雅黑" w:eastAsia="微软雅黑" w:hAnsi="微软雅黑" w:cs="微软雅黑"/>
          <w:b/>
        </w:rPr>
      </w:pPr>
      <w:bookmarkStart w:id="9" w:name="_Toc534969999"/>
      <w:bookmarkEnd w:id="0"/>
      <w:bookmarkEnd w:id="1"/>
      <w:r>
        <w:rPr>
          <w:rFonts w:ascii="微软雅黑" w:eastAsia="微软雅黑" w:hAnsi="微软雅黑" w:cs="微软雅黑" w:hint="eastAsia"/>
          <w:b/>
        </w:rPr>
        <w:t>接口描述</w:t>
      </w:r>
      <w:bookmarkEnd w:id="9"/>
    </w:p>
    <w:p w:rsidR="0013002D" w:rsidRDefault="009F22C7">
      <w:r>
        <w:rPr>
          <w:rFonts w:hint="eastAsia"/>
        </w:rPr>
        <w:t>用</w:t>
      </w:r>
      <w:r>
        <w:t>于</w:t>
      </w:r>
      <w:r>
        <w:rPr>
          <w:rFonts w:hint="eastAsia"/>
        </w:rPr>
        <w:t>代理商获取</w:t>
      </w:r>
      <w:r>
        <w:t>卡</w:t>
      </w:r>
      <w:r>
        <w:rPr>
          <w:rFonts w:hint="eastAsia"/>
        </w:rPr>
        <w:t>券</w:t>
      </w:r>
      <w:r>
        <w:t>商品</w:t>
      </w:r>
      <w:r>
        <w:rPr>
          <w:rFonts w:hint="eastAsia"/>
        </w:rPr>
        <w:t>信息。</w:t>
      </w:r>
    </w:p>
    <w:p w:rsidR="0013002D" w:rsidRDefault="009F22C7">
      <w:pPr>
        <w:pStyle w:val="2"/>
        <w:rPr>
          <w:rFonts w:ascii="微软雅黑" w:eastAsia="微软雅黑" w:hAnsi="微软雅黑" w:cs="微软雅黑"/>
          <w:b/>
        </w:rPr>
      </w:pPr>
      <w:bookmarkStart w:id="10" w:name="_Toc534970000"/>
      <w:r>
        <w:rPr>
          <w:rFonts w:ascii="微软雅黑" w:eastAsia="微软雅黑" w:hAnsi="微软雅黑" w:cs="微软雅黑" w:hint="eastAsia"/>
          <w:b/>
        </w:rPr>
        <w:t>请求地址</w:t>
      </w:r>
      <w:bookmarkEnd w:id="10"/>
    </w:p>
    <w:p w:rsidR="0013002D" w:rsidRDefault="000C49C7">
      <w:pPr>
        <w:rPr>
          <w:rFonts w:hint="eastAsia"/>
        </w:rPr>
      </w:pPr>
      <w:r>
        <w:rPr>
          <w:rFonts w:hint="eastAsia"/>
        </w:rPr>
        <w:t>h</w:t>
      </w:r>
      <w:r>
        <w:t>ttp</w:t>
      </w:r>
      <w:r>
        <w:rPr>
          <w:rFonts w:hint="eastAsia"/>
        </w:rPr>
        <w:t>:</w:t>
      </w:r>
      <w:r>
        <w:t>//www.haoshi360.com/cofC/tx/agentCardList.do</w:t>
      </w:r>
    </w:p>
    <w:p w:rsidR="0013002D" w:rsidRDefault="009F22C7">
      <w:pPr>
        <w:pStyle w:val="2"/>
        <w:rPr>
          <w:rFonts w:ascii="微软雅黑" w:eastAsia="微软雅黑" w:hAnsi="微软雅黑" w:cs="微软雅黑"/>
          <w:b/>
        </w:rPr>
      </w:pPr>
      <w:bookmarkStart w:id="11" w:name="_Toc534970001"/>
      <w:r>
        <w:rPr>
          <w:rFonts w:ascii="微软雅黑" w:eastAsia="微软雅黑" w:hAnsi="微软雅黑" w:cs="微软雅黑" w:hint="eastAsia"/>
          <w:b/>
        </w:rPr>
        <w:t>请求报文</w:t>
      </w:r>
      <w:bookmarkEnd w:id="11"/>
    </w:p>
    <w:tbl>
      <w:tblPr>
        <w:tblStyle w:val="aff0"/>
        <w:tblW w:w="8559" w:type="dxa"/>
        <w:jc w:val="center"/>
        <w:tblLayout w:type="fixed"/>
        <w:tblLook w:val="04A0" w:firstRow="1" w:lastRow="0" w:firstColumn="1" w:lastColumn="0" w:noHBand="0" w:noVBand="1"/>
      </w:tblPr>
      <w:tblGrid>
        <w:gridCol w:w="1668"/>
        <w:gridCol w:w="1276"/>
        <w:gridCol w:w="2902"/>
        <w:gridCol w:w="2713"/>
      </w:tblGrid>
      <w:tr w:rsidR="0013002D" w:rsidTr="00EE3EE8">
        <w:trPr>
          <w:trHeight w:val="677"/>
          <w:jc w:val="center"/>
        </w:trPr>
        <w:tc>
          <w:tcPr>
            <w:tcW w:w="1668" w:type="dxa"/>
            <w:shd w:val="clear" w:color="auto" w:fill="E7E6E6" w:themeFill="background2"/>
            <w:vAlign w:val="center"/>
          </w:tcPr>
          <w:p w:rsidR="0013002D" w:rsidRDefault="009F22C7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字段</w:t>
            </w:r>
            <w:r>
              <w:rPr>
                <w:b/>
                <w:szCs w:val="24"/>
              </w:rPr>
              <w:t>名称</w:t>
            </w:r>
          </w:p>
        </w:tc>
        <w:tc>
          <w:tcPr>
            <w:tcW w:w="1276" w:type="dxa"/>
            <w:shd w:val="clear" w:color="auto" w:fill="E7E6E6" w:themeFill="background2"/>
            <w:vAlign w:val="center"/>
          </w:tcPr>
          <w:p w:rsidR="0013002D" w:rsidRDefault="009F22C7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字段</w:t>
            </w:r>
            <w:r>
              <w:rPr>
                <w:b/>
                <w:szCs w:val="24"/>
              </w:rPr>
              <w:t>类型</w:t>
            </w:r>
          </w:p>
        </w:tc>
        <w:tc>
          <w:tcPr>
            <w:tcW w:w="2902" w:type="dxa"/>
            <w:shd w:val="clear" w:color="auto" w:fill="E7E6E6" w:themeFill="background2"/>
            <w:vAlign w:val="center"/>
          </w:tcPr>
          <w:p w:rsidR="0013002D" w:rsidRDefault="009F22C7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备注</w:t>
            </w:r>
          </w:p>
        </w:tc>
        <w:tc>
          <w:tcPr>
            <w:tcW w:w="2713" w:type="dxa"/>
            <w:shd w:val="clear" w:color="auto" w:fill="E7E6E6" w:themeFill="background2"/>
          </w:tcPr>
          <w:p w:rsidR="0013002D" w:rsidRDefault="009F22C7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</w:t>
            </w:r>
            <w:r>
              <w:rPr>
                <w:b/>
                <w:szCs w:val="24"/>
              </w:rPr>
              <w:t>必</w:t>
            </w:r>
            <w:r>
              <w:rPr>
                <w:rFonts w:hint="eastAsia"/>
                <w:b/>
                <w:szCs w:val="24"/>
              </w:rPr>
              <w:t>填</w:t>
            </w:r>
          </w:p>
        </w:tc>
      </w:tr>
      <w:tr w:rsidR="0013002D">
        <w:trPr>
          <w:jc w:val="center"/>
        </w:trPr>
        <w:tc>
          <w:tcPr>
            <w:tcW w:w="1668" w:type="dxa"/>
            <w:vAlign w:val="center"/>
          </w:tcPr>
          <w:p w:rsidR="0013002D" w:rsidRDefault="009F22C7">
            <w:pPr>
              <w:jc w:val="left"/>
              <w:rPr>
                <w:szCs w:val="24"/>
              </w:rPr>
            </w:pPr>
            <w:proofErr w:type="spellStart"/>
            <w:r>
              <w:rPr>
                <w:szCs w:val="24"/>
              </w:rPr>
              <w:t>agencyCode</w:t>
            </w:r>
            <w:proofErr w:type="spellEnd"/>
          </w:p>
        </w:tc>
        <w:tc>
          <w:tcPr>
            <w:tcW w:w="1276" w:type="dxa"/>
            <w:vAlign w:val="center"/>
          </w:tcPr>
          <w:p w:rsidR="0013002D" w:rsidRDefault="009F22C7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2902" w:type="dxa"/>
            <w:vAlign w:val="center"/>
          </w:tcPr>
          <w:p w:rsidR="0013002D" w:rsidRDefault="009F22C7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代理商</w:t>
            </w:r>
            <w:r>
              <w:rPr>
                <w:szCs w:val="24"/>
              </w:rPr>
              <w:t>编码</w:t>
            </w:r>
          </w:p>
        </w:tc>
        <w:tc>
          <w:tcPr>
            <w:tcW w:w="2713" w:type="dxa"/>
          </w:tcPr>
          <w:p w:rsidR="0013002D" w:rsidRDefault="009F22C7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是</w:t>
            </w:r>
          </w:p>
        </w:tc>
      </w:tr>
      <w:tr w:rsidR="0013002D">
        <w:trPr>
          <w:jc w:val="center"/>
        </w:trPr>
        <w:tc>
          <w:tcPr>
            <w:tcW w:w="1668" w:type="dxa"/>
            <w:vAlign w:val="center"/>
          </w:tcPr>
          <w:p w:rsidR="0013002D" w:rsidRDefault="009F22C7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timestamp</w:t>
            </w:r>
          </w:p>
        </w:tc>
        <w:tc>
          <w:tcPr>
            <w:tcW w:w="1276" w:type="dxa"/>
            <w:vAlign w:val="center"/>
          </w:tcPr>
          <w:p w:rsidR="0013002D" w:rsidRDefault="009F22C7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2902" w:type="dxa"/>
            <w:vAlign w:val="center"/>
          </w:tcPr>
          <w:p w:rsidR="0013002D" w:rsidRDefault="009F22C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请求发起时间戳</w:t>
            </w:r>
          </w:p>
        </w:tc>
        <w:tc>
          <w:tcPr>
            <w:tcW w:w="2713" w:type="dxa"/>
          </w:tcPr>
          <w:p w:rsidR="0013002D" w:rsidRDefault="009F22C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是</w:t>
            </w:r>
          </w:p>
        </w:tc>
      </w:tr>
      <w:tr w:rsidR="0013002D">
        <w:trPr>
          <w:jc w:val="center"/>
        </w:trPr>
        <w:tc>
          <w:tcPr>
            <w:tcW w:w="1668" w:type="dxa"/>
            <w:vAlign w:val="center"/>
          </w:tcPr>
          <w:p w:rsidR="0013002D" w:rsidRDefault="009F22C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sign</w:t>
            </w:r>
          </w:p>
        </w:tc>
        <w:tc>
          <w:tcPr>
            <w:tcW w:w="1276" w:type="dxa"/>
            <w:vAlign w:val="center"/>
          </w:tcPr>
          <w:p w:rsidR="0013002D" w:rsidRDefault="009F22C7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2902" w:type="dxa"/>
            <w:vAlign w:val="center"/>
          </w:tcPr>
          <w:p w:rsidR="0013002D" w:rsidRDefault="009F22C7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消息签名</w:t>
            </w:r>
          </w:p>
        </w:tc>
        <w:tc>
          <w:tcPr>
            <w:tcW w:w="2713" w:type="dxa"/>
          </w:tcPr>
          <w:p w:rsidR="0013002D" w:rsidRDefault="009F22C7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是</w:t>
            </w:r>
          </w:p>
        </w:tc>
      </w:tr>
      <w:tr w:rsidR="0013002D">
        <w:trPr>
          <w:jc w:val="center"/>
        </w:trPr>
        <w:tc>
          <w:tcPr>
            <w:tcW w:w="1668" w:type="dxa"/>
            <w:vAlign w:val="center"/>
          </w:tcPr>
          <w:p w:rsidR="0013002D" w:rsidRDefault="009F22C7">
            <w:pPr>
              <w:jc w:val="left"/>
              <w:rPr>
                <w:szCs w:val="21"/>
              </w:rPr>
            </w:pPr>
            <w:proofErr w:type="spellStart"/>
            <w:r>
              <w:rPr>
                <w:szCs w:val="21"/>
              </w:rPr>
              <w:t>orderNum</w:t>
            </w:r>
            <w:proofErr w:type="spellEnd"/>
          </w:p>
        </w:tc>
        <w:tc>
          <w:tcPr>
            <w:tcW w:w="1276" w:type="dxa"/>
            <w:vAlign w:val="center"/>
          </w:tcPr>
          <w:p w:rsidR="0013002D" w:rsidRDefault="009F22C7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2902" w:type="dxa"/>
            <w:vAlign w:val="center"/>
          </w:tcPr>
          <w:p w:rsidR="0013002D" w:rsidRDefault="009F22C7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代理商订单号（最大</w:t>
            </w:r>
            <w:r>
              <w:rPr>
                <w:szCs w:val="24"/>
              </w:rPr>
              <w:t>长度</w:t>
            </w:r>
            <w:r>
              <w:rPr>
                <w:rFonts w:hint="eastAsia"/>
                <w:szCs w:val="24"/>
              </w:rPr>
              <w:t>32,</w:t>
            </w:r>
            <w:r>
              <w:rPr>
                <w:rFonts w:hint="eastAsia"/>
                <w:szCs w:val="24"/>
              </w:rPr>
              <w:t>不允许重复）</w:t>
            </w:r>
          </w:p>
        </w:tc>
        <w:tc>
          <w:tcPr>
            <w:tcW w:w="2713" w:type="dxa"/>
          </w:tcPr>
          <w:p w:rsidR="0013002D" w:rsidRDefault="009F22C7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是</w:t>
            </w:r>
          </w:p>
        </w:tc>
      </w:tr>
      <w:tr w:rsidR="0013002D">
        <w:trPr>
          <w:jc w:val="center"/>
        </w:trPr>
        <w:tc>
          <w:tcPr>
            <w:tcW w:w="1668" w:type="dxa"/>
            <w:vAlign w:val="center"/>
          </w:tcPr>
          <w:p w:rsidR="0013002D" w:rsidRDefault="009F22C7">
            <w:pPr>
              <w:jc w:val="left"/>
              <w:rPr>
                <w:szCs w:val="21"/>
              </w:rPr>
            </w:pPr>
            <w:proofErr w:type="spellStart"/>
            <w:r>
              <w:rPr>
                <w:szCs w:val="21"/>
              </w:rPr>
              <w:t>g</w:t>
            </w:r>
            <w:r>
              <w:rPr>
                <w:rFonts w:hint="eastAsia"/>
                <w:szCs w:val="21"/>
              </w:rPr>
              <w:t>oods</w:t>
            </w:r>
            <w:r>
              <w:rPr>
                <w:szCs w:val="21"/>
              </w:rPr>
              <w:t>Code</w:t>
            </w:r>
            <w:proofErr w:type="spellEnd"/>
          </w:p>
        </w:tc>
        <w:tc>
          <w:tcPr>
            <w:tcW w:w="1276" w:type="dxa"/>
            <w:vAlign w:val="center"/>
          </w:tcPr>
          <w:p w:rsidR="0013002D" w:rsidRDefault="009F22C7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2902" w:type="dxa"/>
            <w:vAlign w:val="center"/>
          </w:tcPr>
          <w:p w:rsidR="0013002D" w:rsidRDefault="009F22C7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商品</w:t>
            </w:r>
            <w:r>
              <w:rPr>
                <w:szCs w:val="24"/>
              </w:rPr>
              <w:t>编码</w:t>
            </w:r>
          </w:p>
        </w:tc>
        <w:tc>
          <w:tcPr>
            <w:tcW w:w="2713" w:type="dxa"/>
          </w:tcPr>
          <w:p w:rsidR="0013002D" w:rsidRDefault="009F22C7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是</w:t>
            </w:r>
          </w:p>
        </w:tc>
      </w:tr>
      <w:tr w:rsidR="0013002D">
        <w:trPr>
          <w:jc w:val="center"/>
        </w:trPr>
        <w:tc>
          <w:tcPr>
            <w:tcW w:w="1668" w:type="dxa"/>
            <w:vAlign w:val="center"/>
          </w:tcPr>
          <w:p w:rsidR="0013002D" w:rsidRDefault="009F22C7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quantity</w:t>
            </w:r>
          </w:p>
        </w:tc>
        <w:tc>
          <w:tcPr>
            <w:tcW w:w="1276" w:type="dxa"/>
            <w:vAlign w:val="center"/>
          </w:tcPr>
          <w:p w:rsidR="0013002D" w:rsidRDefault="009F22C7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2902" w:type="dxa"/>
            <w:vAlign w:val="center"/>
          </w:tcPr>
          <w:p w:rsidR="0013002D" w:rsidRDefault="009F22C7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商品</w:t>
            </w:r>
            <w:r>
              <w:rPr>
                <w:szCs w:val="24"/>
              </w:rPr>
              <w:t>数量</w:t>
            </w:r>
          </w:p>
        </w:tc>
        <w:tc>
          <w:tcPr>
            <w:tcW w:w="2713" w:type="dxa"/>
          </w:tcPr>
          <w:p w:rsidR="0013002D" w:rsidRDefault="009F22C7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是</w:t>
            </w:r>
          </w:p>
        </w:tc>
      </w:tr>
    </w:tbl>
    <w:p w:rsidR="0013002D" w:rsidRDefault="009F22C7">
      <w:pPr>
        <w:rPr>
          <w:szCs w:val="24"/>
        </w:rPr>
      </w:pPr>
      <w:r>
        <w:rPr>
          <w:szCs w:val="24"/>
        </w:rPr>
        <w:t>S</w:t>
      </w:r>
      <w:r>
        <w:rPr>
          <w:rFonts w:hint="eastAsia"/>
          <w:szCs w:val="24"/>
        </w:rPr>
        <w:t xml:space="preserve">ign </w:t>
      </w:r>
      <w:r>
        <w:rPr>
          <w:szCs w:val="24"/>
        </w:rPr>
        <w:t>= md5(</w:t>
      </w:r>
      <w:proofErr w:type="spellStart"/>
      <w:r>
        <w:rPr>
          <w:szCs w:val="24"/>
        </w:rPr>
        <w:t>agencyCode</w:t>
      </w:r>
      <w:proofErr w:type="spellEnd"/>
      <w:r>
        <w:rPr>
          <w:szCs w:val="24"/>
        </w:rPr>
        <w:t>+</w:t>
      </w:r>
      <w:r>
        <w:rPr>
          <w:szCs w:val="21"/>
        </w:rPr>
        <w:t xml:space="preserve"> </w:t>
      </w:r>
      <w:proofErr w:type="spellStart"/>
      <w:r>
        <w:rPr>
          <w:szCs w:val="21"/>
        </w:rPr>
        <w:t>authCode</w:t>
      </w:r>
      <w:proofErr w:type="spellEnd"/>
      <w:r>
        <w:rPr>
          <w:szCs w:val="21"/>
        </w:rPr>
        <w:t xml:space="preserve">+ </w:t>
      </w:r>
      <w:proofErr w:type="spellStart"/>
      <w:r>
        <w:rPr>
          <w:szCs w:val="21"/>
        </w:rPr>
        <w:t>g</w:t>
      </w:r>
      <w:r>
        <w:rPr>
          <w:rFonts w:hint="eastAsia"/>
          <w:szCs w:val="21"/>
        </w:rPr>
        <w:t>oods</w:t>
      </w:r>
      <w:r>
        <w:rPr>
          <w:szCs w:val="21"/>
        </w:rPr>
        <w:t>Code</w:t>
      </w:r>
      <w:proofErr w:type="spellEnd"/>
      <w:r>
        <w:rPr>
          <w:szCs w:val="21"/>
        </w:rPr>
        <w:t xml:space="preserve">+ </w:t>
      </w:r>
      <w:proofErr w:type="spellStart"/>
      <w:r>
        <w:rPr>
          <w:szCs w:val="21"/>
        </w:rPr>
        <w:t>orderNum</w:t>
      </w:r>
      <w:proofErr w:type="spellEnd"/>
      <w:r>
        <w:rPr>
          <w:szCs w:val="21"/>
        </w:rPr>
        <w:t>+ timestamp</w:t>
      </w:r>
      <w:r>
        <w:rPr>
          <w:szCs w:val="24"/>
        </w:rPr>
        <w:t>)</w:t>
      </w:r>
    </w:p>
    <w:p w:rsidR="0013002D" w:rsidRDefault="009F22C7">
      <w:pPr>
        <w:rPr>
          <w:szCs w:val="24"/>
        </w:rPr>
      </w:pPr>
      <w:r>
        <w:rPr>
          <w:rFonts w:hint="eastAsia"/>
          <w:szCs w:val="24"/>
        </w:rPr>
        <w:t>请求</w:t>
      </w:r>
      <w:r>
        <w:rPr>
          <w:szCs w:val="24"/>
        </w:rPr>
        <w:t>样例</w:t>
      </w:r>
    </w:p>
    <w:p w:rsidR="0013002D" w:rsidRDefault="009F22C7">
      <w:pPr>
        <w:rPr>
          <w:szCs w:val="24"/>
        </w:rPr>
      </w:pPr>
      <w:r>
        <w:rPr>
          <w:szCs w:val="24"/>
        </w:rPr>
        <w:t>{</w:t>
      </w:r>
    </w:p>
    <w:p w:rsidR="0013002D" w:rsidRDefault="009F22C7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"</w:t>
      </w:r>
      <w:proofErr w:type="spellStart"/>
      <w:r>
        <w:rPr>
          <w:szCs w:val="24"/>
        </w:rPr>
        <w:t>agencyCode</w:t>
      </w:r>
      <w:proofErr w:type="spellEnd"/>
      <w:r>
        <w:rPr>
          <w:szCs w:val="24"/>
        </w:rPr>
        <w:t>": " XXXXXX",</w:t>
      </w:r>
    </w:p>
    <w:p w:rsidR="0013002D" w:rsidRDefault="009F22C7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"timestamp": "1568698586",</w:t>
      </w:r>
    </w:p>
    <w:p w:rsidR="0013002D" w:rsidRDefault="009F22C7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"</w:t>
      </w:r>
      <w:proofErr w:type="spellStart"/>
      <w:r>
        <w:rPr>
          <w:szCs w:val="24"/>
        </w:rPr>
        <w:t>orderNum</w:t>
      </w:r>
      <w:proofErr w:type="spellEnd"/>
      <w:r>
        <w:rPr>
          <w:szCs w:val="24"/>
        </w:rPr>
        <w:t>": " TKWEN00112313123",</w:t>
      </w:r>
    </w:p>
    <w:p w:rsidR="0013002D" w:rsidRDefault="009F22C7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"</w:t>
      </w:r>
      <w:proofErr w:type="spellStart"/>
      <w:r>
        <w:rPr>
          <w:szCs w:val="24"/>
        </w:rPr>
        <w:t>goodsCode</w:t>
      </w:r>
      <w:proofErr w:type="spellEnd"/>
      <w:r>
        <w:rPr>
          <w:szCs w:val="24"/>
        </w:rPr>
        <w:t>": " test1",</w:t>
      </w:r>
    </w:p>
    <w:p w:rsidR="0013002D" w:rsidRDefault="009F22C7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"sign": " XXXXXXXX",</w:t>
      </w:r>
    </w:p>
    <w:p w:rsidR="0013002D" w:rsidRDefault="009F22C7">
      <w:pPr>
        <w:rPr>
          <w:szCs w:val="24"/>
        </w:rPr>
      </w:pPr>
      <w:r>
        <w:rPr>
          <w:rFonts w:hint="eastAsia"/>
          <w:szCs w:val="24"/>
        </w:rPr>
        <w:t xml:space="preserve">      </w:t>
      </w:r>
      <w:r>
        <w:rPr>
          <w:szCs w:val="24"/>
        </w:rPr>
        <w:t xml:space="preserve"> "quantity": " 1"</w:t>
      </w:r>
    </w:p>
    <w:p w:rsidR="0013002D" w:rsidRDefault="009F22C7">
      <w:pPr>
        <w:rPr>
          <w:szCs w:val="24"/>
        </w:rPr>
      </w:pPr>
      <w:r>
        <w:rPr>
          <w:szCs w:val="24"/>
        </w:rPr>
        <w:t>}</w:t>
      </w:r>
    </w:p>
    <w:p w:rsidR="0013002D" w:rsidRDefault="009F22C7">
      <w:pPr>
        <w:pStyle w:val="2"/>
        <w:rPr>
          <w:rFonts w:ascii="微软雅黑" w:eastAsia="微软雅黑" w:hAnsi="微软雅黑" w:cs="微软雅黑"/>
          <w:b/>
        </w:rPr>
      </w:pPr>
      <w:bookmarkStart w:id="12" w:name="_Toc534970002"/>
      <w:r>
        <w:rPr>
          <w:rFonts w:ascii="微软雅黑" w:eastAsia="微软雅黑" w:hAnsi="微软雅黑" w:cs="微软雅黑" w:hint="eastAsia"/>
          <w:b/>
        </w:rPr>
        <w:lastRenderedPageBreak/>
        <w:t>响应报文</w:t>
      </w:r>
      <w:bookmarkEnd w:id="12"/>
    </w:p>
    <w:tbl>
      <w:tblPr>
        <w:tblStyle w:val="aff0"/>
        <w:tblW w:w="8543" w:type="dxa"/>
        <w:jc w:val="center"/>
        <w:tblLayout w:type="fixed"/>
        <w:tblLook w:val="04A0" w:firstRow="1" w:lastRow="0" w:firstColumn="1" w:lastColumn="0" w:noHBand="0" w:noVBand="1"/>
      </w:tblPr>
      <w:tblGrid>
        <w:gridCol w:w="2120"/>
        <w:gridCol w:w="1305"/>
        <w:gridCol w:w="5118"/>
      </w:tblGrid>
      <w:tr w:rsidR="0013002D">
        <w:trPr>
          <w:trHeight w:val="856"/>
          <w:jc w:val="center"/>
        </w:trPr>
        <w:tc>
          <w:tcPr>
            <w:tcW w:w="2120" w:type="dxa"/>
            <w:shd w:val="clear" w:color="auto" w:fill="E7E6E6" w:themeFill="background2"/>
            <w:vAlign w:val="center"/>
          </w:tcPr>
          <w:p w:rsidR="0013002D" w:rsidRDefault="009F22C7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字段</w:t>
            </w:r>
            <w:r>
              <w:rPr>
                <w:b/>
                <w:szCs w:val="24"/>
              </w:rPr>
              <w:t>名称</w:t>
            </w:r>
          </w:p>
        </w:tc>
        <w:tc>
          <w:tcPr>
            <w:tcW w:w="1305" w:type="dxa"/>
            <w:shd w:val="clear" w:color="auto" w:fill="E7E6E6" w:themeFill="background2"/>
            <w:vAlign w:val="center"/>
          </w:tcPr>
          <w:p w:rsidR="0013002D" w:rsidRDefault="009F22C7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字段</w:t>
            </w:r>
            <w:r>
              <w:rPr>
                <w:b/>
                <w:szCs w:val="24"/>
              </w:rPr>
              <w:t>类型</w:t>
            </w:r>
          </w:p>
        </w:tc>
        <w:tc>
          <w:tcPr>
            <w:tcW w:w="5118" w:type="dxa"/>
            <w:shd w:val="clear" w:color="auto" w:fill="E7E6E6" w:themeFill="background2"/>
            <w:vAlign w:val="center"/>
          </w:tcPr>
          <w:p w:rsidR="0013002D" w:rsidRDefault="009F22C7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备注</w:t>
            </w:r>
          </w:p>
        </w:tc>
      </w:tr>
      <w:tr w:rsidR="0013002D">
        <w:trPr>
          <w:jc w:val="center"/>
        </w:trPr>
        <w:tc>
          <w:tcPr>
            <w:tcW w:w="2120" w:type="dxa"/>
            <w:vAlign w:val="center"/>
          </w:tcPr>
          <w:p w:rsidR="0013002D" w:rsidRDefault="009F22C7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305" w:type="dxa"/>
            <w:vAlign w:val="center"/>
          </w:tcPr>
          <w:p w:rsidR="0013002D" w:rsidRDefault="009F22C7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5118" w:type="dxa"/>
            <w:vAlign w:val="center"/>
          </w:tcPr>
          <w:p w:rsidR="0013002D" w:rsidRDefault="009F22C7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平台</w:t>
            </w:r>
            <w:r>
              <w:rPr>
                <w:szCs w:val="24"/>
              </w:rPr>
              <w:t>返回代码</w:t>
            </w:r>
            <w:r>
              <w:rPr>
                <w:rFonts w:hint="eastAsia"/>
                <w:szCs w:val="24"/>
              </w:rPr>
              <w:t>0</w:t>
            </w:r>
            <w:r>
              <w:rPr>
                <w:rFonts w:hint="eastAsia"/>
                <w:szCs w:val="24"/>
              </w:rPr>
              <w:t>提交成功</w:t>
            </w:r>
            <w:r>
              <w:rPr>
                <w:rFonts w:hint="eastAsia"/>
                <w:szCs w:val="24"/>
              </w:rPr>
              <w:t>1</w:t>
            </w:r>
            <w:r>
              <w:rPr>
                <w:rFonts w:hint="eastAsia"/>
                <w:szCs w:val="24"/>
              </w:rPr>
              <w:t>提交失败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其余见文档底部表格</w:t>
            </w:r>
          </w:p>
        </w:tc>
      </w:tr>
      <w:tr w:rsidR="0013002D">
        <w:trPr>
          <w:jc w:val="center"/>
        </w:trPr>
        <w:tc>
          <w:tcPr>
            <w:tcW w:w="2120" w:type="dxa"/>
            <w:vAlign w:val="center"/>
          </w:tcPr>
          <w:p w:rsidR="0013002D" w:rsidRDefault="009F22C7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305" w:type="dxa"/>
            <w:vAlign w:val="center"/>
          </w:tcPr>
          <w:p w:rsidR="0013002D" w:rsidRDefault="009F22C7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5118" w:type="dxa"/>
            <w:vAlign w:val="center"/>
          </w:tcPr>
          <w:p w:rsidR="0013002D" w:rsidRDefault="009F22C7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返回</w:t>
            </w:r>
            <w:r>
              <w:rPr>
                <w:szCs w:val="24"/>
              </w:rPr>
              <w:t>描述</w:t>
            </w:r>
          </w:p>
        </w:tc>
      </w:tr>
    </w:tbl>
    <w:p w:rsidR="0013002D" w:rsidRPr="000C49C7" w:rsidRDefault="0013002D"/>
    <w:p w:rsidR="0013002D" w:rsidRDefault="009F22C7">
      <w:r>
        <w:rPr>
          <w:rFonts w:hint="eastAsia"/>
        </w:rPr>
        <w:t>响应</w:t>
      </w:r>
      <w:r>
        <w:t>报文样例：</w:t>
      </w:r>
    </w:p>
    <w:p w:rsidR="0013002D" w:rsidRDefault="009F22C7">
      <w:r>
        <w:t>{</w:t>
      </w:r>
    </w:p>
    <w:p w:rsidR="0013002D" w:rsidRDefault="009F22C7">
      <w:pPr>
        <w:ind w:firstLineChars="200" w:firstLine="480"/>
      </w:pPr>
      <w:r>
        <w:t>"code": "0",</w:t>
      </w:r>
    </w:p>
    <w:p w:rsidR="0013002D" w:rsidRDefault="009F22C7">
      <w:pPr>
        <w:ind w:firstLineChars="200" w:firstLine="480"/>
      </w:pPr>
      <w:r>
        <w:t>"msg": "</w:t>
      </w:r>
      <w:r>
        <w:rPr>
          <w:rFonts w:hint="eastAsia"/>
        </w:rPr>
        <w:t>提交</w:t>
      </w:r>
      <w:r>
        <w:t>成功</w:t>
      </w:r>
      <w:r>
        <w:t>"</w:t>
      </w:r>
    </w:p>
    <w:p w:rsidR="0013002D" w:rsidRDefault="009F22C7">
      <w:r>
        <w:t>}</w:t>
      </w:r>
    </w:p>
    <w:p w:rsidR="0013002D" w:rsidRDefault="0013002D"/>
    <w:p w:rsidR="0013002D" w:rsidRDefault="009F22C7">
      <w:pPr>
        <w:pStyle w:val="1"/>
        <w:spacing w:before="156"/>
        <w:rPr>
          <w:rFonts w:ascii="宋体" w:eastAsia="宋体" w:hAnsi="宋体" w:cs="Arial"/>
          <w:b/>
        </w:rPr>
      </w:pPr>
      <w:bookmarkStart w:id="13" w:name="_Toc534970003"/>
      <w:r>
        <w:rPr>
          <w:rFonts w:ascii="宋体" w:eastAsia="宋体" w:hAnsi="宋体" w:cs="Arial" w:hint="eastAsia"/>
          <w:b/>
        </w:rPr>
        <w:lastRenderedPageBreak/>
        <w:t>卡券订单</w:t>
      </w:r>
      <w:r>
        <w:rPr>
          <w:rFonts w:ascii="宋体" w:eastAsia="宋体" w:hAnsi="宋体" w:cs="Arial"/>
          <w:b/>
        </w:rPr>
        <w:t>查询接口</w:t>
      </w:r>
      <w:bookmarkEnd w:id="13"/>
    </w:p>
    <w:p w:rsidR="0013002D" w:rsidRDefault="009F22C7" w:rsidP="00500213">
      <w:pPr>
        <w:pStyle w:val="2"/>
        <w:ind w:left="567"/>
        <w:jc w:val="center"/>
        <w:rPr>
          <w:rFonts w:ascii="微软雅黑" w:eastAsia="微软雅黑" w:hAnsi="微软雅黑" w:cs="微软雅黑"/>
          <w:b/>
        </w:rPr>
      </w:pPr>
      <w:bookmarkStart w:id="14" w:name="_Toc534970004"/>
      <w:r>
        <w:rPr>
          <w:rFonts w:ascii="微软雅黑" w:eastAsia="微软雅黑" w:hAnsi="微软雅黑" w:cs="微软雅黑" w:hint="eastAsia"/>
          <w:b/>
        </w:rPr>
        <w:t>接口描述</w:t>
      </w:r>
      <w:bookmarkEnd w:id="14"/>
    </w:p>
    <w:p w:rsidR="0013002D" w:rsidRDefault="009F22C7">
      <w:r>
        <w:rPr>
          <w:rFonts w:hint="eastAsia"/>
        </w:rPr>
        <w:t>代理商</w:t>
      </w:r>
      <w:r w:rsidR="004818D6">
        <w:rPr>
          <w:rFonts w:hint="eastAsia"/>
        </w:rPr>
        <w:t>可通过该接口查询订单状态</w:t>
      </w:r>
    </w:p>
    <w:p w:rsidR="0013002D" w:rsidRDefault="009F22C7" w:rsidP="00500213">
      <w:pPr>
        <w:pStyle w:val="2"/>
        <w:ind w:left="567"/>
        <w:jc w:val="center"/>
        <w:rPr>
          <w:rFonts w:ascii="微软雅黑" w:eastAsia="微软雅黑" w:hAnsi="微软雅黑" w:cs="微软雅黑"/>
          <w:b/>
        </w:rPr>
      </w:pPr>
      <w:bookmarkStart w:id="15" w:name="_Toc534970005"/>
      <w:r>
        <w:rPr>
          <w:rFonts w:ascii="微软雅黑" w:eastAsia="微软雅黑" w:hAnsi="微软雅黑" w:cs="微软雅黑" w:hint="eastAsia"/>
          <w:b/>
        </w:rPr>
        <w:t>请求地址</w:t>
      </w:r>
      <w:bookmarkEnd w:id="15"/>
    </w:p>
    <w:p w:rsidR="004C3163" w:rsidRPr="004C3163" w:rsidRDefault="0034390B" w:rsidP="004C3163">
      <w:r>
        <w:rPr>
          <w:rFonts w:hint="eastAsia"/>
        </w:rPr>
        <w:t>h</w:t>
      </w:r>
      <w:r>
        <w:t>ttp://www.haoshi360.com/cofC/tx/getCardList.do</w:t>
      </w:r>
    </w:p>
    <w:p w:rsidR="0013002D" w:rsidRDefault="009F22C7" w:rsidP="00500213">
      <w:pPr>
        <w:pStyle w:val="2"/>
        <w:ind w:left="567"/>
        <w:jc w:val="center"/>
        <w:rPr>
          <w:rFonts w:ascii="微软雅黑" w:eastAsia="微软雅黑" w:hAnsi="微软雅黑" w:cs="微软雅黑"/>
          <w:b/>
        </w:rPr>
      </w:pPr>
      <w:bookmarkStart w:id="16" w:name="_Toc534970006"/>
      <w:r>
        <w:rPr>
          <w:rFonts w:ascii="微软雅黑" w:eastAsia="微软雅黑" w:hAnsi="微软雅黑" w:cs="微软雅黑" w:hint="eastAsia"/>
          <w:b/>
        </w:rPr>
        <w:t>请求参数</w:t>
      </w:r>
      <w:bookmarkEnd w:id="16"/>
    </w:p>
    <w:tbl>
      <w:tblPr>
        <w:tblStyle w:val="aff0"/>
        <w:tblW w:w="8878" w:type="dxa"/>
        <w:tblLayout w:type="fixed"/>
        <w:tblLook w:val="04A0" w:firstRow="1" w:lastRow="0" w:firstColumn="1" w:lastColumn="0" w:noHBand="0" w:noVBand="1"/>
      </w:tblPr>
      <w:tblGrid>
        <w:gridCol w:w="1853"/>
        <w:gridCol w:w="1440"/>
        <w:gridCol w:w="2205"/>
        <w:gridCol w:w="3380"/>
      </w:tblGrid>
      <w:tr w:rsidR="0013002D">
        <w:tc>
          <w:tcPr>
            <w:tcW w:w="1853" w:type="dxa"/>
          </w:tcPr>
          <w:p w:rsidR="0013002D" w:rsidRDefault="009F22C7">
            <w:pPr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  <w:tc>
          <w:tcPr>
            <w:tcW w:w="1440" w:type="dxa"/>
          </w:tcPr>
          <w:p w:rsidR="0013002D" w:rsidRDefault="009F22C7">
            <w:pPr>
              <w:jc w:val="center"/>
              <w:rPr>
                <w:b/>
              </w:rPr>
            </w:pPr>
            <w:r>
              <w:rPr>
                <w:b/>
              </w:rPr>
              <w:t>是否必填</w:t>
            </w:r>
          </w:p>
        </w:tc>
        <w:tc>
          <w:tcPr>
            <w:tcW w:w="2205" w:type="dxa"/>
          </w:tcPr>
          <w:p w:rsidR="0013002D" w:rsidRDefault="009F22C7">
            <w:pPr>
              <w:jc w:val="center"/>
              <w:rPr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3380" w:type="dxa"/>
          </w:tcPr>
          <w:p w:rsidR="0013002D" w:rsidRDefault="009F22C7">
            <w:pPr>
              <w:jc w:val="center"/>
              <w:rPr>
                <w:b/>
              </w:rPr>
            </w:pPr>
            <w:r>
              <w:rPr>
                <w:b/>
              </w:rPr>
              <w:t>备注</w:t>
            </w:r>
          </w:p>
        </w:tc>
      </w:tr>
      <w:tr w:rsidR="0013002D">
        <w:tc>
          <w:tcPr>
            <w:tcW w:w="1853" w:type="dxa"/>
          </w:tcPr>
          <w:p w:rsidR="0013002D" w:rsidRDefault="009F22C7">
            <w:proofErr w:type="spellStart"/>
            <w:r>
              <w:t>agencyCode</w:t>
            </w:r>
            <w:proofErr w:type="spellEnd"/>
          </w:p>
        </w:tc>
        <w:tc>
          <w:tcPr>
            <w:tcW w:w="1440" w:type="dxa"/>
          </w:tcPr>
          <w:p w:rsidR="0013002D" w:rsidRDefault="009F22C7">
            <w:r>
              <w:rPr>
                <w:rFonts w:hint="eastAsia"/>
              </w:rPr>
              <w:t>Y</w:t>
            </w:r>
          </w:p>
        </w:tc>
        <w:tc>
          <w:tcPr>
            <w:tcW w:w="2205" w:type="dxa"/>
          </w:tcPr>
          <w:p w:rsidR="0013002D" w:rsidRDefault="009F22C7">
            <w:r>
              <w:rPr>
                <w:rFonts w:hint="eastAsia"/>
              </w:rPr>
              <w:t>代理商编码</w:t>
            </w:r>
          </w:p>
        </w:tc>
        <w:tc>
          <w:tcPr>
            <w:tcW w:w="3380" w:type="dxa"/>
          </w:tcPr>
          <w:p w:rsidR="0013002D" w:rsidRDefault="009F22C7">
            <w:r>
              <w:rPr>
                <w:rFonts w:hint="eastAsia"/>
              </w:rPr>
              <w:t>由运营提供</w:t>
            </w:r>
          </w:p>
        </w:tc>
      </w:tr>
      <w:tr w:rsidR="0013002D">
        <w:tc>
          <w:tcPr>
            <w:tcW w:w="1853" w:type="dxa"/>
          </w:tcPr>
          <w:p w:rsidR="0013002D" w:rsidRDefault="009F22C7">
            <w:proofErr w:type="spellStart"/>
            <w:r>
              <w:rPr>
                <w:rFonts w:hint="eastAsia"/>
              </w:rPr>
              <w:t>o</w:t>
            </w:r>
            <w:r>
              <w:t>rderNum</w:t>
            </w:r>
            <w:proofErr w:type="spellEnd"/>
          </w:p>
        </w:tc>
        <w:tc>
          <w:tcPr>
            <w:tcW w:w="1440" w:type="dxa"/>
          </w:tcPr>
          <w:p w:rsidR="0013002D" w:rsidRDefault="009F22C7">
            <w:r>
              <w:rPr>
                <w:rFonts w:hint="eastAsia"/>
              </w:rPr>
              <w:t>Y</w:t>
            </w:r>
          </w:p>
        </w:tc>
        <w:tc>
          <w:tcPr>
            <w:tcW w:w="2205" w:type="dxa"/>
          </w:tcPr>
          <w:p w:rsidR="0013002D" w:rsidRDefault="009F22C7">
            <w:r>
              <w:rPr>
                <w:rFonts w:hint="eastAsia"/>
              </w:rPr>
              <w:t>平台订单号</w:t>
            </w:r>
          </w:p>
        </w:tc>
        <w:tc>
          <w:tcPr>
            <w:tcW w:w="3380" w:type="dxa"/>
          </w:tcPr>
          <w:p w:rsidR="0013002D" w:rsidRDefault="009F22C7" w:rsidP="00DC71C4">
            <w:r>
              <w:rPr>
                <w:rFonts w:hint="eastAsia"/>
              </w:rPr>
              <w:t>需要查询的</w:t>
            </w:r>
            <w:r w:rsidR="00DC71C4">
              <w:rPr>
                <w:rFonts w:hint="eastAsia"/>
              </w:rPr>
              <w:t>平台</w:t>
            </w:r>
            <w:r>
              <w:t>订单号</w:t>
            </w:r>
          </w:p>
        </w:tc>
      </w:tr>
      <w:tr w:rsidR="0013002D">
        <w:tc>
          <w:tcPr>
            <w:tcW w:w="1853" w:type="dxa"/>
          </w:tcPr>
          <w:p w:rsidR="0013002D" w:rsidRDefault="009F22C7">
            <w:r>
              <w:t>timestamp</w:t>
            </w:r>
          </w:p>
        </w:tc>
        <w:tc>
          <w:tcPr>
            <w:tcW w:w="1440" w:type="dxa"/>
          </w:tcPr>
          <w:p w:rsidR="0013002D" w:rsidRDefault="009F22C7">
            <w:r>
              <w:rPr>
                <w:rFonts w:hint="eastAsia"/>
              </w:rPr>
              <w:t>Y</w:t>
            </w:r>
          </w:p>
        </w:tc>
        <w:tc>
          <w:tcPr>
            <w:tcW w:w="2205" w:type="dxa"/>
          </w:tcPr>
          <w:p w:rsidR="0013002D" w:rsidRDefault="009F22C7">
            <w:r>
              <w:rPr>
                <w:rFonts w:hint="eastAsia"/>
              </w:rPr>
              <w:t>请求时间</w:t>
            </w:r>
          </w:p>
        </w:tc>
        <w:tc>
          <w:tcPr>
            <w:tcW w:w="3380" w:type="dxa"/>
          </w:tcPr>
          <w:p w:rsidR="0013002D" w:rsidRDefault="009F22C7">
            <w:r>
              <w:rPr>
                <w:rFonts w:hint="eastAsia"/>
              </w:rPr>
              <w:t>当前时间戳</w:t>
            </w:r>
          </w:p>
        </w:tc>
      </w:tr>
      <w:tr w:rsidR="0013002D">
        <w:tc>
          <w:tcPr>
            <w:tcW w:w="1853" w:type="dxa"/>
          </w:tcPr>
          <w:p w:rsidR="0013002D" w:rsidRDefault="009F22C7">
            <w:r>
              <w:t>s</w:t>
            </w:r>
            <w:r>
              <w:rPr>
                <w:rFonts w:hint="eastAsia"/>
              </w:rPr>
              <w:t>ign</w:t>
            </w:r>
          </w:p>
        </w:tc>
        <w:tc>
          <w:tcPr>
            <w:tcW w:w="1440" w:type="dxa"/>
          </w:tcPr>
          <w:p w:rsidR="0013002D" w:rsidRDefault="009F22C7">
            <w:r>
              <w:rPr>
                <w:rFonts w:hint="eastAsia"/>
              </w:rPr>
              <w:t>Y</w:t>
            </w:r>
          </w:p>
        </w:tc>
        <w:tc>
          <w:tcPr>
            <w:tcW w:w="2205" w:type="dxa"/>
          </w:tcPr>
          <w:p w:rsidR="0013002D" w:rsidRDefault="009F22C7">
            <w:r>
              <w:t>校验标识</w:t>
            </w:r>
          </w:p>
        </w:tc>
        <w:tc>
          <w:tcPr>
            <w:tcW w:w="3380" w:type="dxa"/>
          </w:tcPr>
          <w:p w:rsidR="0013002D" w:rsidRDefault="0013002D"/>
        </w:tc>
      </w:tr>
    </w:tbl>
    <w:p w:rsidR="0013002D" w:rsidRDefault="0013002D"/>
    <w:p w:rsidR="0013002D" w:rsidRDefault="009F22C7">
      <w:r>
        <w:t>s</w:t>
      </w:r>
      <w:r>
        <w:rPr>
          <w:rFonts w:hint="eastAsia"/>
        </w:rPr>
        <w:t>ign</w:t>
      </w:r>
      <w:r>
        <w:t>加密规则</w:t>
      </w:r>
      <w:r>
        <w:rPr>
          <w:rFonts w:hint="eastAsia"/>
        </w:rPr>
        <w:t>：</w:t>
      </w:r>
    </w:p>
    <w:p w:rsidR="0013002D" w:rsidRDefault="009F22C7">
      <w:r>
        <w:t>MD5(</w:t>
      </w:r>
      <w:proofErr w:type="spellStart"/>
      <w:r>
        <w:t>agencyCode</w:t>
      </w:r>
      <w:proofErr w:type="spellEnd"/>
      <w:r>
        <w:t xml:space="preserve"> + </w:t>
      </w:r>
      <w:proofErr w:type="spellStart"/>
      <w:r>
        <w:t>authCode</w:t>
      </w:r>
      <w:proofErr w:type="spellEnd"/>
      <w:r>
        <w:t xml:space="preserve"> + </w:t>
      </w:r>
      <w:proofErr w:type="spellStart"/>
      <w:r>
        <w:rPr>
          <w:rFonts w:hint="eastAsia"/>
        </w:rPr>
        <w:t>o</w:t>
      </w:r>
      <w:r>
        <w:t>rderNum</w:t>
      </w:r>
      <w:proofErr w:type="spellEnd"/>
      <w:r>
        <w:t>+ timestamp)</w:t>
      </w:r>
    </w:p>
    <w:p w:rsidR="000C49C7" w:rsidRDefault="000C49C7" w:rsidP="000C49C7">
      <w:r>
        <w:rPr>
          <w:rFonts w:hint="eastAsia"/>
        </w:rPr>
        <w:t>注：</w:t>
      </w:r>
    </w:p>
    <w:p w:rsidR="000C49C7" w:rsidRDefault="000C49C7" w:rsidP="000C49C7">
      <w:proofErr w:type="gramStart"/>
      <w:r>
        <w:rPr>
          <w:rFonts w:hint="eastAsia"/>
        </w:rPr>
        <w:t>卡密解密</w:t>
      </w:r>
      <w:proofErr w:type="gramEnd"/>
      <w:r>
        <w:rPr>
          <w:rFonts w:hint="eastAsia"/>
        </w:rPr>
        <w:t>方式：</w:t>
      </w:r>
    </w:p>
    <w:p w:rsidR="000C49C7" w:rsidRDefault="000C49C7" w:rsidP="000C49C7">
      <w:r>
        <w:rPr>
          <w:rFonts w:hint="eastAsia"/>
        </w:rPr>
        <w:t>将</w:t>
      </w:r>
      <w:proofErr w:type="spellStart"/>
      <w:r>
        <w:rPr>
          <w:rFonts w:hint="eastAsia"/>
        </w:rPr>
        <w:t>authCode</w:t>
      </w:r>
      <w:proofErr w:type="spellEnd"/>
      <w:r>
        <w:rPr>
          <w:rFonts w:hint="eastAsia"/>
        </w:rPr>
        <w:t>前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位作为秘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，后</w:t>
      </w:r>
      <w:r>
        <w:rPr>
          <w:rFonts w:hint="eastAsia"/>
        </w:rPr>
        <w:t>16</w:t>
      </w:r>
      <w:r>
        <w:rPr>
          <w:rFonts w:hint="eastAsia"/>
        </w:rPr>
        <w:t>位作为向量通过</w:t>
      </w:r>
      <w:r>
        <w:rPr>
          <w:rFonts w:hint="eastAsia"/>
        </w:rPr>
        <w:t>AES-128-CBC</w:t>
      </w:r>
      <w:r>
        <w:rPr>
          <w:rFonts w:hint="eastAsia"/>
        </w:rPr>
        <w:t>解密。</w:t>
      </w:r>
    </w:p>
    <w:p w:rsidR="000C49C7" w:rsidRDefault="000C49C7" w:rsidP="000C49C7"/>
    <w:p w:rsidR="0013002D" w:rsidRPr="000C49C7" w:rsidRDefault="0013002D"/>
    <w:p w:rsidR="0013002D" w:rsidRDefault="009F22C7" w:rsidP="00500213">
      <w:pPr>
        <w:pStyle w:val="2"/>
        <w:ind w:left="567"/>
        <w:jc w:val="center"/>
        <w:rPr>
          <w:rFonts w:ascii="微软雅黑" w:eastAsia="微软雅黑" w:hAnsi="微软雅黑" w:cs="微软雅黑"/>
          <w:b/>
        </w:rPr>
      </w:pPr>
      <w:bookmarkStart w:id="17" w:name="_Toc534970007"/>
      <w:r>
        <w:rPr>
          <w:rFonts w:ascii="微软雅黑" w:eastAsia="微软雅黑" w:hAnsi="微软雅黑" w:cs="微软雅黑" w:hint="eastAsia"/>
          <w:b/>
        </w:rPr>
        <w:t>请求实体</w:t>
      </w:r>
      <w:bookmarkEnd w:id="17"/>
    </w:p>
    <w:p w:rsidR="0013002D" w:rsidRDefault="009F22C7">
      <w:pPr>
        <w:ind w:firstLine="425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>示例：</w:t>
      </w:r>
    </w:p>
    <w:p w:rsidR="0013002D" w:rsidRDefault="009F22C7">
      <w:pPr>
        <w:ind w:firstLine="425"/>
      </w:pPr>
      <w:r>
        <w:t>{</w:t>
      </w:r>
    </w:p>
    <w:p w:rsidR="0013002D" w:rsidRDefault="009F22C7">
      <w:pPr>
        <w:ind w:firstLine="425"/>
      </w:pPr>
      <w:r>
        <w:t xml:space="preserve">    " </w:t>
      </w:r>
      <w:proofErr w:type="spellStart"/>
      <w:r>
        <w:t>agencyCode</w:t>
      </w:r>
      <w:proofErr w:type="spellEnd"/>
      <w:r>
        <w:t xml:space="preserve"> ": "test12312",</w:t>
      </w:r>
    </w:p>
    <w:p w:rsidR="0013002D" w:rsidRDefault="009F22C7">
      <w:pPr>
        <w:ind w:firstLine="425"/>
      </w:pPr>
      <w:r>
        <w:t xml:space="preserve">    "sign": "54b31ab729048bc2d51edec17cdfb343",</w:t>
      </w:r>
    </w:p>
    <w:p w:rsidR="0013002D" w:rsidRDefault="009F22C7">
      <w:pPr>
        <w:ind w:firstLine="425"/>
      </w:pPr>
      <w:r>
        <w:lastRenderedPageBreak/>
        <w:t xml:space="preserve">    " timestamp ": "1536585324",</w:t>
      </w:r>
    </w:p>
    <w:p w:rsidR="0013002D" w:rsidRDefault="009F22C7">
      <w:pPr>
        <w:ind w:firstLine="425"/>
      </w:pPr>
      <w:r>
        <w:t xml:space="preserve">    " </w:t>
      </w:r>
      <w:proofErr w:type="spellStart"/>
      <w:r w:rsidR="00B81695">
        <w:t>o</w:t>
      </w:r>
      <w:bookmarkStart w:id="18" w:name="_GoBack"/>
      <w:bookmarkEnd w:id="18"/>
      <w:r>
        <w:t>rderNum</w:t>
      </w:r>
      <w:proofErr w:type="spellEnd"/>
      <w:r>
        <w:t xml:space="preserve"> ": "1711101611296883593213"</w:t>
      </w:r>
    </w:p>
    <w:p w:rsidR="0013002D" w:rsidRDefault="009F22C7">
      <w:pPr>
        <w:ind w:firstLineChars="200" w:firstLine="480"/>
      </w:pPr>
      <w:r>
        <w:t>}</w:t>
      </w:r>
    </w:p>
    <w:p w:rsidR="0013002D" w:rsidRDefault="009F22C7" w:rsidP="00500213">
      <w:pPr>
        <w:pStyle w:val="2"/>
        <w:ind w:left="567"/>
        <w:jc w:val="center"/>
        <w:rPr>
          <w:rFonts w:ascii="微软雅黑" w:eastAsia="微软雅黑" w:hAnsi="微软雅黑" w:cs="微软雅黑"/>
          <w:b/>
        </w:rPr>
      </w:pPr>
      <w:bookmarkStart w:id="19" w:name="_Toc534970008"/>
      <w:r>
        <w:rPr>
          <w:rFonts w:ascii="微软雅黑" w:eastAsia="微软雅黑" w:hAnsi="微软雅黑" w:cs="微软雅黑" w:hint="eastAsia"/>
          <w:b/>
        </w:rPr>
        <w:t>响应报文</w:t>
      </w:r>
      <w:bookmarkEnd w:id="19"/>
    </w:p>
    <w:p w:rsidR="0013002D" w:rsidRDefault="009F22C7">
      <w:pPr>
        <w:pStyle w:val="afff1"/>
        <w:numPr>
          <w:ilvl w:val="0"/>
          <w:numId w:val="12"/>
        </w:numPr>
        <w:ind w:left="851" w:firstLineChars="0" w:hanging="426"/>
        <w:rPr>
          <w:sz w:val="24"/>
          <w:szCs w:val="24"/>
        </w:rPr>
      </w:pPr>
      <w:r>
        <w:rPr>
          <w:sz w:val="24"/>
          <w:szCs w:val="24"/>
        </w:rPr>
        <w:t>报文示例</w:t>
      </w:r>
    </w:p>
    <w:p w:rsidR="0013002D" w:rsidRDefault="009F22C7">
      <w:pPr>
        <w:ind w:left="425" w:firstLineChars="177" w:firstLine="425"/>
      </w:pPr>
      <w:r>
        <w:t>{</w:t>
      </w:r>
    </w:p>
    <w:p w:rsidR="0013002D" w:rsidRDefault="009F22C7">
      <w:pPr>
        <w:ind w:left="425" w:firstLineChars="177" w:firstLine="425"/>
      </w:pPr>
      <w:r>
        <w:t xml:space="preserve">    "code": "0",</w:t>
      </w:r>
    </w:p>
    <w:p w:rsidR="0013002D" w:rsidRDefault="009F22C7">
      <w:pPr>
        <w:ind w:left="425" w:firstLineChars="177" w:firstLine="425"/>
      </w:pPr>
      <w:r>
        <w:rPr>
          <w:rFonts w:hint="eastAsia"/>
        </w:rPr>
        <w:t xml:space="preserve">    "</w:t>
      </w:r>
      <w:r>
        <w:t>msg</w:t>
      </w:r>
      <w:r>
        <w:rPr>
          <w:rFonts w:hint="eastAsia"/>
        </w:rPr>
        <w:t>": "</w:t>
      </w:r>
      <w:r>
        <w:rPr>
          <w:rFonts w:hint="eastAsia"/>
        </w:rPr>
        <w:t>查询成功</w:t>
      </w:r>
      <w:r>
        <w:rPr>
          <w:rFonts w:hint="eastAsia"/>
        </w:rPr>
        <w:t>",</w:t>
      </w:r>
    </w:p>
    <w:p w:rsidR="0013002D" w:rsidRDefault="009F22C7">
      <w:pPr>
        <w:ind w:left="425" w:firstLineChars="177" w:firstLine="425"/>
      </w:pPr>
      <w:r>
        <w:t xml:space="preserve">    "</w:t>
      </w:r>
      <w:proofErr w:type="spellStart"/>
      <w:r>
        <w:t>goodsName</w:t>
      </w:r>
      <w:proofErr w:type="spellEnd"/>
      <w:r>
        <w:t>": " XXXXXX ",</w:t>
      </w:r>
    </w:p>
    <w:p w:rsidR="0013002D" w:rsidRDefault="009F22C7">
      <w:pPr>
        <w:ind w:left="425" w:firstLineChars="177" w:firstLine="425"/>
      </w:pPr>
      <w:r>
        <w:t xml:space="preserve">    "price": 1,</w:t>
      </w:r>
    </w:p>
    <w:p w:rsidR="00801705" w:rsidRDefault="009F22C7" w:rsidP="007067A2">
      <w:pPr>
        <w:ind w:left="425" w:firstLineChars="177" w:firstLine="425"/>
        <w:rPr>
          <w:rFonts w:hint="eastAsia"/>
        </w:rPr>
      </w:pPr>
      <w:r>
        <w:t xml:space="preserve">    "</w:t>
      </w:r>
      <w:proofErr w:type="spellStart"/>
      <w:r>
        <w:t>orderNum</w:t>
      </w:r>
      <w:proofErr w:type="spellEnd"/>
      <w:r>
        <w:t>": "13215465461132132132132",</w:t>
      </w:r>
    </w:p>
    <w:p w:rsidR="0013002D" w:rsidRDefault="009F22C7">
      <w:pPr>
        <w:ind w:left="425" w:firstLineChars="375" w:firstLine="900"/>
      </w:pPr>
      <w:r>
        <w:t>"</w:t>
      </w:r>
      <w:proofErr w:type="spellStart"/>
      <w:r>
        <w:rPr>
          <w:rFonts w:hint="eastAsia"/>
        </w:rPr>
        <w:t>platO</w:t>
      </w:r>
      <w:r>
        <w:t>rderNum</w:t>
      </w:r>
      <w:proofErr w:type="spellEnd"/>
      <w:r>
        <w:t>": "13215465461132132132132",</w:t>
      </w:r>
    </w:p>
    <w:p w:rsidR="0013002D" w:rsidRDefault="009F22C7">
      <w:pPr>
        <w:ind w:left="425" w:firstLine="425"/>
      </w:pPr>
      <w:r>
        <w:t xml:space="preserve">    "</w:t>
      </w:r>
      <w:proofErr w:type="spellStart"/>
      <w:r>
        <w:t>cardList</w:t>
      </w:r>
      <w:proofErr w:type="spellEnd"/>
      <w:proofErr w:type="gramStart"/>
      <w:r>
        <w:t>":[</w:t>
      </w:r>
      <w:proofErr w:type="gramEnd"/>
    </w:p>
    <w:p w:rsidR="0013002D" w:rsidRDefault="009F22C7">
      <w:pPr>
        <w:ind w:leftChars="554" w:left="1330" w:firstLine="425"/>
      </w:pPr>
      <w:r>
        <w:t>{</w:t>
      </w:r>
    </w:p>
    <w:p w:rsidR="0013002D" w:rsidRDefault="009F22C7">
      <w:pPr>
        <w:ind w:leftChars="654" w:left="1570" w:firstLine="425"/>
      </w:pPr>
      <w:r>
        <w:t>"</w:t>
      </w:r>
      <w:proofErr w:type="spellStart"/>
      <w:r>
        <w:rPr>
          <w:rFonts w:hint="eastAsia"/>
          <w:szCs w:val="21"/>
        </w:rPr>
        <w:t>expir</w:t>
      </w:r>
      <w:r>
        <w:rPr>
          <w:szCs w:val="21"/>
        </w:rPr>
        <w:t>y</w:t>
      </w:r>
      <w:r>
        <w:rPr>
          <w:rFonts w:hint="eastAsia"/>
          <w:szCs w:val="21"/>
        </w:rPr>
        <w:t>Date</w:t>
      </w:r>
      <w:proofErr w:type="spellEnd"/>
      <w:r>
        <w:t>": "2016-12-12",</w:t>
      </w:r>
    </w:p>
    <w:p w:rsidR="0013002D" w:rsidRDefault="009F22C7">
      <w:pPr>
        <w:ind w:leftChars="654" w:left="1570" w:firstLine="425"/>
      </w:pPr>
      <w:r>
        <w:t>"</w:t>
      </w:r>
      <w:proofErr w:type="spellStart"/>
      <w:r>
        <w:t>cardNum</w:t>
      </w:r>
      <w:proofErr w:type="spellEnd"/>
      <w:r>
        <w:t>": "5621829120137421972837",</w:t>
      </w:r>
    </w:p>
    <w:p w:rsidR="0013002D" w:rsidRDefault="009F22C7">
      <w:pPr>
        <w:ind w:leftChars="654" w:left="1570" w:firstLine="425"/>
      </w:pPr>
      <w:r>
        <w:t>"</w:t>
      </w:r>
      <w:proofErr w:type="spellStart"/>
      <w:r>
        <w:t>cardPwd</w:t>
      </w:r>
      <w:proofErr w:type="spellEnd"/>
      <w:r>
        <w:t>": "</w:t>
      </w:r>
      <w:r>
        <w:rPr>
          <w:rFonts w:ascii="Consolas" w:hAnsi="Consolas" w:cs="Consolas"/>
          <w:color w:val="FF0000"/>
          <w:kern w:val="0"/>
          <w:sz w:val="22"/>
          <w:szCs w:val="22"/>
        </w:rPr>
        <w:t>QjCA2kTsarEVaxvfKJpnXfnu/05/</w:t>
      </w:r>
      <w:proofErr w:type="spellStart"/>
      <w:r>
        <w:rPr>
          <w:rFonts w:ascii="Consolas" w:hAnsi="Consolas" w:cs="Consolas"/>
          <w:color w:val="FF0000"/>
          <w:kern w:val="0"/>
          <w:sz w:val="22"/>
          <w:szCs w:val="22"/>
        </w:rPr>
        <w:t>jOsU</w:t>
      </w:r>
      <w:proofErr w:type="spellEnd"/>
      <w:r>
        <w:t>"</w:t>
      </w:r>
    </w:p>
    <w:p w:rsidR="0013002D" w:rsidRDefault="009F22C7">
      <w:pPr>
        <w:ind w:leftChars="554" w:left="1330" w:firstLine="425"/>
      </w:pPr>
      <w:r>
        <w:t>},</w:t>
      </w:r>
    </w:p>
    <w:p w:rsidR="0013002D" w:rsidRDefault="009F22C7">
      <w:pPr>
        <w:ind w:leftChars="554" w:left="1330" w:firstLine="425"/>
      </w:pPr>
      <w:r>
        <w:t>{</w:t>
      </w:r>
    </w:p>
    <w:p w:rsidR="0013002D" w:rsidRDefault="009F22C7">
      <w:pPr>
        <w:ind w:leftChars="654" w:left="1570" w:firstLine="425"/>
      </w:pPr>
      <w:r>
        <w:t>"</w:t>
      </w:r>
      <w:proofErr w:type="spellStart"/>
      <w:r>
        <w:rPr>
          <w:rFonts w:hint="eastAsia"/>
          <w:szCs w:val="21"/>
        </w:rPr>
        <w:t>expir</w:t>
      </w:r>
      <w:r>
        <w:rPr>
          <w:szCs w:val="21"/>
        </w:rPr>
        <w:t>y</w:t>
      </w:r>
      <w:r>
        <w:rPr>
          <w:rFonts w:hint="eastAsia"/>
          <w:szCs w:val="21"/>
        </w:rPr>
        <w:t>Date</w:t>
      </w:r>
      <w:proofErr w:type="spellEnd"/>
      <w:r>
        <w:t>": "2016-12-12",</w:t>
      </w:r>
    </w:p>
    <w:p w:rsidR="0013002D" w:rsidRDefault="009F22C7">
      <w:pPr>
        <w:ind w:leftChars="654" w:left="1570" w:firstLine="425"/>
      </w:pPr>
      <w:r>
        <w:t>"</w:t>
      </w:r>
      <w:proofErr w:type="spellStart"/>
      <w:r>
        <w:t>cardNum</w:t>
      </w:r>
      <w:proofErr w:type="spellEnd"/>
      <w:r>
        <w:t>": "5621829120137421972838",</w:t>
      </w:r>
    </w:p>
    <w:p w:rsidR="0013002D" w:rsidRDefault="009F22C7">
      <w:pPr>
        <w:ind w:leftChars="654" w:left="1570" w:firstLine="425"/>
      </w:pPr>
      <w:r>
        <w:t>"</w:t>
      </w:r>
      <w:proofErr w:type="spellStart"/>
      <w:r>
        <w:t>cardPwd</w:t>
      </w:r>
      <w:proofErr w:type="spellEnd"/>
      <w:r>
        <w:t>": "</w:t>
      </w:r>
      <w:r>
        <w:rPr>
          <w:rFonts w:ascii="Consolas" w:hAnsi="Consolas" w:cs="Consolas"/>
          <w:color w:val="FF0000"/>
          <w:kern w:val="0"/>
          <w:sz w:val="22"/>
          <w:szCs w:val="22"/>
        </w:rPr>
        <w:t>QjCA2kTsarEVaxvfKJpnXZHJvwfLJuGL/xvqWwItwi8=</w:t>
      </w:r>
      <w:r>
        <w:t>"</w:t>
      </w:r>
    </w:p>
    <w:p w:rsidR="0013002D" w:rsidRDefault="009F22C7">
      <w:pPr>
        <w:ind w:leftChars="554" w:left="1330" w:firstLine="425"/>
      </w:pPr>
      <w:r>
        <w:t>}</w:t>
      </w:r>
    </w:p>
    <w:p w:rsidR="0013002D" w:rsidRDefault="009F22C7">
      <w:pPr>
        <w:ind w:leftChars="377" w:left="905" w:firstLine="425"/>
      </w:pPr>
      <w:r>
        <w:t>}</w:t>
      </w:r>
    </w:p>
    <w:p w:rsidR="0013002D" w:rsidRDefault="009F22C7">
      <w:pPr>
        <w:ind w:firstLineChars="350" w:firstLine="840"/>
      </w:pPr>
      <w:r>
        <w:t>}</w:t>
      </w:r>
    </w:p>
    <w:p w:rsidR="0013002D" w:rsidRDefault="0013002D">
      <w:pPr>
        <w:ind w:firstLineChars="350" w:firstLine="840"/>
      </w:pPr>
    </w:p>
    <w:p w:rsidR="0013002D" w:rsidRDefault="0013002D">
      <w:pPr>
        <w:ind w:firstLineChars="350" w:firstLine="840"/>
      </w:pPr>
    </w:p>
    <w:p w:rsidR="0013002D" w:rsidRDefault="0013002D">
      <w:pPr>
        <w:ind w:firstLineChars="350" w:firstLine="840"/>
      </w:pPr>
    </w:p>
    <w:p w:rsidR="0013002D" w:rsidRDefault="0013002D">
      <w:pPr>
        <w:ind w:firstLineChars="350" w:firstLine="840"/>
      </w:pPr>
    </w:p>
    <w:p w:rsidR="0013002D" w:rsidRDefault="0013002D">
      <w:pPr>
        <w:ind w:firstLineChars="350" w:firstLine="840"/>
      </w:pPr>
    </w:p>
    <w:p w:rsidR="0013002D" w:rsidRDefault="0013002D">
      <w:pPr>
        <w:ind w:firstLineChars="350" w:firstLine="840"/>
      </w:pPr>
    </w:p>
    <w:p w:rsidR="0013002D" w:rsidRDefault="009F22C7">
      <w:pPr>
        <w:pStyle w:val="afff1"/>
        <w:numPr>
          <w:ilvl w:val="0"/>
          <w:numId w:val="12"/>
        </w:numPr>
        <w:ind w:left="851" w:firstLineChars="0" w:hanging="426"/>
        <w:rPr>
          <w:sz w:val="24"/>
          <w:szCs w:val="24"/>
        </w:rPr>
      </w:pPr>
      <w:r>
        <w:rPr>
          <w:rFonts w:hint="eastAsia"/>
          <w:sz w:val="24"/>
          <w:szCs w:val="24"/>
        </w:rPr>
        <w:t>响应报文参数</w:t>
      </w:r>
      <w:r>
        <w:rPr>
          <w:sz w:val="24"/>
          <w:szCs w:val="24"/>
        </w:rPr>
        <w:t>说明</w:t>
      </w:r>
    </w:p>
    <w:tbl>
      <w:tblPr>
        <w:tblStyle w:val="aff0"/>
        <w:tblW w:w="9209" w:type="dxa"/>
        <w:tblLayout w:type="fixed"/>
        <w:tblLook w:val="04A0" w:firstRow="1" w:lastRow="0" w:firstColumn="1" w:lastColumn="0" w:noHBand="0" w:noVBand="1"/>
      </w:tblPr>
      <w:tblGrid>
        <w:gridCol w:w="2122"/>
        <w:gridCol w:w="2409"/>
        <w:gridCol w:w="4678"/>
      </w:tblGrid>
      <w:tr w:rsidR="0013002D">
        <w:tc>
          <w:tcPr>
            <w:tcW w:w="2122" w:type="dxa"/>
          </w:tcPr>
          <w:p w:rsidR="0013002D" w:rsidRDefault="009F22C7">
            <w:pPr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  <w:tc>
          <w:tcPr>
            <w:tcW w:w="2409" w:type="dxa"/>
          </w:tcPr>
          <w:p w:rsidR="0013002D" w:rsidRDefault="009F22C7">
            <w:pPr>
              <w:jc w:val="center"/>
              <w:rPr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4678" w:type="dxa"/>
          </w:tcPr>
          <w:p w:rsidR="0013002D" w:rsidRDefault="009F22C7">
            <w:pPr>
              <w:jc w:val="center"/>
              <w:rPr>
                <w:b/>
              </w:rPr>
            </w:pPr>
            <w:r>
              <w:rPr>
                <w:b/>
              </w:rPr>
              <w:t>备注</w:t>
            </w:r>
          </w:p>
        </w:tc>
      </w:tr>
      <w:tr w:rsidR="0013002D">
        <w:tc>
          <w:tcPr>
            <w:tcW w:w="2122" w:type="dxa"/>
          </w:tcPr>
          <w:p w:rsidR="0013002D" w:rsidRDefault="009F22C7">
            <w:r>
              <w:t>code</w:t>
            </w:r>
          </w:p>
        </w:tc>
        <w:tc>
          <w:tcPr>
            <w:tcW w:w="2409" w:type="dxa"/>
          </w:tcPr>
          <w:p w:rsidR="0013002D" w:rsidRDefault="009F22C7">
            <w:r>
              <w:t>返回编码</w:t>
            </w:r>
          </w:p>
        </w:tc>
        <w:tc>
          <w:tcPr>
            <w:tcW w:w="4678" w:type="dxa"/>
          </w:tcPr>
          <w:p w:rsidR="0013002D" w:rsidRDefault="009F22C7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查询成功</w:t>
            </w:r>
            <w:r>
              <w:rPr>
                <w:rFonts w:hint="eastAsia"/>
              </w:rPr>
              <w:t xml:space="preserve"> 1 </w:t>
            </w:r>
            <w:r>
              <w:rPr>
                <w:rFonts w:hint="eastAsia"/>
              </w:rPr>
              <w:t>查询失败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szCs w:val="24"/>
              </w:rPr>
              <w:t>其余见文档底部表格</w:t>
            </w:r>
          </w:p>
        </w:tc>
      </w:tr>
      <w:tr w:rsidR="0013002D">
        <w:tc>
          <w:tcPr>
            <w:tcW w:w="2122" w:type="dxa"/>
          </w:tcPr>
          <w:p w:rsidR="0013002D" w:rsidRDefault="009F22C7">
            <w:r>
              <w:t>msg</w:t>
            </w:r>
          </w:p>
        </w:tc>
        <w:tc>
          <w:tcPr>
            <w:tcW w:w="2409" w:type="dxa"/>
          </w:tcPr>
          <w:p w:rsidR="0013002D" w:rsidRDefault="009F22C7">
            <w:r>
              <w:rPr>
                <w:rFonts w:hint="eastAsia"/>
              </w:rPr>
              <w:t>返回描述</w:t>
            </w:r>
          </w:p>
        </w:tc>
        <w:tc>
          <w:tcPr>
            <w:tcW w:w="4678" w:type="dxa"/>
          </w:tcPr>
          <w:p w:rsidR="0013002D" w:rsidRDefault="0013002D"/>
        </w:tc>
      </w:tr>
      <w:tr w:rsidR="0013002D">
        <w:tc>
          <w:tcPr>
            <w:tcW w:w="2122" w:type="dxa"/>
          </w:tcPr>
          <w:p w:rsidR="0013002D" w:rsidRDefault="009F22C7">
            <w:proofErr w:type="spellStart"/>
            <w:r>
              <w:t>goodsName</w:t>
            </w:r>
            <w:proofErr w:type="spellEnd"/>
          </w:p>
        </w:tc>
        <w:tc>
          <w:tcPr>
            <w:tcW w:w="2409" w:type="dxa"/>
          </w:tcPr>
          <w:p w:rsidR="0013002D" w:rsidRDefault="009F22C7">
            <w:r>
              <w:rPr>
                <w:rFonts w:hint="eastAsia"/>
              </w:rPr>
              <w:t>商品</w:t>
            </w:r>
            <w:r>
              <w:t>名称</w:t>
            </w:r>
          </w:p>
        </w:tc>
        <w:tc>
          <w:tcPr>
            <w:tcW w:w="4678" w:type="dxa"/>
          </w:tcPr>
          <w:p w:rsidR="0013002D" w:rsidRDefault="0013002D"/>
        </w:tc>
      </w:tr>
      <w:tr w:rsidR="0013002D">
        <w:tc>
          <w:tcPr>
            <w:tcW w:w="2122" w:type="dxa"/>
          </w:tcPr>
          <w:p w:rsidR="0013002D" w:rsidRDefault="009F22C7">
            <w:r>
              <w:t>price</w:t>
            </w:r>
          </w:p>
        </w:tc>
        <w:tc>
          <w:tcPr>
            <w:tcW w:w="2409" w:type="dxa"/>
          </w:tcPr>
          <w:p w:rsidR="0013002D" w:rsidRDefault="009F22C7">
            <w:r>
              <w:rPr>
                <w:rFonts w:hint="eastAsia"/>
              </w:rPr>
              <w:t>订单价格</w:t>
            </w:r>
          </w:p>
        </w:tc>
        <w:tc>
          <w:tcPr>
            <w:tcW w:w="4678" w:type="dxa"/>
          </w:tcPr>
          <w:p w:rsidR="0013002D" w:rsidRDefault="009F22C7">
            <w:r>
              <w:rPr>
                <w:rFonts w:hint="eastAsia"/>
              </w:rPr>
              <w:t>订单扣款金额</w:t>
            </w:r>
          </w:p>
        </w:tc>
      </w:tr>
      <w:tr w:rsidR="0013002D">
        <w:trPr>
          <w:trHeight w:val="555"/>
        </w:trPr>
        <w:tc>
          <w:tcPr>
            <w:tcW w:w="2122" w:type="dxa"/>
          </w:tcPr>
          <w:p w:rsidR="0013002D" w:rsidRDefault="009F22C7">
            <w:proofErr w:type="spellStart"/>
            <w:r>
              <w:t>orderNum</w:t>
            </w:r>
            <w:proofErr w:type="spellEnd"/>
          </w:p>
        </w:tc>
        <w:tc>
          <w:tcPr>
            <w:tcW w:w="2409" w:type="dxa"/>
          </w:tcPr>
          <w:p w:rsidR="0013002D" w:rsidRDefault="009F22C7">
            <w:r>
              <w:rPr>
                <w:rFonts w:hint="eastAsia"/>
              </w:rPr>
              <w:t>代理商订单号</w:t>
            </w:r>
          </w:p>
        </w:tc>
        <w:tc>
          <w:tcPr>
            <w:tcW w:w="4678" w:type="dxa"/>
          </w:tcPr>
          <w:p w:rsidR="0013002D" w:rsidRDefault="009F22C7">
            <w:r>
              <w:rPr>
                <w:rFonts w:hint="eastAsia"/>
              </w:rPr>
              <w:t>原样返回</w:t>
            </w:r>
          </w:p>
        </w:tc>
      </w:tr>
      <w:tr w:rsidR="0013002D">
        <w:trPr>
          <w:trHeight w:val="555"/>
        </w:trPr>
        <w:tc>
          <w:tcPr>
            <w:tcW w:w="2122" w:type="dxa"/>
          </w:tcPr>
          <w:p w:rsidR="0013002D" w:rsidRDefault="009F22C7">
            <w:proofErr w:type="spellStart"/>
            <w:r>
              <w:rPr>
                <w:rFonts w:hint="eastAsia"/>
              </w:rPr>
              <w:t>platOrderNum</w:t>
            </w:r>
            <w:proofErr w:type="spellEnd"/>
          </w:p>
        </w:tc>
        <w:tc>
          <w:tcPr>
            <w:tcW w:w="2409" w:type="dxa"/>
          </w:tcPr>
          <w:p w:rsidR="0013002D" w:rsidRDefault="009F22C7">
            <w:r>
              <w:rPr>
                <w:rFonts w:hint="eastAsia"/>
              </w:rPr>
              <w:t>平台订单号</w:t>
            </w:r>
          </w:p>
        </w:tc>
        <w:tc>
          <w:tcPr>
            <w:tcW w:w="4678" w:type="dxa"/>
          </w:tcPr>
          <w:p w:rsidR="0013002D" w:rsidRDefault="0013002D"/>
        </w:tc>
      </w:tr>
      <w:tr w:rsidR="0013002D">
        <w:trPr>
          <w:trHeight w:val="555"/>
        </w:trPr>
        <w:tc>
          <w:tcPr>
            <w:tcW w:w="2122" w:type="dxa"/>
          </w:tcPr>
          <w:p w:rsidR="0013002D" w:rsidRDefault="009F22C7">
            <w:proofErr w:type="spellStart"/>
            <w:r>
              <w:rPr>
                <w:rFonts w:hint="eastAsia"/>
              </w:rPr>
              <w:t>cardList</w:t>
            </w:r>
            <w:proofErr w:type="spellEnd"/>
          </w:p>
        </w:tc>
        <w:tc>
          <w:tcPr>
            <w:tcW w:w="2409" w:type="dxa"/>
          </w:tcPr>
          <w:p w:rsidR="0013002D" w:rsidRDefault="009F22C7">
            <w:r>
              <w:rPr>
                <w:rFonts w:hint="eastAsia"/>
              </w:rPr>
              <w:t>卡</w:t>
            </w:r>
            <w:r>
              <w:t>列表</w:t>
            </w:r>
          </w:p>
        </w:tc>
        <w:tc>
          <w:tcPr>
            <w:tcW w:w="4678" w:type="dxa"/>
          </w:tcPr>
          <w:p w:rsidR="0013002D" w:rsidRDefault="0013002D"/>
        </w:tc>
      </w:tr>
      <w:tr w:rsidR="0013002D">
        <w:trPr>
          <w:trHeight w:val="555"/>
        </w:trPr>
        <w:tc>
          <w:tcPr>
            <w:tcW w:w="2122" w:type="dxa"/>
          </w:tcPr>
          <w:p w:rsidR="0013002D" w:rsidRDefault="009F22C7">
            <w:proofErr w:type="spellStart"/>
            <w:r>
              <w:t>expiryDate</w:t>
            </w:r>
            <w:proofErr w:type="spellEnd"/>
          </w:p>
        </w:tc>
        <w:tc>
          <w:tcPr>
            <w:tcW w:w="2409" w:type="dxa"/>
          </w:tcPr>
          <w:p w:rsidR="0013002D" w:rsidRDefault="009F22C7">
            <w:r>
              <w:rPr>
                <w:rFonts w:hint="eastAsia"/>
              </w:rPr>
              <w:t>过期时间</w:t>
            </w:r>
          </w:p>
        </w:tc>
        <w:tc>
          <w:tcPr>
            <w:tcW w:w="4678" w:type="dxa"/>
          </w:tcPr>
          <w:p w:rsidR="0013002D" w:rsidRDefault="009F22C7">
            <w:r>
              <w:rPr>
                <w:rFonts w:hint="eastAsia"/>
              </w:rPr>
              <w:t>过期</w:t>
            </w:r>
            <w:r>
              <w:t>时间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格式</w:t>
            </w:r>
            <w:r>
              <w:t>：</w:t>
            </w:r>
            <w:r>
              <w:t>Y-m-d</w:t>
            </w:r>
          </w:p>
        </w:tc>
      </w:tr>
      <w:tr w:rsidR="0013002D">
        <w:trPr>
          <w:trHeight w:val="555"/>
        </w:trPr>
        <w:tc>
          <w:tcPr>
            <w:tcW w:w="2122" w:type="dxa"/>
          </w:tcPr>
          <w:p w:rsidR="0013002D" w:rsidRDefault="009F22C7">
            <w:proofErr w:type="spellStart"/>
            <w:r>
              <w:rPr>
                <w:rFonts w:hint="eastAsia"/>
              </w:rPr>
              <w:t>cardNum</w:t>
            </w:r>
            <w:proofErr w:type="spellEnd"/>
          </w:p>
        </w:tc>
        <w:tc>
          <w:tcPr>
            <w:tcW w:w="2409" w:type="dxa"/>
          </w:tcPr>
          <w:p w:rsidR="0013002D" w:rsidRDefault="009F22C7">
            <w:r>
              <w:rPr>
                <w:rFonts w:hint="eastAsia"/>
              </w:rPr>
              <w:t>卡号</w:t>
            </w:r>
          </w:p>
        </w:tc>
        <w:tc>
          <w:tcPr>
            <w:tcW w:w="4678" w:type="dxa"/>
          </w:tcPr>
          <w:p w:rsidR="0013002D" w:rsidRDefault="009F22C7">
            <w:r>
              <w:rPr>
                <w:rFonts w:hint="eastAsia"/>
              </w:rPr>
              <w:t>当</w:t>
            </w:r>
            <w:r>
              <w:t>订单商品类型为卡券类型时返回</w:t>
            </w:r>
            <w:r>
              <w:rPr>
                <w:rFonts w:hint="eastAsia"/>
              </w:rPr>
              <w:t>该字段</w:t>
            </w:r>
          </w:p>
        </w:tc>
      </w:tr>
      <w:tr w:rsidR="0013002D">
        <w:trPr>
          <w:trHeight w:val="555"/>
        </w:trPr>
        <w:tc>
          <w:tcPr>
            <w:tcW w:w="2122" w:type="dxa"/>
          </w:tcPr>
          <w:p w:rsidR="0013002D" w:rsidRDefault="009F22C7">
            <w:proofErr w:type="spellStart"/>
            <w:r>
              <w:rPr>
                <w:rFonts w:hint="eastAsia"/>
              </w:rPr>
              <w:t>cardPwd</w:t>
            </w:r>
            <w:proofErr w:type="spellEnd"/>
          </w:p>
        </w:tc>
        <w:tc>
          <w:tcPr>
            <w:tcW w:w="2409" w:type="dxa"/>
          </w:tcPr>
          <w:p w:rsidR="0013002D" w:rsidRDefault="009F22C7">
            <w:proofErr w:type="gramStart"/>
            <w:r>
              <w:rPr>
                <w:rFonts w:hint="eastAsia"/>
              </w:rPr>
              <w:t>卡密</w:t>
            </w:r>
            <w:proofErr w:type="gramEnd"/>
          </w:p>
        </w:tc>
        <w:tc>
          <w:tcPr>
            <w:tcW w:w="4678" w:type="dxa"/>
          </w:tcPr>
          <w:p w:rsidR="0013002D" w:rsidRDefault="0013002D"/>
        </w:tc>
      </w:tr>
    </w:tbl>
    <w:p w:rsidR="0013002D" w:rsidRDefault="0013002D"/>
    <w:p w:rsidR="0013002D" w:rsidRDefault="0013002D">
      <w:pPr>
        <w:pStyle w:val="2"/>
        <w:numPr>
          <w:ilvl w:val="1"/>
          <w:numId w:val="0"/>
        </w:numPr>
        <w:rPr>
          <w:rFonts w:ascii="微软雅黑" w:eastAsia="微软雅黑" w:hAnsi="微软雅黑" w:cs="微软雅黑"/>
          <w:b/>
        </w:rPr>
      </w:pPr>
      <w:bookmarkStart w:id="20" w:name="_Toc30071"/>
    </w:p>
    <w:p w:rsidR="0013002D" w:rsidRDefault="0013002D">
      <w:pPr>
        <w:pStyle w:val="2"/>
        <w:numPr>
          <w:ilvl w:val="1"/>
          <w:numId w:val="0"/>
        </w:numPr>
        <w:rPr>
          <w:rFonts w:ascii="微软雅黑" w:eastAsia="微软雅黑" w:hAnsi="微软雅黑" w:cs="微软雅黑"/>
          <w:b/>
        </w:rPr>
      </w:pPr>
    </w:p>
    <w:p w:rsidR="0013002D" w:rsidRDefault="0013002D">
      <w:pPr>
        <w:pStyle w:val="2"/>
        <w:numPr>
          <w:ilvl w:val="1"/>
          <w:numId w:val="0"/>
        </w:numPr>
        <w:rPr>
          <w:rFonts w:ascii="微软雅黑" w:eastAsia="微软雅黑" w:hAnsi="微软雅黑" w:cs="微软雅黑"/>
          <w:b/>
        </w:rPr>
      </w:pPr>
    </w:p>
    <w:p w:rsidR="0013002D" w:rsidRDefault="0013002D">
      <w:pPr>
        <w:pStyle w:val="2"/>
        <w:numPr>
          <w:ilvl w:val="1"/>
          <w:numId w:val="0"/>
        </w:numPr>
        <w:rPr>
          <w:rFonts w:ascii="微软雅黑" w:eastAsia="微软雅黑" w:hAnsi="微软雅黑" w:cs="微软雅黑"/>
          <w:b/>
        </w:rPr>
      </w:pPr>
    </w:p>
    <w:p w:rsidR="0013002D" w:rsidRDefault="0013002D">
      <w:pPr>
        <w:pStyle w:val="2"/>
        <w:numPr>
          <w:ilvl w:val="1"/>
          <w:numId w:val="0"/>
        </w:numPr>
        <w:rPr>
          <w:rFonts w:ascii="微软雅黑" w:eastAsia="微软雅黑" w:hAnsi="微软雅黑" w:cs="微软雅黑"/>
          <w:b/>
        </w:rPr>
      </w:pPr>
    </w:p>
    <w:p w:rsidR="0013002D" w:rsidRDefault="0013002D">
      <w:pPr>
        <w:rPr>
          <w:rFonts w:ascii="微软雅黑" w:eastAsia="微软雅黑" w:hAnsi="微软雅黑" w:cs="微软雅黑"/>
          <w:b/>
        </w:rPr>
      </w:pPr>
    </w:p>
    <w:p w:rsidR="0013002D" w:rsidRDefault="0013002D">
      <w:pPr>
        <w:rPr>
          <w:rFonts w:ascii="微软雅黑" w:eastAsia="微软雅黑" w:hAnsi="微软雅黑" w:cs="微软雅黑"/>
          <w:b/>
        </w:rPr>
      </w:pPr>
    </w:p>
    <w:p w:rsidR="0013002D" w:rsidRDefault="0013002D">
      <w:pPr>
        <w:rPr>
          <w:rFonts w:ascii="微软雅黑" w:eastAsia="微软雅黑" w:hAnsi="微软雅黑" w:cs="微软雅黑"/>
          <w:b/>
        </w:rPr>
      </w:pPr>
    </w:p>
    <w:p w:rsidR="0013002D" w:rsidRDefault="0013002D">
      <w:pPr>
        <w:rPr>
          <w:rFonts w:ascii="微软雅黑" w:eastAsia="微软雅黑" w:hAnsi="微软雅黑" w:cs="微软雅黑"/>
          <w:b/>
        </w:rPr>
      </w:pPr>
    </w:p>
    <w:p w:rsidR="0013002D" w:rsidRDefault="0013002D">
      <w:pPr>
        <w:pStyle w:val="2"/>
        <w:numPr>
          <w:ilvl w:val="1"/>
          <w:numId w:val="0"/>
        </w:numPr>
        <w:rPr>
          <w:rFonts w:ascii="微软雅黑" w:eastAsia="微软雅黑" w:hAnsi="微软雅黑" w:cs="微软雅黑"/>
          <w:b/>
        </w:rPr>
      </w:pPr>
    </w:p>
    <w:p w:rsidR="0013002D" w:rsidRDefault="009F22C7">
      <w:pPr>
        <w:pStyle w:val="2"/>
        <w:numPr>
          <w:ilvl w:val="1"/>
          <w:numId w:val="0"/>
        </w:numPr>
        <w:rPr>
          <w:rFonts w:ascii="微软雅黑" w:eastAsia="微软雅黑" w:hAnsi="微软雅黑" w:cs="微软雅黑"/>
          <w:b/>
        </w:rPr>
      </w:pPr>
      <w:bookmarkStart w:id="21" w:name="_Toc534970009"/>
      <w:r>
        <w:rPr>
          <w:rFonts w:ascii="微软雅黑" w:eastAsia="微软雅黑" w:hAnsi="微软雅黑" w:cs="微软雅黑" w:hint="eastAsia"/>
          <w:b/>
        </w:rPr>
        <w:t>卡券接口</w:t>
      </w:r>
      <w:r>
        <w:rPr>
          <w:rFonts w:ascii="微软雅黑" w:eastAsia="微软雅黑" w:hAnsi="微软雅黑" w:cs="微软雅黑"/>
          <w:b/>
        </w:rPr>
        <w:t>返回</w:t>
      </w:r>
      <w:r w:rsidR="007F30EE">
        <w:rPr>
          <w:rFonts w:ascii="微软雅黑" w:eastAsia="微软雅黑" w:hAnsi="微软雅黑" w:cs="微软雅黑" w:hint="eastAsia"/>
          <w:b/>
        </w:rPr>
        <w:t>错误</w:t>
      </w:r>
      <w:r>
        <w:rPr>
          <w:rFonts w:ascii="微软雅黑" w:eastAsia="微软雅黑" w:hAnsi="微软雅黑" w:cs="微软雅黑"/>
          <w:b/>
        </w:rPr>
        <w:t>码以及描述</w:t>
      </w:r>
      <w:bookmarkEnd w:id="20"/>
      <w:bookmarkEnd w:id="21"/>
    </w:p>
    <w:tbl>
      <w:tblPr>
        <w:tblStyle w:val="aff0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3609"/>
        <w:gridCol w:w="1922"/>
      </w:tblGrid>
      <w:tr w:rsidR="0013002D">
        <w:tc>
          <w:tcPr>
            <w:tcW w:w="2765" w:type="dxa"/>
          </w:tcPr>
          <w:p w:rsidR="0013002D" w:rsidRDefault="009F22C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code</w:t>
            </w:r>
          </w:p>
        </w:tc>
        <w:tc>
          <w:tcPr>
            <w:tcW w:w="3609" w:type="dxa"/>
          </w:tcPr>
          <w:p w:rsidR="0013002D" w:rsidRDefault="009F22C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msg</w:t>
            </w:r>
          </w:p>
        </w:tc>
        <w:tc>
          <w:tcPr>
            <w:tcW w:w="1922" w:type="dxa"/>
          </w:tcPr>
          <w:p w:rsidR="0013002D" w:rsidRDefault="009F22C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13002D">
        <w:tc>
          <w:tcPr>
            <w:tcW w:w="2765" w:type="dxa"/>
          </w:tcPr>
          <w:p w:rsidR="0013002D" w:rsidRDefault="009F22C7">
            <w:r>
              <w:rPr>
                <w:rFonts w:hint="eastAsia"/>
              </w:rPr>
              <w:t>100</w:t>
            </w:r>
            <w:r>
              <w:t>0</w:t>
            </w:r>
            <w:r>
              <w:rPr>
                <w:rFonts w:hint="eastAsia"/>
              </w:rPr>
              <w:t>1</w:t>
            </w:r>
          </w:p>
        </w:tc>
        <w:tc>
          <w:tcPr>
            <w:tcW w:w="3609" w:type="dxa"/>
          </w:tcPr>
          <w:p w:rsidR="0013002D" w:rsidRDefault="009F22C7">
            <w:r>
              <w:rPr>
                <w:rFonts w:hint="eastAsia"/>
              </w:rPr>
              <w:t>请求方法不正确</w:t>
            </w:r>
          </w:p>
        </w:tc>
        <w:tc>
          <w:tcPr>
            <w:tcW w:w="1922" w:type="dxa"/>
          </w:tcPr>
          <w:p w:rsidR="0013002D" w:rsidRDefault="0013002D"/>
        </w:tc>
      </w:tr>
      <w:tr w:rsidR="0013002D">
        <w:tc>
          <w:tcPr>
            <w:tcW w:w="2765" w:type="dxa"/>
          </w:tcPr>
          <w:p w:rsidR="0013002D" w:rsidRDefault="009F22C7">
            <w:r>
              <w:rPr>
                <w:rFonts w:hint="eastAsia"/>
              </w:rPr>
              <w:t>100</w:t>
            </w:r>
            <w:r>
              <w:t>0</w:t>
            </w:r>
            <w:r>
              <w:rPr>
                <w:rFonts w:hint="eastAsia"/>
              </w:rPr>
              <w:t>2</w:t>
            </w:r>
          </w:p>
        </w:tc>
        <w:tc>
          <w:tcPr>
            <w:tcW w:w="3609" w:type="dxa"/>
          </w:tcPr>
          <w:p w:rsidR="0013002D" w:rsidRDefault="009F22C7">
            <w:r>
              <w:rPr>
                <w:rFonts w:hint="eastAsia"/>
              </w:rPr>
              <w:t>缺少必要参数</w:t>
            </w:r>
          </w:p>
        </w:tc>
        <w:tc>
          <w:tcPr>
            <w:tcW w:w="1922" w:type="dxa"/>
          </w:tcPr>
          <w:p w:rsidR="0013002D" w:rsidRDefault="0013002D"/>
        </w:tc>
      </w:tr>
      <w:tr w:rsidR="0013002D">
        <w:tc>
          <w:tcPr>
            <w:tcW w:w="2765" w:type="dxa"/>
          </w:tcPr>
          <w:p w:rsidR="0013002D" w:rsidRDefault="009F22C7">
            <w:r>
              <w:rPr>
                <w:rFonts w:hint="eastAsia"/>
              </w:rPr>
              <w:t>10</w:t>
            </w:r>
            <w:r>
              <w:t>0</w:t>
            </w:r>
            <w:r>
              <w:rPr>
                <w:rFonts w:hint="eastAsia"/>
              </w:rPr>
              <w:t>03</w:t>
            </w:r>
          </w:p>
        </w:tc>
        <w:tc>
          <w:tcPr>
            <w:tcW w:w="3609" w:type="dxa"/>
          </w:tcPr>
          <w:p w:rsidR="0013002D" w:rsidRDefault="009F22C7">
            <w:r>
              <w:rPr>
                <w:rFonts w:hint="eastAsia"/>
              </w:rPr>
              <w:t>参数值有误</w:t>
            </w:r>
          </w:p>
        </w:tc>
        <w:tc>
          <w:tcPr>
            <w:tcW w:w="1922" w:type="dxa"/>
          </w:tcPr>
          <w:p w:rsidR="0013002D" w:rsidRDefault="0013002D"/>
        </w:tc>
      </w:tr>
      <w:tr w:rsidR="0013002D">
        <w:tc>
          <w:tcPr>
            <w:tcW w:w="2765" w:type="dxa"/>
          </w:tcPr>
          <w:p w:rsidR="0013002D" w:rsidRDefault="009F22C7">
            <w:r>
              <w:rPr>
                <w:rFonts w:hint="eastAsia"/>
              </w:rPr>
              <w:t>10</w:t>
            </w:r>
            <w:r>
              <w:t>0</w:t>
            </w:r>
            <w:r>
              <w:rPr>
                <w:rFonts w:hint="eastAsia"/>
              </w:rPr>
              <w:t>04</w:t>
            </w:r>
          </w:p>
        </w:tc>
        <w:tc>
          <w:tcPr>
            <w:tcW w:w="3609" w:type="dxa"/>
          </w:tcPr>
          <w:p w:rsidR="0013002D" w:rsidRDefault="009F22C7">
            <w:r>
              <w:rPr>
                <w:rFonts w:hint="eastAsia"/>
              </w:rPr>
              <w:t>代理商不存在</w:t>
            </w:r>
          </w:p>
        </w:tc>
        <w:tc>
          <w:tcPr>
            <w:tcW w:w="1922" w:type="dxa"/>
          </w:tcPr>
          <w:p w:rsidR="0013002D" w:rsidRDefault="0013002D"/>
        </w:tc>
      </w:tr>
      <w:tr w:rsidR="0013002D">
        <w:tc>
          <w:tcPr>
            <w:tcW w:w="2765" w:type="dxa"/>
          </w:tcPr>
          <w:p w:rsidR="0013002D" w:rsidRDefault="009F22C7">
            <w:r>
              <w:rPr>
                <w:rFonts w:hint="eastAsia"/>
              </w:rPr>
              <w:t>10</w:t>
            </w:r>
            <w:r>
              <w:t>0</w:t>
            </w:r>
            <w:r>
              <w:rPr>
                <w:rFonts w:hint="eastAsia"/>
              </w:rPr>
              <w:t>05</w:t>
            </w:r>
          </w:p>
        </w:tc>
        <w:tc>
          <w:tcPr>
            <w:tcW w:w="3609" w:type="dxa"/>
          </w:tcPr>
          <w:p w:rsidR="0013002D" w:rsidRDefault="009F22C7">
            <w:r>
              <w:t>IP</w:t>
            </w:r>
            <w:r>
              <w:rPr>
                <w:rFonts w:hint="eastAsia"/>
              </w:rPr>
              <w:t>鉴</w:t>
            </w:r>
            <w:proofErr w:type="gramStart"/>
            <w:r>
              <w:rPr>
                <w:rFonts w:hint="eastAsia"/>
              </w:rPr>
              <w:t>权失败</w:t>
            </w:r>
            <w:proofErr w:type="gramEnd"/>
          </w:p>
        </w:tc>
        <w:tc>
          <w:tcPr>
            <w:tcW w:w="1922" w:type="dxa"/>
          </w:tcPr>
          <w:p w:rsidR="0013002D" w:rsidRDefault="0013002D"/>
        </w:tc>
      </w:tr>
      <w:tr w:rsidR="0013002D">
        <w:tc>
          <w:tcPr>
            <w:tcW w:w="2765" w:type="dxa"/>
          </w:tcPr>
          <w:p w:rsidR="0013002D" w:rsidRDefault="009F22C7">
            <w:r>
              <w:rPr>
                <w:rFonts w:hint="eastAsia"/>
              </w:rPr>
              <w:t>10</w:t>
            </w:r>
            <w:r>
              <w:t>0</w:t>
            </w:r>
            <w:r>
              <w:rPr>
                <w:rFonts w:hint="eastAsia"/>
              </w:rPr>
              <w:t>06</w:t>
            </w:r>
          </w:p>
        </w:tc>
        <w:tc>
          <w:tcPr>
            <w:tcW w:w="3609" w:type="dxa"/>
          </w:tcPr>
          <w:p w:rsidR="0013002D" w:rsidRDefault="009F22C7">
            <w:r>
              <w:rPr>
                <w:rFonts w:hint="eastAsia"/>
              </w:rPr>
              <w:t>签名错误</w:t>
            </w:r>
          </w:p>
        </w:tc>
        <w:tc>
          <w:tcPr>
            <w:tcW w:w="1922" w:type="dxa"/>
          </w:tcPr>
          <w:p w:rsidR="0013002D" w:rsidRDefault="0013002D"/>
        </w:tc>
      </w:tr>
      <w:tr w:rsidR="0013002D">
        <w:tc>
          <w:tcPr>
            <w:tcW w:w="2765" w:type="dxa"/>
          </w:tcPr>
          <w:p w:rsidR="0013002D" w:rsidRDefault="009F22C7">
            <w:r>
              <w:rPr>
                <w:rFonts w:hint="eastAsia"/>
              </w:rPr>
              <w:t>10</w:t>
            </w:r>
            <w:r>
              <w:t>0</w:t>
            </w:r>
            <w:r>
              <w:rPr>
                <w:rFonts w:hint="eastAsia"/>
              </w:rPr>
              <w:t>07</w:t>
            </w:r>
          </w:p>
        </w:tc>
        <w:tc>
          <w:tcPr>
            <w:tcW w:w="3609" w:type="dxa"/>
          </w:tcPr>
          <w:p w:rsidR="0013002D" w:rsidRDefault="009F22C7">
            <w:r>
              <w:rPr>
                <w:rFonts w:hint="eastAsia"/>
              </w:rPr>
              <w:t>商品类型错误</w:t>
            </w:r>
          </w:p>
        </w:tc>
        <w:tc>
          <w:tcPr>
            <w:tcW w:w="1922" w:type="dxa"/>
          </w:tcPr>
          <w:p w:rsidR="0013002D" w:rsidRDefault="0013002D"/>
        </w:tc>
      </w:tr>
      <w:tr w:rsidR="0013002D">
        <w:tc>
          <w:tcPr>
            <w:tcW w:w="2765" w:type="dxa"/>
          </w:tcPr>
          <w:p w:rsidR="0013002D" w:rsidRDefault="009F22C7">
            <w:r>
              <w:t>10008</w:t>
            </w:r>
          </w:p>
        </w:tc>
        <w:tc>
          <w:tcPr>
            <w:tcW w:w="3609" w:type="dxa"/>
          </w:tcPr>
          <w:p w:rsidR="0013002D" w:rsidRDefault="009F22C7">
            <w:r>
              <w:rPr>
                <w:rFonts w:hint="eastAsia"/>
              </w:rPr>
              <w:t>商品不存在</w:t>
            </w:r>
            <w:r>
              <w:t>或</w:t>
            </w:r>
            <w:r>
              <w:rPr>
                <w:rFonts w:hint="eastAsia"/>
              </w:rPr>
              <w:t>没有代理权</w:t>
            </w:r>
          </w:p>
        </w:tc>
        <w:tc>
          <w:tcPr>
            <w:tcW w:w="1922" w:type="dxa"/>
          </w:tcPr>
          <w:p w:rsidR="0013002D" w:rsidRDefault="0013002D"/>
        </w:tc>
      </w:tr>
      <w:tr w:rsidR="0013002D">
        <w:tc>
          <w:tcPr>
            <w:tcW w:w="2765" w:type="dxa"/>
          </w:tcPr>
          <w:p w:rsidR="0013002D" w:rsidRDefault="009F22C7">
            <w:r>
              <w:t>10009</w:t>
            </w:r>
          </w:p>
        </w:tc>
        <w:tc>
          <w:tcPr>
            <w:tcW w:w="3609" w:type="dxa"/>
          </w:tcPr>
          <w:p w:rsidR="0013002D" w:rsidRDefault="009F22C7">
            <w:r>
              <w:rPr>
                <w:rFonts w:hint="eastAsia"/>
              </w:rPr>
              <w:t>订单号重复</w:t>
            </w:r>
          </w:p>
        </w:tc>
        <w:tc>
          <w:tcPr>
            <w:tcW w:w="1922" w:type="dxa"/>
          </w:tcPr>
          <w:p w:rsidR="0013002D" w:rsidRDefault="0013002D"/>
        </w:tc>
      </w:tr>
      <w:tr w:rsidR="0013002D">
        <w:tc>
          <w:tcPr>
            <w:tcW w:w="2765" w:type="dxa"/>
          </w:tcPr>
          <w:p w:rsidR="0013002D" w:rsidRDefault="009F22C7">
            <w:r>
              <w:t>10010</w:t>
            </w:r>
          </w:p>
        </w:tc>
        <w:tc>
          <w:tcPr>
            <w:tcW w:w="3609" w:type="dxa"/>
          </w:tcPr>
          <w:p w:rsidR="0013002D" w:rsidRDefault="009F22C7">
            <w:r>
              <w:rPr>
                <w:rFonts w:hint="eastAsia"/>
              </w:rPr>
              <w:t>订单号不存在</w:t>
            </w:r>
          </w:p>
        </w:tc>
        <w:tc>
          <w:tcPr>
            <w:tcW w:w="1922" w:type="dxa"/>
          </w:tcPr>
          <w:p w:rsidR="0013002D" w:rsidRDefault="0013002D"/>
        </w:tc>
      </w:tr>
      <w:tr w:rsidR="0013002D">
        <w:tc>
          <w:tcPr>
            <w:tcW w:w="2765" w:type="dxa"/>
          </w:tcPr>
          <w:p w:rsidR="0013002D" w:rsidRDefault="009F22C7">
            <w:r>
              <w:t>10011</w:t>
            </w:r>
          </w:p>
        </w:tc>
        <w:tc>
          <w:tcPr>
            <w:tcW w:w="3609" w:type="dxa"/>
          </w:tcPr>
          <w:p w:rsidR="0013002D" w:rsidRDefault="009F22C7">
            <w:r>
              <w:rPr>
                <w:rFonts w:hint="eastAsia"/>
              </w:rPr>
              <w:t>余额不足</w:t>
            </w:r>
          </w:p>
        </w:tc>
        <w:tc>
          <w:tcPr>
            <w:tcW w:w="1922" w:type="dxa"/>
          </w:tcPr>
          <w:p w:rsidR="0013002D" w:rsidRDefault="0013002D"/>
        </w:tc>
      </w:tr>
      <w:tr w:rsidR="0013002D">
        <w:tc>
          <w:tcPr>
            <w:tcW w:w="2765" w:type="dxa"/>
          </w:tcPr>
          <w:p w:rsidR="0013002D" w:rsidRDefault="009F22C7">
            <w:r>
              <w:t>10012</w:t>
            </w:r>
          </w:p>
        </w:tc>
        <w:tc>
          <w:tcPr>
            <w:tcW w:w="3609" w:type="dxa"/>
          </w:tcPr>
          <w:p w:rsidR="0013002D" w:rsidRDefault="009F22C7">
            <w:r>
              <w:rPr>
                <w:rFonts w:hint="eastAsia"/>
              </w:rPr>
              <w:t>库存不足</w:t>
            </w:r>
          </w:p>
        </w:tc>
        <w:tc>
          <w:tcPr>
            <w:tcW w:w="1922" w:type="dxa"/>
          </w:tcPr>
          <w:p w:rsidR="0013002D" w:rsidRDefault="0013002D"/>
        </w:tc>
      </w:tr>
      <w:tr w:rsidR="0013002D">
        <w:tc>
          <w:tcPr>
            <w:tcW w:w="2765" w:type="dxa"/>
          </w:tcPr>
          <w:p w:rsidR="0013002D" w:rsidRDefault="009F22C7">
            <w:r>
              <w:t>10013</w:t>
            </w:r>
          </w:p>
        </w:tc>
        <w:tc>
          <w:tcPr>
            <w:tcW w:w="3609" w:type="dxa"/>
          </w:tcPr>
          <w:p w:rsidR="0013002D" w:rsidRDefault="009F22C7">
            <w:r>
              <w:rPr>
                <w:rFonts w:hint="eastAsia"/>
              </w:rPr>
              <w:t>签名已过期</w:t>
            </w:r>
          </w:p>
        </w:tc>
        <w:tc>
          <w:tcPr>
            <w:tcW w:w="1922" w:type="dxa"/>
          </w:tcPr>
          <w:p w:rsidR="0013002D" w:rsidRDefault="0013002D"/>
        </w:tc>
      </w:tr>
    </w:tbl>
    <w:p w:rsidR="0013002D" w:rsidRDefault="0013002D"/>
    <w:sectPr w:rsidR="0013002D">
      <w:headerReference w:type="default" r:id="rId11"/>
      <w:footerReference w:type="default" r:id="rId12"/>
      <w:pgSz w:w="11906" w:h="16838"/>
      <w:pgMar w:top="1418" w:right="1134" w:bottom="1134" w:left="1418" w:header="851" w:footer="992" w:gutter="0"/>
      <w:pgNumType w:fmt="decimalFullWidth"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4857" w:rsidRDefault="00C24857">
      <w:pPr>
        <w:spacing w:line="240" w:lineRule="auto"/>
      </w:pPr>
      <w:r>
        <w:separator/>
      </w:r>
    </w:p>
  </w:endnote>
  <w:endnote w:type="continuationSeparator" w:id="0">
    <w:p w:rsidR="00C24857" w:rsidRDefault="00C248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DFKai-SB">
    <w:altName w:val="Microsoft JhengHei Light"/>
    <w:charset w:val="88"/>
    <w:family w:val="script"/>
    <w:pitch w:val="default"/>
    <w:sig w:usb0="00000000" w:usb1="00000000" w:usb2="00000016" w:usb3="00000000" w:csb0="0010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Palatino">
    <w:altName w:val="Book Antiqua"/>
    <w:charset w:val="00"/>
    <w:family w:val="roman"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002D" w:rsidRDefault="009F22C7">
    <w:pPr>
      <w:pStyle w:val="af5"/>
      <w:ind w:firstLine="360"/>
    </w:pPr>
    <w:r>
      <w:rPr>
        <w:rFonts w:hint="eastAsia"/>
        <w:kern w:val="0"/>
        <w:szCs w:val="21"/>
      </w:rPr>
      <w:t xml:space="preserve">第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5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 共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82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002D" w:rsidRDefault="009F22C7">
    <w:pPr>
      <w:pStyle w:val="af5"/>
      <w:ind w:firstLine="360"/>
    </w:pPr>
    <w:r>
      <w:rPr>
        <w:rFonts w:hint="eastAsia"/>
        <w:kern w:val="0"/>
        <w:szCs w:val="21"/>
      </w:rPr>
      <w:t xml:space="preserve">第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EE3EE8">
      <w:rPr>
        <w:noProof/>
        <w:kern w:val="0"/>
        <w:szCs w:val="21"/>
      </w:rPr>
      <w:t>4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 xml:space="preserve">页 共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 w:rsidR="00EE3EE8">
      <w:rPr>
        <w:noProof/>
        <w:kern w:val="0"/>
        <w:szCs w:val="21"/>
      </w:rPr>
      <w:t>12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002D" w:rsidRDefault="009F22C7">
    <w:pPr>
      <w:pStyle w:val="af5"/>
      <w:framePr w:wrap="around" w:vAnchor="text" w:hAnchor="page" w:x="9898" w:y="117"/>
      <w:rPr>
        <w:rStyle w:val="afc"/>
        <w:b w:val="0"/>
        <w:sz w:val="18"/>
      </w:rPr>
    </w:pPr>
    <w:r>
      <w:rPr>
        <w:b w:val="0"/>
        <w:sz w:val="18"/>
      </w:rPr>
      <w:fldChar w:fldCharType="begin"/>
    </w:r>
    <w:r>
      <w:rPr>
        <w:rStyle w:val="afc"/>
        <w:b w:val="0"/>
        <w:sz w:val="18"/>
      </w:rPr>
      <w:instrText xml:space="preserve">PAGE  </w:instrText>
    </w:r>
    <w:r>
      <w:rPr>
        <w:b w:val="0"/>
        <w:sz w:val="18"/>
      </w:rPr>
      <w:fldChar w:fldCharType="separate"/>
    </w:r>
    <w:r w:rsidR="00EE3EE8">
      <w:rPr>
        <w:rStyle w:val="afc"/>
        <w:b w:val="0"/>
        <w:noProof/>
        <w:sz w:val="18"/>
      </w:rPr>
      <w:t>６</w:t>
    </w:r>
    <w:r>
      <w:rPr>
        <w:b w:val="0"/>
        <w:sz w:val="18"/>
      </w:rPr>
      <w:fldChar w:fldCharType="end"/>
    </w:r>
  </w:p>
  <w:p w:rsidR="0013002D" w:rsidRDefault="0013002D">
    <w:pPr>
      <w:pStyle w:val="af5"/>
      <w:spacing w:before="120" w:after="120"/>
      <w:ind w:right="360"/>
      <w:jc w:val="both"/>
      <w:rPr>
        <w:b w:val="0"/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4857" w:rsidRDefault="00C24857">
      <w:pPr>
        <w:spacing w:line="240" w:lineRule="auto"/>
      </w:pPr>
      <w:r>
        <w:separator/>
      </w:r>
    </w:p>
  </w:footnote>
  <w:footnote w:type="continuationSeparator" w:id="0">
    <w:p w:rsidR="00C24857" w:rsidRDefault="00C2485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002D" w:rsidRDefault="00C24857">
    <w:pPr>
      <w:pStyle w:val="af7"/>
      <w:wordWrap w:val="0"/>
      <w:ind w:right="480" w:firstLine="0"/>
    </w:pPr>
    <w:r>
      <w:pict>
        <v:line id="Line 13" o:spid="_x0000_s3073" style="position:absolute;left:0;text-align:left;z-index:251657216;mso-width-relative:page;mso-height-relative:page" from="0,27.9pt" to="467.15pt,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" o:allowincell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F0B87"/>
    <w:multiLevelType w:val="multilevel"/>
    <w:tmpl w:val="008F0B87"/>
    <w:lvl w:ilvl="0">
      <w:start w:val="1"/>
      <w:numFmt w:val="decimal"/>
      <w:pStyle w:val="a"/>
      <w:suff w:val="nothing"/>
      <w:lvlText w:val="图2-%1　"/>
      <w:lvlJc w:val="left"/>
      <w:pPr>
        <w:ind w:left="0" w:firstLine="0"/>
      </w:pPr>
      <w:rPr>
        <w:rFonts w:ascii="宋体" w:eastAsia="宋体" w:hAnsi="Times New Roman" w:hint="eastAsia"/>
        <w:b w:val="0"/>
        <w:i w:val="0"/>
        <w:sz w:val="24"/>
        <w:szCs w:val="24"/>
      </w:rPr>
    </w:lvl>
    <w:lvl w:ilvl="1">
      <w:start w:val="1"/>
      <w:numFmt w:val="decimal"/>
      <w:suff w:val="nothing"/>
      <w:lvlText w:val="%1%2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2">
      <w:start w:val="1"/>
      <w:numFmt w:val="decimal"/>
      <w:suff w:val="nothing"/>
      <w:lvlText w:val="%1%2.%3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3">
      <w:start w:val="1"/>
      <w:numFmt w:val="decimal"/>
      <w:suff w:val="nothing"/>
      <w:lvlText w:val="%1%2.%3.%4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4">
      <w:start w:val="1"/>
      <w:numFmt w:val="decimal"/>
      <w:suff w:val="nothing"/>
      <w:lvlText w:val="%1%2.%3.%4.%5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left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4777"/>
        </w:tabs>
        <w:ind w:left="4677" w:hanging="1700"/>
      </w:pPr>
      <w:rPr>
        <w:rFonts w:hint="eastAsia"/>
      </w:rPr>
    </w:lvl>
  </w:abstractNum>
  <w:abstractNum w:abstractNumId="1" w15:restartNumberingAfterBreak="0">
    <w:nsid w:val="19EB714C"/>
    <w:multiLevelType w:val="multilevel"/>
    <w:tmpl w:val="9EC0AFD6"/>
    <w:lvl w:ilvl="0">
      <w:start w:val="1"/>
      <w:numFmt w:val="chineseCountingThousand"/>
      <w:pStyle w:val="1"/>
      <w:suff w:val="space"/>
      <w:lvlText w:val="第%1章"/>
      <w:lvlJc w:val="left"/>
      <w:pPr>
        <w:ind w:left="720" w:hanging="720"/>
      </w:pPr>
      <w:rPr>
        <w:rFonts w:ascii="Arial" w:eastAsia="黑体" w:hAnsi="Arial" w:hint="default"/>
        <w:b w:val="0"/>
        <w:i w:val="0"/>
        <w:spacing w:val="0"/>
        <w:sz w:val="36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4110" w:hanging="567"/>
      </w:pPr>
      <w:rPr>
        <w:rFonts w:ascii="Arial" w:eastAsia="黑体" w:hAnsi="Arial" w:hint="default"/>
        <w:b w:val="0"/>
        <w:i w:val="0"/>
        <w:sz w:val="32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850" w:hanging="567"/>
      </w:pPr>
      <w:rPr>
        <w:rFonts w:ascii="Arial" w:eastAsia="黑体" w:hAnsi="Arial" w:hint="default"/>
        <w:b w:val="0"/>
        <w:i w:val="0"/>
        <w:sz w:val="30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141" w:firstLine="0"/>
      </w:pPr>
      <w:rPr>
        <w:rFonts w:ascii="Arial" w:eastAsia="黑体" w:hAnsi="Arial" w:hint="default"/>
        <w:b w:val="0"/>
        <w:i w:val="0"/>
        <w:sz w:val="28"/>
      </w:rPr>
    </w:lvl>
    <w:lvl w:ilvl="4">
      <w:start w:val="1"/>
      <w:numFmt w:val="decimal"/>
      <w:pStyle w:val="5"/>
      <w:isLgl/>
      <w:suff w:val="space"/>
      <w:lvlText w:val="%1.%2.%3.%4.%5"/>
      <w:lvlJc w:val="left"/>
      <w:pPr>
        <w:ind w:left="992" w:firstLine="0"/>
      </w:pPr>
      <w:rPr>
        <w:rFonts w:ascii="Arial" w:hAnsi="Arial" w:cs="Arial" w:hint="default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5">
      <w:start w:val="1"/>
      <w:numFmt w:val="decimal"/>
      <w:pStyle w:val="6"/>
      <w:isLgl/>
      <w:suff w:val="space"/>
      <w:lvlText w:val="4.%2.%3.%4.%5.%6"/>
      <w:lvlJc w:val="left"/>
      <w:pPr>
        <w:ind w:left="141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301"/>
        </w:tabs>
        <w:ind w:left="1437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1"/>
        </w:tabs>
        <w:ind w:left="158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25"/>
        </w:tabs>
        <w:ind w:left="1725" w:hanging="1584"/>
      </w:pPr>
      <w:rPr>
        <w:rFonts w:hint="eastAsia"/>
      </w:rPr>
    </w:lvl>
  </w:abstractNum>
  <w:abstractNum w:abstractNumId="2" w15:restartNumberingAfterBreak="0">
    <w:nsid w:val="23801658"/>
    <w:multiLevelType w:val="multilevel"/>
    <w:tmpl w:val="23801658"/>
    <w:lvl w:ilvl="0">
      <w:start w:val="1"/>
      <w:numFmt w:val="decimal"/>
      <w:lvlText w:val="%1、"/>
      <w:lvlJc w:val="left"/>
      <w:pPr>
        <w:ind w:left="1145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3" w15:restartNumberingAfterBreak="0">
    <w:nsid w:val="407E65F9"/>
    <w:multiLevelType w:val="multilevel"/>
    <w:tmpl w:val="407E65F9"/>
    <w:lvl w:ilvl="0">
      <w:start w:val="1"/>
      <w:numFmt w:val="none"/>
      <w:pStyle w:val="a0"/>
      <w:lvlText w:val="%1·　"/>
      <w:lvlJc w:val="left"/>
      <w:pPr>
        <w:tabs>
          <w:tab w:val="left" w:pos="1140"/>
        </w:tabs>
        <w:ind w:left="737" w:hanging="317"/>
      </w:pPr>
      <w:rPr>
        <w:rFonts w:ascii="宋体" w:eastAsia="宋体" w:hAnsi="Times New Roman" w:hint="eastAsia"/>
        <w:b w:val="0"/>
        <w:i w:val="0"/>
        <w:sz w:val="21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5836B18"/>
    <w:multiLevelType w:val="multilevel"/>
    <w:tmpl w:val="45836B18"/>
    <w:lvl w:ilvl="0">
      <w:start w:val="1"/>
      <w:numFmt w:val="decimal"/>
      <w:suff w:val="nothing"/>
      <w:lvlText w:val="%1. 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suff w:val="nothing"/>
      <w:lvlText w:val="%1.%2. 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2">
      <w:start w:val="1"/>
      <w:numFmt w:val="decimal"/>
      <w:suff w:val="nothing"/>
      <w:lvlText w:val="%1.%2.%3. 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suff w:val="nothing"/>
      <w:lvlText w:val="%1.%2.%3.%4. 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4">
      <w:start w:val="1"/>
      <w:numFmt w:val="decimal"/>
      <w:suff w:val="nothing"/>
      <w:lvlText w:val="%1.%2.%3.%4.%5."/>
      <w:lvlJc w:val="left"/>
      <w:pPr>
        <w:ind w:left="482" w:hanging="482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Text w:val="%7．"/>
      <w:lvlJc w:val="left"/>
      <w:pPr>
        <w:tabs>
          <w:tab w:val="left" w:pos="567"/>
        </w:tabs>
        <w:ind w:left="567" w:hanging="567"/>
      </w:pPr>
      <w:rPr>
        <w:rFonts w:ascii="Times New Roman" w:eastAsia="宋体" w:hAnsi="Times New Roman" w:cs="Times New Roman" w:hint="eastAsia"/>
      </w:rPr>
    </w:lvl>
    <w:lvl w:ilvl="7">
      <w:start w:val="1"/>
      <w:numFmt w:val="decimal"/>
      <w:pStyle w:val="30"/>
      <w:lvlText w:val="%8)"/>
      <w:lvlJc w:val="left"/>
      <w:pPr>
        <w:tabs>
          <w:tab w:val="left" w:pos="1200"/>
        </w:tabs>
        <w:ind w:left="960" w:hanging="480"/>
      </w:pPr>
    </w:lvl>
    <w:lvl w:ilvl="8">
      <w:start w:val="1"/>
      <w:numFmt w:val="decimal"/>
      <w:pStyle w:val="a1"/>
      <w:lvlText w:val="(%9)"/>
      <w:lvlJc w:val="left"/>
      <w:pPr>
        <w:tabs>
          <w:tab w:val="left" w:pos="1680"/>
        </w:tabs>
        <w:ind w:left="1440" w:hanging="480"/>
      </w:pPr>
    </w:lvl>
  </w:abstractNum>
  <w:abstractNum w:abstractNumId="5" w15:restartNumberingAfterBreak="0">
    <w:nsid w:val="46806F7D"/>
    <w:multiLevelType w:val="multilevel"/>
    <w:tmpl w:val="46806F7D"/>
    <w:lvl w:ilvl="0">
      <w:start w:val="1"/>
      <w:numFmt w:val="none"/>
      <w:pStyle w:val="a2"/>
      <w:lvlText w:val="图"/>
      <w:lvlJc w:val="left"/>
      <w:pPr>
        <w:tabs>
          <w:tab w:val="left" w:pos="360"/>
        </w:tabs>
        <w:ind w:left="0" w:firstLine="0"/>
      </w:pPr>
      <w:rPr>
        <w:rFonts w:ascii="黑体" w:eastAsia="黑体" w:hint="eastAsia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 w15:restartNumberingAfterBreak="0">
    <w:nsid w:val="46D22D8F"/>
    <w:multiLevelType w:val="multilevel"/>
    <w:tmpl w:val="46D22D8F"/>
    <w:lvl w:ilvl="0">
      <w:start w:val="1"/>
      <w:numFmt w:val="none"/>
      <w:pStyle w:val="a3"/>
      <w:lvlText w:val="%1◆　"/>
      <w:lvlJc w:val="left"/>
      <w:pPr>
        <w:tabs>
          <w:tab w:val="left" w:pos="960"/>
        </w:tabs>
        <w:ind w:left="917" w:hanging="317"/>
      </w:pPr>
      <w:rPr>
        <w:rFonts w:ascii="宋体" w:eastAsia="宋体" w:hAnsi="Times New Roman" w:hint="eastAsia"/>
        <w:b w:val="0"/>
        <w:i w:val="0"/>
        <w:position w:val="4"/>
        <w:sz w:val="11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7" w15:restartNumberingAfterBreak="0">
    <w:nsid w:val="4E2E02F7"/>
    <w:multiLevelType w:val="multilevel"/>
    <w:tmpl w:val="4E2E02F7"/>
    <w:lvl w:ilvl="0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46260FA"/>
    <w:multiLevelType w:val="multilevel"/>
    <w:tmpl w:val="646260FA"/>
    <w:lvl w:ilvl="0">
      <w:start w:val="1"/>
      <w:numFmt w:val="decimal"/>
      <w:pStyle w:val="a4"/>
      <w:suff w:val="nothing"/>
      <w:lvlText w:val="表9-%1　"/>
      <w:lvlJc w:val="left"/>
      <w:pPr>
        <w:ind w:left="0" w:firstLine="0"/>
      </w:pPr>
      <w:rPr>
        <w:rFonts w:ascii="宋体" w:eastAsia="宋体" w:hAnsi="Times New Roman" w:hint="eastAsia"/>
        <w:b w:val="0"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left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682E6F3B"/>
    <w:multiLevelType w:val="multilevel"/>
    <w:tmpl w:val="682E6F3B"/>
    <w:lvl w:ilvl="0">
      <w:start w:val="1"/>
      <w:numFmt w:val="decimal"/>
      <w:pStyle w:val="a5"/>
      <w:lvlText w:val="%1."/>
      <w:lvlJc w:val="left"/>
      <w:pPr>
        <w:tabs>
          <w:tab w:val="left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0" w15:restartNumberingAfterBreak="0">
    <w:nsid w:val="75231957"/>
    <w:multiLevelType w:val="multilevel"/>
    <w:tmpl w:val="75231957"/>
    <w:lvl w:ilvl="0">
      <w:start w:val="1"/>
      <w:numFmt w:val="bullet"/>
      <w:pStyle w:val="with1"/>
      <w:lvlText w:val="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6933334"/>
    <w:multiLevelType w:val="multilevel"/>
    <w:tmpl w:val="76933334"/>
    <w:lvl w:ilvl="0">
      <w:start w:val="1"/>
      <w:numFmt w:val="none"/>
      <w:pStyle w:val="a6"/>
      <w:lvlText w:val="%1——"/>
      <w:lvlJc w:val="left"/>
      <w:pPr>
        <w:tabs>
          <w:tab w:val="left" w:pos="1140"/>
        </w:tabs>
        <w:ind w:left="840" w:hanging="420"/>
      </w:pPr>
      <w:rPr>
        <w:rFonts w:hint="eastAsia"/>
        <w:lang w:val="en-US"/>
      </w:rPr>
    </w:lvl>
    <w:lvl w:ilvl="1">
      <w:start w:val="1"/>
      <w:numFmt w:val="decimal"/>
      <w:lvlText w:val="%2."/>
      <w:lvlJc w:val="left"/>
      <w:pPr>
        <w:tabs>
          <w:tab w:val="left" w:pos="840"/>
        </w:tabs>
        <w:ind w:left="840" w:hanging="420"/>
      </w:pPr>
      <w:rPr>
        <w:rFonts w:hint="eastAsia"/>
        <w:lang w:val="en-US"/>
      </w:rPr>
    </w:lvl>
    <w:lvl w:ilvl="2">
      <w:start w:val="1"/>
      <w:numFmt w:val="decimal"/>
      <w:lvlText w:val="%3）"/>
      <w:lvlJc w:val="left"/>
      <w:pPr>
        <w:tabs>
          <w:tab w:val="left" w:pos="1560"/>
        </w:tabs>
        <w:ind w:left="156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0"/>
  </w:num>
  <w:num w:numId="5">
    <w:abstractNumId w:val="11"/>
  </w:num>
  <w:num w:numId="6">
    <w:abstractNumId w:val="6"/>
  </w:num>
  <w:num w:numId="7">
    <w:abstractNumId w:val="5"/>
  </w:num>
  <w:num w:numId="8">
    <w:abstractNumId w:val="3"/>
  </w:num>
  <w:num w:numId="9">
    <w:abstractNumId w:val="9"/>
  </w:num>
  <w:num w:numId="10">
    <w:abstractNumId w:val="10"/>
  </w:num>
  <w:num w:numId="11">
    <w:abstractNumId w:val="7"/>
  </w:num>
  <w:num w:numId="12">
    <w:abstractNumId w:val="2"/>
  </w:num>
  <w:num w:numId="13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74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0067F"/>
    <w:rsid w:val="000008BD"/>
    <w:rsid w:val="00000A1E"/>
    <w:rsid w:val="00000B01"/>
    <w:rsid w:val="00000B2A"/>
    <w:rsid w:val="00000CDD"/>
    <w:rsid w:val="00000E48"/>
    <w:rsid w:val="00001553"/>
    <w:rsid w:val="00001562"/>
    <w:rsid w:val="000015E3"/>
    <w:rsid w:val="000016BC"/>
    <w:rsid w:val="0000277C"/>
    <w:rsid w:val="00002C1B"/>
    <w:rsid w:val="00002C38"/>
    <w:rsid w:val="00002F58"/>
    <w:rsid w:val="000031AF"/>
    <w:rsid w:val="0000326D"/>
    <w:rsid w:val="00003367"/>
    <w:rsid w:val="000035E5"/>
    <w:rsid w:val="00003BF5"/>
    <w:rsid w:val="000041D1"/>
    <w:rsid w:val="00004AC5"/>
    <w:rsid w:val="00004BF8"/>
    <w:rsid w:val="00004C85"/>
    <w:rsid w:val="000052BD"/>
    <w:rsid w:val="00005E31"/>
    <w:rsid w:val="00005FFD"/>
    <w:rsid w:val="00006277"/>
    <w:rsid w:val="000064C0"/>
    <w:rsid w:val="00006684"/>
    <w:rsid w:val="0000668B"/>
    <w:rsid w:val="00006DF8"/>
    <w:rsid w:val="00007D68"/>
    <w:rsid w:val="000108FB"/>
    <w:rsid w:val="00010926"/>
    <w:rsid w:val="00011036"/>
    <w:rsid w:val="000111D9"/>
    <w:rsid w:val="00012BAF"/>
    <w:rsid w:val="00012D39"/>
    <w:rsid w:val="000131E6"/>
    <w:rsid w:val="00013568"/>
    <w:rsid w:val="00013D27"/>
    <w:rsid w:val="00013F79"/>
    <w:rsid w:val="000142FF"/>
    <w:rsid w:val="000143AE"/>
    <w:rsid w:val="00014883"/>
    <w:rsid w:val="00014975"/>
    <w:rsid w:val="000149CF"/>
    <w:rsid w:val="00014D9F"/>
    <w:rsid w:val="000150CB"/>
    <w:rsid w:val="000153FC"/>
    <w:rsid w:val="00016095"/>
    <w:rsid w:val="000164A8"/>
    <w:rsid w:val="00017047"/>
    <w:rsid w:val="00017127"/>
    <w:rsid w:val="00017953"/>
    <w:rsid w:val="00017A6D"/>
    <w:rsid w:val="0002000D"/>
    <w:rsid w:val="00020609"/>
    <w:rsid w:val="00020904"/>
    <w:rsid w:val="00020D49"/>
    <w:rsid w:val="00021179"/>
    <w:rsid w:val="000213F7"/>
    <w:rsid w:val="00021504"/>
    <w:rsid w:val="00021692"/>
    <w:rsid w:val="000216EE"/>
    <w:rsid w:val="00021706"/>
    <w:rsid w:val="00021743"/>
    <w:rsid w:val="00021A1A"/>
    <w:rsid w:val="00021CE6"/>
    <w:rsid w:val="00021CE7"/>
    <w:rsid w:val="00021E73"/>
    <w:rsid w:val="00021F2D"/>
    <w:rsid w:val="00022232"/>
    <w:rsid w:val="000227D1"/>
    <w:rsid w:val="00022C04"/>
    <w:rsid w:val="00022C0A"/>
    <w:rsid w:val="0002347F"/>
    <w:rsid w:val="0002354F"/>
    <w:rsid w:val="00023712"/>
    <w:rsid w:val="00023C15"/>
    <w:rsid w:val="00024026"/>
    <w:rsid w:val="00024561"/>
    <w:rsid w:val="000245C5"/>
    <w:rsid w:val="00024BCC"/>
    <w:rsid w:val="00024C6B"/>
    <w:rsid w:val="00024E8E"/>
    <w:rsid w:val="00025232"/>
    <w:rsid w:val="0002549B"/>
    <w:rsid w:val="000266FF"/>
    <w:rsid w:val="000267F8"/>
    <w:rsid w:val="0002695F"/>
    <w:rsid w:val="000277C6"/>
    <w:rsid w:val="00027DB0"/>
    <w:rsid w:val="00027E8E"/>
    <w:rsid w:val="00027FCC"/>
    <w:rsid w:val="000305EE"/>
    <w:rsid w:val="0003090C"/>
    <w:rsid w:val="00030E1C"/>
    <w:rsid w:val="00031098"/>
    <w:rsid w:val="0003325D"/>
    <w:rsid w:val="00033506"/>
    <w:rsid w:val="0003350E"/>
    <w:rsid w:val="00033D07"/>
    <w:rsid w:val="00033E2F"/>
    <w:rsid w:val="00034B26"/>
    <w:rsid w:val="00035994"/>
    <w:rsid w:val="00036429"/>
    <w:rsid w:val="0003693A"/>
    <w:rsid w:val="00036A83"/>
    <w:rsid w:val="0003755B"/>
    <w:rsid w:val="000376F4"/>
    <w:rsid w:val="00037966"/>
    <w:rsid w:val="00037AF6"/>
    <w:rsid w:val="00037EC3"/>
    <w:rsid w:val="00040FE9"/>
    <w:rsid w:val="00041704"/>
    <w:rsid w:val="000420A0"/>
    <w:rsid w:val="00042158"/>
    <w:rsid w:val="000422E9"/>
    <w:rsid w:val="000426C7"/>
    <w:rsid w:val="000427F8"/>
    <w:rsid w:val="00042A21"/>
    <w:rsid w:val="00042F6C"/>
    <w:rsid w:val="00043563"/>
    <w:rsid w:val="000438A7"/>
    <w:rsid w:val="00043A96"/>
    <w:rsid w:val="00044BB8"/>
    <w:rsid w:val="00044C6B"/>
    <w:rsid w:val="00044CB8"/>
    <w:rsid w:val="0004513E"/>
    <w:rsid w:val="00045259"/>
    <w:rsid w:val="00045686"/>
    <w:rsid w:val="00045AAC"/>
    <w:rsid w:val="00045BC0"/>
    <w:rsid w:val="00045C15"/>
    <w:rsid w:val="00045C26"/>
    <w:rsid w:val="00045F14"/>
    <w:rsid w:val="0004699D"/>
    <w:rsid w:val="00046A81"/>
    <w:rsid w:val="00047613"/>
    <w:rsid w:val="0004766F"/>
    <w:rsid w:val="0004779F"/>
    <w:rsid w:val="000477BA"/>
    <w:rsid w:val="00047A98"/>
    <w:rsid w:val="00047FBF"/>
    <w:rsid w:val="000501F2"/>
    <w:rsid w:val="000503B8"/>
    <w:rsid w:val="00050689"/>
    <w:rsid w:val="00050D89"/>
    <w:rsid w:val="00050FC5"/>
    <w:rsid w:val="0005206C"/>
    <w:rsid w:val="00052971"/>
    <w:rsid w:val="00052C43"/>
    <w:rsid w:val="00052DB4"/>
    <w:rsid w:val="00052E2D"/>
    <w:rsid w:val="00052FF6"/>
    <w:rsid w:val="00053C0D"/>
    <w:rsid w:val="00053C1D"/>
    <w:rsid w:val="00053D1E"/>
    <w:rsid w:val="00053E61"/>
    <w:rsid w:val="00053EDB"/>
    <w:rsid w:val="00054001"/>
    <w:rsid w:val="00055E5F"/>
    <w:rsid w:val="00055F0A"/>
    <w:rsid w:val="000565A6"/>
    <w:rsid w:val="00056CF2"/>
    <w:rsid w:val="00057241"/>
    <w:rsid w:val="000573FE"/>
    <w:rsid w:val="000576C8"/>
    <w:rsid w:val="00057CC8"/>
    <w:rsid w:val="00057E2E"/>
    <w:rsid w:val="000608D3"/>
    <w:rsid w:val="00060E41"/>
    <w:rsid w:val="00060E4F"/>
    <w:rsid w:val="00060EB5"/>
    <w:rsid w:val="00060EE6"/>
    <w:rsid w:val="00060F32"/>
    <w:rsid w:val="0006103D"/>
    <w:rsid w:val="00061B8D"/>
    <w:rsid w:val="00061D2D"/>
    <w:rsid w:val="000621B4"/>
    <w:rsid w:val="00062496"/>
    <w:rsid w:val="000633E9"/>
    <w:rsid w:val="00063A96"/>
    <w:rsid w:val="00064055"/>
    <w:rsid w:val="000644DB"/>
    <w:rsid w:val="00064878"/>
    <w:rsid w:val="00064DB2"/>
    <w:rsid w:val="00064FA0"/>
    <w:rsid w:val="00065015"/>
    <w:rsid w:val="0006523D"/>
    <w:rsid w:val="00065D56"/>
    <w:rsid w:val="00065F6B"/>
    <w:rsid w:val="0006623B"/>
    <w:rsid w:val="000664C4"/>
    <w:rsid w:val="00066D4D"/>
    <w:rsid w:val="000672C5"/>
    <w:rsid w:val="00067B03"/>
    <w:rsid w:val="00067E62"/>
    <w:rsid w:val="000701D1"/>
    <w:rsid w:val="000702D8"/>
    <w:rsid w:val="0007046D"/>
    <w:rsid w:val="000706AA"/>
    <w:rsid w:val="00070828"/>
    <w:rsid w:val="0007084A"/>
    <w:rsid w:val="00070E1E"/>
    <w:rsid w:val="00070F0E"/>
    <w:rsid w:val="00070FE8"/>
    <w:rsid w:val="00071525"/>
    <w:rsid w:val="00071896"/>
    <w:rsid w:val="00072BCD"/>
    <w:rsid w:val="00072F79"/>
    <w:rsid w:val="00073490"/>
    <w:rsid w:val="00073504"/>
    <w:rsid w:val="00073833"/>
    <w:rsid w:val="000747F4"/>
    <w:rsid w:val="00074C08"/>
    <w:rsid w:val="00075457"/>
    <w:rsid w:val="00075627"/>
    <w:rsid w:val="00076002"/>
    <w:rsid w:val="0007659A"/>
    <w:rsid w:val="000766B3"/>
    <w:rsid w:val="000775D0"/>
    <w:rsid w:val="00077999"/>
    <w:rsid w:val="00077A6D"/>
    <w:rsid w:val="00080088"/>
    <w:rsid w:val="00080124"/>
    <w:rsid w:val="000801A1"/>
    <w:rsid w:val="00080362"/>
    <w:rsid w:val="00080431"/>
    <w:rsid w:val="0008078F"/>
    <w:rsid w:val="00080B7B"/>
    <w:rsid w:val="000819B9"/>
    <w:rsid w:val="00081E64"/>
    <w:rsid w:val="00082B6F"/>
    <w:rsid w:val="000832CA"/>
    <w:rsid w:val="00083A97"/>
    <w:rsid w:val="00083C42"/>
    <w:rsid w:val="00083FE8"/>
    <w:rsid w:val="00084109"/>
    <w:rsid w:val="0008421A"/>
    <w:rsid w:val="0008464E"/>
    <w:rsid w:val="0008579B"/>
    <w:rsid w:val="00085EB7"/>
    <w:rsid w:val="000861F3"/>
    <w:rsid w:val="000863D9"/>
    <w:rsid w:val="00086614"/>
    <w:rsid w:val="00087AAA"/>
    <w:rsid w:val="00090418"/>
    <w:rsid w:val="000904AA"/>
    <w:rsid w:val="000905A9"/>
    <w:rsid w:val="00090BFF"/>
    <w:rsid w:val="000916F8"/>
    <w:rsid w:val="00091B1B"/>
    <w:rsid w:val="00091F1D"/>
    <w:rsid w:val="0009282F"/>
    <w:rsid w:val="000928CB"/>
    <w:rsid w:val="00092B90"/>
    <w:rsid w:val="00092CC1"/>
    <w:rsid w:val="00093345"/>
    <w:rsid w:val="00093D6C"/>
    <w:rsid w:val="00095B47"/>
    <w:rsid w:val="00095B79"/>
    <w:rsid w:val="00095D4F"/>
    <w:rsid w:val="00095FA6"/>
    <w:rsid w:val="00096C57"/>
    <w:rsid w:val="00097246"/>
    <w:rsid w:val="000976C1"/>
    <w:rsid w:val="000A0F7D"/>
    <w:rsid w:val="000A149E"/>
    <w:rsid w:val="000A198F"/>
    <w:rsid w:val="000A23B5"/>
    <w:rsid w:val="000A2B20"/>
    <w:rsid w:val="000A2B7E"/>
    <w:rsid w:val="000A2E22"/>
    <w:rsid w:val="000A30A2"/>
    <w:rsid w:val="000A32A8"/>
    <w:rsid w:val="000A3408"/>
    <w:rsid w:val="000A3CF9"/>
    <w:rsid w:val="000A4617"/>
    <w:rsid w:val="000A47F4"/>
    <w:rsid w:val="000A4A0F"/>
    <w:rsid w:val="000A4F1D"/>
    <w:rsid w:val="000A5370"/>
    <w:rsid w:val="000A5691"/>
    <w:rsid w:val="000A57DD"/>
    <w:rsid w:val="000A5BED"/>
    <w:rsid w:val="000A688B"/>
    <w:rsid w:val="000A6BEA"/>
    <w:rsid w:val="000A6DE9"/>
    <w:rsid w:val="000A6DF8"/>
    <w:rsid w:val="000A7166"/>
    <w:rsid w:val="000A77B6"/>
    <w:rsid w:val="000A78BA"/>
    <w:rsid w:val="000A7E83"/>
    <w:rsid w:val="000B0733"/>
    <w:rsid w:val="000B07C5"/>
    <w:rsid w:val="000B07DD"/>
    <w:rsid w:val="000B0919"/>
    <w:rsid w:val="000B0B04"/>
    <w:rsid w:val="000B1486"/>
    <w:rsid w:val="000B15D1"/>
    <w:rsid w:val="000B15D5"/>
    <w:rsid w:val="000B165A"/>
    <w:rsid w:val="000B176F"/>
    <w:rsid w:val="000B1780"/>
    <w:rsid w:val="000B1AFA"/>
    <w:rsid w:val="000B1D73"/>
    <w:rsid w:val="000B1E71"/>
    <w:rsid w:val="000B23C2"/>
    <w:rsid w:val="000B24D8"/>
    <w:rsid w:val="000B2CD9"/>
    <w:rsid w:val="000B34F1"/>
    <w:rsid w:val="000B37F0"/>
    <w:rsid w:val="000B3832"/>
    <w:rsid w:val="000B45E4"/>
    <w:rsid w:val="000B4866"/>
    <w:rsid w:val="000B4954"/>
    <w:rsid w:val="000B50B0"/>
    <w:rsid w:val="000B51D6"/>
    <w:rsid w:val="000B52F1"/>
    <w:rsid w:val="000B590A"/>
    <w:rsid w:val="000B6175"/>
    <w:rsid w:val="000B6180"/>
    <w:rsid w:val="000B654F"/>
    <w:rsid w:val="000B6C08"/>
    <w:rsid w:val="000B6FEF"/>
    <w:rsid w:val="000B70D7"/>
    <w:rsid w:val="000B734F"/>
    <w:rsid w:val="000B79A2"/>
    <w:rsid w:val="000C0392"/>
    <w:rsid w:val="000C0541"/>
    <w:rsid w:val="000C08F8"/>
    <w:rsid w:val="000C141D"/>
    <w:rsid w:val="000C219A"/>
    <w:rsid w:val="000C23EA"/>
    <w:rsid w:val="000C242A"/>
    <w:rsid w:val="000C2711"/>
    <w:rsid w:val="000C27BA"/>
    <w:rsid w:val="000C2B45"/>
    <w:rsid w:val="000C321B"/>
    <w:rsid w:val="000C331D"/>
    <w:rsid w:val="000C34D2"/>
    <w:rsid w:val="000C3BC7"/>
    <w:rsid w:val="000C410B"/>
    <w:rsid w:val="000C458C"/>
    <w:rsid w:val="000C49C7"/>
    <w:rsid w:val="000C4BF5"/>
    <w:rsid w:val="000C4E93"/>
    <w:rsid w:val="000C56B6"/>
    <w:rsid w:val="000C5A94"/>
    <w:rsid w:val="000C5EFA"/>
    <w:rsid w:val="000C6002"/>
    <w:rsid w:val="000C61E5"/>
    <w:rsid w:val="000C6887"/>
    <w:rsid w:val="000C6F3F"/>
    <w:rsid w:val="000C7496"/>
    <w:rsid w:val="000C7873"/>
    <w:rsid w:val="000C7914"/>
    <w:rsid w:val="000C7CF0"/>
    <w:rsid w:val="000D00EF"/>
    <w:rsid w:val="000D022D"/>
    <w:rsid w:val="000D0301"/>
    <w:rsid w:val="000D04D1"/>
    <w:rsid w:val="000D05A2"/>
    <w:rsid w:val="000D091B"/>
    <w:rsid w:val="000D096C"/>
    <w:rsid w:val="000D1245"/>
    <w:rsid w:val="000D1255"/>
    <w:rsid w:val="000D1C7E"/>
    <w:rsid w:val="000D300A"/>
    <w:rsid w:val="000D322F"/>
    <w:rsid w:val="000D327C"/>
    <w:rsid w:val="000D36F8"/>
    <w:rsid w:val="000D3C56"/>
    <w:rsid w:val="000D3D24"/>
    <w:rsid w:val="000D42AF"/>
    <w:rsid w:val="000D506C"/>
    <w:rsid w:val="000D5082"/>
    <w:rsid w:val="000D588F"/>
    <w:rsid w:val="000D5AEF"/>
    <w:rsid w:val="000D5B21"/>
    <w:rsid w:val="000D65B7"/>
    <w:rsid w:val="000D6726"/>
    <w:rsid w:val="000D69CA"/>
    <w:rsid w:val="000D7118"/>
    <w:rsid w:val="000D72EF"/>
    <w:rsid w:val="000D7337"/>
    <w:rsid w:val="000D74F2"/>
    <w:rsid w:val="000D75DB"/>
    <w:rsid w:val="000D7A7E"/>
    <w:rsid w:val="000D7C0F"/>
    <w:rsid w:val="000D7D41"/>
    <w:rsid w:val="000E120F"/>
    <w:rsid w:val="000E1E13"/>
    <w:rsid w:val="000E1EE1"/>
    <w:rsid w:val="000E2B14"/>
    <w:rsid w:val="000E3052"/>
    <w:rsid w:val="000E3333"/>
    <w:rsid w:val="000E3A86"/>
    <w:rsid w:val="000E4315"/>
    <w:rsid w:val="000E4320"/>
    <w:rsid w:val="000E44AD"/>
    <w:rsid w:val="000E5944"/>
    <w:rsid w:val="000E6842"/>
    <w:rsid w:val="000E6AE1"/>
    <w:rsid w:val="000E6D5D"/>
    <w:rsid w:val="000E7512"/>
    <w:rsid w:val="000E75C3"/>
    <w:rsid w:val="000E7A2B"/>
    <w:rsid w:val="000E7E8B"/>
    <w:rsid w:val="000F0386"/>
    <w:rsid w:val="000F0CD9"/>
    <w:rsid w:val="000F100D"/>
    <w:rsid w:val="000F103A"/>
    <w:rsid w:val="000F10B0"/>
    <w:rsid w:val="000F2412"/>
    <w:rsid w:val="000F2519"/>
    <w:rsid w:val="000F299A"/>
    <w:rsid w:val="000F2CA9"/>
    <w:rsid w:val="000F3020"/>
    <w:rsid w:val="000F3281"/>
    <w:rsid w:val="000F329C"/>
    <w:rsid w:val="000F3AC1"/>
    <w:rsid w:val="000F3B49"/>
    <w:rsid w:val="000F3DBC"/>
    <w:rsid w:val="000F46D8"/>
    <w:rsid w:val="000F4BA9"/>
    <w:rsid w:val="000F4D1A"/>
    <w:rsid w:val="000F4D24"/>
    <w:rsid w:val="000F4F2E"/>
    <w:rsid w:val="000F5586"/>
    <w:rsid w:val="000F5C28"/>
    <w:rsid w:val="000F5D88"/>
    <w:rsid w:val="000F62D3"/>
    <w:rsid w:val="000F6602"/>
    <w:rsid w:val="000F7783"/>
    <w:rsid w:val="0010032E"/>
    <w:rsid w:val="00100AD6"/>
    <w:rsid w:val="00102CBF"/>
    <w:rsid w:val="001037A8"/>
    <w:rsid w:val="00103AE7"/>
    <w:rsid w:val="00103EB4"/>
    <w:rsid w:val="00104202"/>
    <w:rsid w:val="00105059"/>
    <w:rsid w:val="00105E7C"/>
    <w:rsid w:val="00105F01"/>
    <w:rsid w:val="00105F67"/>
    <w:rsid w:val="00106270"/>
    <w:rsid w:val="0010756A"/>
    <w:rsid w:val="001079C2"/>
    <w:rsid w:val="00107EF0"/>
    <w:rsid w:val="00107F10"/>
    <w:rsid w:val="001103EC"/>
    <w:rsid w:val="001116EA"/>
    <w:rsid w:val="001118D7"/>
    <w:rsid w:val="00111C23"/>
    <w:rsid w:val="001120F3"/>
    <w:rsid w:val="001122C6"/>
    <w:rsid w:val="00112762"/>
    <w:rsid w:val="00112812"/>
    <w:rsid w:val="001128C1"/>
    <w:rsid w:val="001128C8"/>
    <w:rsid w:val="001128DB"/>
    <w:rsid w:val="00112DC1"/>
    <w:rsid w:val="001135A9"/>
    <w:rsid w:val="00113C08"/>
    <w:rsid w:val="00114010"/>
    <w:rsid w:val="0011424F"/>
    <w:rsid w:val="00114B8D"/>
    <w:rsid w:val="00115579"/>
    <w:rsid w:val="00115827"/>
    <w:rsid w:val="00115DA6"/>
    <w:rsid w:val="00115ED5"/>
    <w:rsid w:val="00116043"/>
    <w:rsid w:val="00116364"/>
    <w:rsid w:val="00116458"/>
    <w:rsid w:val="0011690B"/>
    <w:rsid w:val="0011728F"/>
    <w:rsid w:val="001176AB"/>
    <w:rsid w:val="001177C0"/>
    <w:rsid w:val="001179DD"/>
    <w:rsid w:val="00117B35"/>
    <w:rsid w:val="001200B1"/>
    <w:rsid w:val="0012017B"/>
    <w:rsid w:val="001203A4"/>
    <w:rsid w:val="00120AE1"/>
    <w:rsid w:val="00120D67"/>
    <w:rsid w:val="001216A0"/>
    <w:rsid w:val="001217E5"/>
    <w:rsid w:val="0012187C"/>
    <w:rsid w:val="00121E40"/>
    <w:rsid w:val="0012204C"/>
    <w:rsid w:val="001226A4"/>
    <w:rsid w:val="00122938"/>
    <w:rsid w:val="00122E07"/>
    <w:rsid w:val="001232E5"/>
    <w:rsid w:val="00123505"/>
    <w:rsid w:val="001237DC"/>
    <w:rsid w:val="00123F7E"/>
    <w:rsid w:val="001245F7"/>
    <w:rsid w:val="00124619"/>
    <w:rsid w:val="00124957"/>
    <w:rsid w:val="00124F6A"/>
    <w:rsid w:val="00125166"/>
    <w:rsid w:val="001253F6"/>
    <w:rsid w:val="001257FB"/>
    <w:rsid w:val="00125BE0"/>
    <w:rsid w:val="00125C5C"/>
    <w:rsid w:val="0012606E"/>
    <w:rsid w:val="00126173"/>
    <w:rsid w:val="00126357"/>
    <w:rsid w:val="001268DB"/>
    <w:rsid w:val="00126BFD"/>
    <w:rsid w:val="001271A7"/>
    <w:rsid w:val="00127653"/>
    <w:rsid w:val="00127D1F"/>
    <w:rsid w:val="00127E1D"/>
    <w:rsid w:val="00127EFA"/>
    <w:rsid w:val="0013002D"/>
    <w:rsid w:val="001302DB"/>
    <w:rsid w:val="00130973"/>
    <w:rsid w:val="00131640"/>
    <w:rsid w:val="00131920"/>
    <w:rsid w:val="00132029"/>
    <w:rsid w:val="001326ED"/>
    <w:rsid w:val="00132731"/>
    <w:rsid w:val="00132B65"/>
    <w:rsid w:val="00133542"/>
    <w:rsid w:val="00135350"/>
    <w:rsid w:val="001357D5"/>
    <w:rsid w:val="00135C57"/>
    <w:rsid w:val="00135F0F"/>
    <w:rsid w:val="00136786"/>
    <w:rsid w:val="001367AF"/>
    <w:rsid w:val="0013691B"/>
    <w:rsid w:val="0013716B"/>
    <w:rsid w:val="0013717B"/>
    <w:rsid w:val="001371B3"/>
    <w:rsid w:val="00137708"/>
    <w:rsid w:val="00137792"/>
    <w:rsid w:val="00140F97"/>
    <w:rsid w:val="001412A2"/>
    <w:rsid w:val="00142610"/>
    <w:rsid w:val="0014263F"/>
    <w:rsid w:val="00142959"/>
    <w:rsid w:val="0014334E"/>
    <w:rsid w:val="001436AC"/>
    <w:rsid w:val="001437C1"/>
    <w:rsid w:val="00143813"/>
    <w:rsid w:val="00143A91"/>
    <w:rsid w:val="00143E11"/>
    <w:rsid w:val="00143EB2"/>
    <w:rsid w:val="0014411B"/>
    <w:rsid w:val="0014433A"/>
    <w:rsid w:val="00144A6B"/>
    <w:rsid w:val="00144ACD"/>
    <w:rsid w:val="00144C19"/>
    <w:rsid w:val="00144F54"/>
    <w:rsid w:val="001454B1"/>
    <w:rsid w:val="0014578A"/>
    <w:rsid w:val="001458C4"/>
    <w:rsid w:val="00145B4C"/>
    <w:rsid w:val="00145C69"/>
    <w:rsid w:val="001466A0"/>
    <w:rsid w:val="00146B87"/>
    <w:rsid w:val="00146E15"/>
    <w:rsid w:val="00147698"/>
    <w:rsid w:val="001477B5"/>
    <w:rsid w:val="00147878"/>
    <w:rsid w:val="00147E8F"/>
    <w:rsid w:val="00150BDD"/>
    <w:rsid w:val="00151596"/>
    <w:rsid w:val="00151E4B"/>
    <w:rsid w:val="00152DA9"/>
    <w:rsid w:val="00152FA6"/>
    <w:rsid w:val="00153260"/>
    <w:rsid w:val="00153346"/>
    <w:rsid w:val="0015369D"/>
    <w:rsid w:val="001536EC"/>
    <w:rsid w:val="00153982"/>
    <w:rsid w:val="00153D3A"/>
    <w:rsid w:val="00154071"/>
    <w:rsid w:val="00154347"/>
    <w:rsid w:val="001544A5"/>
    <w:rsid w:val="00154584"/>
    <w:rsid w:val="0015462B"/>
    <w:rsid w:val="001546D8"/>
    <w:rsid w:val="00154B28"/>
    <w:rsid w:val="001551D5"/>
    <w:rsid w:val="00155740"/>
    <w:rsid w:val="00155B40"/>
    <w:rsid w:val="00156101"/>
    <w:rsid w:val="00156757"/>
    <w:rsid w:val="00156F9B"/>
    <w:rsid w:val="00156FCD"/>
    <w:rsid w:val="0015734C"/>
    <w:rsid w:val="001576D4"/>
    <w:rsid w:val="0015777D"/>
    <w:rsid w:val="00157921"/>
    <w:rsid w:val="00157BCD"/>
    <w:rsid w:val="00157C2E"/>
    <w:rsid w:val="00157E7E"/>
    <w:rsid w:val="0016085F"/>
    <w:rsid w:val="00160952"/>
    <w:rsid w:val="00160B5D"/>
    <w:rsid w:val="00160BBE"/>
    <w:rsid w:val="001613D1"/>
    <w:rsid w:val="00161860"/>
    <w:rsid w:val="001618D7"/>
    <w:rsid w:val="00161A0F"/>
    <w:rsid w:val="0016214C"/>
    <w:rsid w:val="001623BF"/>
    <w:rsid w:val="001628E0"/>
    <w:rsid w:val="00162DD7"/>
    <w:rsid w:val="00163EDF"/>
    <w:rsid w:val="00163FC5"/>
    <w:rsid w:val="001640BC"/>
    <w:rsid w:val="00164149"/>
    <w:rsid w:val="00164E68"/>
    <w:rsid w:val="001652F2"/>
    <w:rsid w:val="001655DD"/>
    <w:rsid w:val="00165F92"/>
    <w:rsid w:val="001667B5"/>
    <w:rsid w:val="001667D1"/>
    <w:rsid w:val="00166DA7"/>
    <w:rsid w:val="00167BBF"/>
    <w:rsid w:val="00167FB3"/>
    <w:rsid w:val="0017078C"/>
    <w:rsid w:val="00171545"/>
    <w:rsid w:val="00171892"/>
    <w:rsid w:val="00171A84"/>
    <w:rsid w:val="00172138"/>
    <w:rsid w:val="001721D5"/>
    <w:rsid w:val="00172990"/>
    <w:rsid w:val="00172A27"/>
    <w:rsid w:val="00172C3E"/>
    <w:rsid w:val="00172D59"/>
    <w:rsid w:val="00172F40"/>
    <w:rsid w:val="00172FE1"/>
    <w:rsid w:val="00173029"/>
    <w:rsid w:val="00173413"/>
    <w:rsid w:val="001739CF"/>
    <w:rsid w:val="00173B05"/>
    <w:rsid w:val="00173E5F"/>
    <w:rsid w:val="00173FC8"/>
    <w:rsid w:val="00174131"/>
    <w:rsid w:val="001744B1"/>
    <w:rsid w:val="00174C7E"/>
    <w:rsid w:val="00174FA2"/>
    <w:rsid w:val="001753FA"/>
    <w:rsid w:val="001754B4"/>
    <w:rsid w:val="001756CD"/>
    <w:rsid w:val="00175911"/>
    <w:rsid w:val="00175953"/>
    <w:rsid w:val="00176141"/>
    <w:rsid w:val="0017630F"/>
    <w:rsid w:val="00176A20"/>
    <w:rsid w:val="00176C1B"/>
    <w:rsid w:val="001772B9"/>
    <w:rsid w:val="00177436"/>
    <w:rsid w:val="00177790"/>
    <w:rsid w:val="00180054"/>
    <w:rsid w:val="00180262"/>
    <w:rsid w:val="00180528"/>
    <w:rsid w:val="00180CD1"/>
    <w:rsid w:val="001811CC"/>
    <w:rsid w:val="001811E5"/>
    <w:rsid w:val="0018197C"/>
    <w:rsid w:val="00181EF0"/>
    <w:rsid w:val="00181FC2"/>
    <w:rsid w:val="00182069"/>
    <w:rsid w:val="0018268C"/>
    <w:rsid w:val="0018290F"/>
    <w:rsid w:val="00182B8B"/>
    <w:rsid w:val="0018461D"/>
    <w:rsid w:val="001847BD"/>
    <w:rsid w:val="0018496E"/>
    <w:rsid w:val="00184E6B"/>
    <w:rsid w:val="00185475"/>
    <w:rsid w:val="0018584C"/>
    <w:rsid w:val="00185CAB"/>
    <w:rsid w:val="00186498"/>
    <w:rsid w:val="00186512"/>
    <w:rsid w:val="0018748D"/>
    <w:rsid w:val="00187643"/>
    <w:rsid w:val="00187672"/>
    <w:rsid w:val="00187A18"/>
    <w:rsid w:val="001905EA"/>
    <w:rsid w:val="00190ABC"/>
    <w:rsid w:val="00191199"/>
    <w:rsid w:val="001920EF"/>
    <w:rsid w:val="0019249F"/>
    <w:rsid w:val="00193FB5"/>
    <w:rsid w:val="00194692"/>
    <w:rsid w:val="0019494E"/>
    <w:rsid w:val="001949FB"/>
    <w:rsid w:val="00194C1F"/>
    <w:rsid w:val="00195203"/>
    <w:rsid w:val="001952F9"/>
    <w:rsid w:val="00195AC0"/>
    <w:rsid w:val="001971EE"/>
    <w:rsid w:val="00197311"/>
    <w:rsid w:val="001977A7"/>
    <w:rsid w:val="00197AA4"/>
    <w:rsid w:val="00197D90"/>
    <w:rsid w:val="001A02F9"/>
    <w:rsid w:val="001A083A"/>
    <w:rsid w:val="001A0957"/>
    <w:rsid w:val="001A0E7A"/>
    <w:rsid w:val="001A0F79"/>
    <w:rsid w:val="001A1135"/>
    <w:rsid w:val="001A165C"/>
    <w:rsid w:val="001A1704"/>
    <w:rsid w:val="001A1C0B"/>
    <w:rsid w:val="001A1E65"/>
    <w:rsid w:val="001A1E69"/>
    <w:rsid w:val="001A23A7"/>
    <w:rsid w:val="001A29E3"/>
    <w:rsid w:val="001A356A"/>
    <w:rsid w:val="001A38DC"/>
    <w:rsid w:val="001A3B21"/>
    <w:rsid w:val="001A423F"/>
    <w:rsid w:val="001A43C8"/>
    <w:rsid w:val="001A4B4B"/>
    <w:rsid w:val="001A4FDF"/>
    <w:rsid w:val="001A5747"/>
    <w:rsid w:val="001A5A46"/>
    <w:rsid w:val="001A68EE"/>
    <w:rsid w:val="001A6B7D"/>
    <w:rsid w:val="001A7939"/>
    <w:rsid w:val="001A7E43"/>
    <w:rsid w:val="001B0276"/>
    <w:rsid w:val="001B0382"/>
    <w:rsid w:val="001B05D0"/>
    <w:rsid w:val="001B0685"/>
    <w:rsid w:val="001B0997"/>
    <w:rsid w:val="001B0D27"/>
    <w:rsid w:val="001B0DA4"/>
    <w:rsid w:val="001B1504"/>
    <w:rsid w:val="001B22DA"/>
    <w:rsid w:val="001B25E7"/>
    <w:rsid w:val="001B2666"/>
    <w:rsid w:val="001B2855"/>
    <w:rsid w:val="001B2BE7"/>
    <w:rsid w:val="001B2E2A"/>
    <w:rsid w:val="001B2F2D"/>
    <w:rsid w:val="001B32B7"/>
    <w:rsid w:val="001B34D4"/>
    <w:rsid w:val="001B36EB"/>
    <w:rsid w:val="001B3EFE"/>
    <w:rsid w:val="001B4183"/>
    <w:rsid w:val="001B4232"/>
    <w:rsid w:val="001B4C3A"/>
    <w:rsid w:val="001B4E13"/>
    <w:rsid w:val="001B56DA"/>
    <w:rsid w:val="001B573C"/>
    <w:rsid w:val="001B60FA"/>
    <w:rsid w:val="001B69EE"/>
    <w:rsid w:val="001B6CB2"/>
    <w:rsid w:val="001B7398"/>
    <w:rsid w:val="001B78B4"/>
    <w:rsid w:val="001B790A"/>
    <w:rsid w:val="001B7AB9"/>
    <w:rsid w:val="001B7D9B"/>
    <w:rsid w:val="001C0D1D"/>
    <w:rsid w:val="001C11CF"/>
    <w:rsid w:val="001C14FE"/>
    <w:rsid w:val="001C1C26"/>
    <w:rsid w:val="001C1F33"/>
    <w:rsid w:val="001C2D02"/>
    <w:rsid w:val="001C36A1"/>
    <w:rsid w:val="001C3B10"/>
    <w:rsid w:val="001C3CA8"/>
    <w:rsid w:val="001C3CBE"/>
    <w:rsid w:val="001C4569"/>
    <w:rsid w:val="001C47ED"/>
    <w:rsid w:val="001C47F7"/>
    <w:rsid w:val="001C4992"/>
    <w:rsid w:val="001C4BD2"/>
    <w:rsid w:val="001C4CE5"/>
    <w:rsid w:val="001C50B7"/>
    <w:rsid w:val="001C5863"/>
    <w:rsid w:val="001C5B0B"/>
    <w:rsid w:val="001C5BB3"/>
    <w:rsid w:val="001C60EB"/>
    <w:rsid w:val="001C66B3"/>
    <w:rsid w:val="001C6BA1"/>
    <w:rsid w:val="001C6C39"/>
    <w:rsid w:val="001C6C72"/>
    <w:rsid w:val="001C7460"/>
    <w:rsid w:val="001C7D81"/>
    <w:rsid w:val="001D0125"/>
    <w:rsid w:val="001D0AD6"/>
    <w:rsid w:val="001D0AF9"/>
    <w:rsid w:val="001D0BE2"/>
    <w:rsid w:val="001D10CC"/>
    <w:rsid w:val="001D176F"/>
    <w:rsid w:val="001D1D62"/>
    <w:rsid w:val="001D28E5"/>
    <w:rsid w:val="001D29F0"/>
    <w:rsid w:val="001D2A1B"/>
    <w:rsid w:val="001D34DA"/>
    <w:rsid w:val="001D358C"/>
    <w:rsid w:val="001D3F9C"/>
    <w:rsid w:val="001D4392"/>
    <w:rsid w:val="001D43DA"/>
    <w:rsid w:val="001D4AEF"/>
    <w:rsid w:val="001D543C"/>
    <w:rsid w:val="001D568A"/>
    <w:rsid w:val="001D627C"/>
    <w:rsid w:val="001D672E"/>
    <w:rsid w:val="001D6AD6"/>
    <w:rsid w:val="001D6B09"/>
    <w:rsid w:val="001D752A"/>
    <w:rsid w:val="001D7667"/>
    <w:rsid w:val="001D7843"/>
    <w:rsid w:val="001D7A6B"/>
    <w:rsid w:val="001D7AF6"/>
    <w:rsid w:val="001D7E7C"/>
    <w:rsid w:val="001E004E"/>
    <w:rsid w:val="001E05D1"/>
    <w:rsid w:val="001E0891"/>
    <w:rsid w:val="001E0AC5"/>
    <w:rsid w:val="001E0E25"/>
    <w:rsid w:val="001E0FED"/>
    <w:rsid w:val="001E1636"/>
    <w:rsid w:val="001E1781"/>
    <w:rsid w:val="001E187E"/>
    <w:rsid w:val="001E1BF7"/>
    <w:rsid w:val="001E1CA8"/>
    <w:rsid w:val="001E25CA"/>
    <w:rsid w:val="001E28E7"/>
    <w:rsid w:val="001E3689"/>
    <w:rsid w:val="001E4101"/>
    <w:rsid w:val="001E516B"/>
    <w:rsid w:val="001E5846"/>
    <w:rsid w:val="001E5B8D"/>
    <w:rsid w:val="001E5F3F"/>
    <w:rsid w:val="001E60A0"/>
    <w:rsid w:val="001E6185"/>
    <w:rsid w:val="001E63C8"/>
    <w:rsid w:val="001E64DD"/>
    <w:rsid w:val="001E680F"/>
    <w:rsid w:val="001E6E3A"/>
    <w:rsid w:val="001E7C83"/>
    <w:rsid w:val="001E7F36"/>
    <w:rsid w:val="001F085F"/>
    <w:rsid w:val="001F097F"/>
    <w:rsid w:val="001F0FDF"/>
    <w:rsid w:val="001F22FA"/>
    <w:rsid w:val="001F27C3"/>
    <w:rsid w:val="001F2C8A"/>
    <w:rsid w:val="001F3312"/>
    <w:rsid w:val="001F33A3"/>
    <w:rsid w:val="001F3E07"/>
    <w:rsid w:val="001F43D5"/>
    <w:rsid w:val="001F46ED"/>
    <w:rsid w:val="001F4EC5"/>
    <w:rsid w:val="001F53E3"/>
    <w:rsid w:val="001F551A"/>
    <w:rsid w:val="001F5540"/>
    <w:rsid w:val="001F5B49"/>
    <w:rsid w:val="001F5CDD"/>
    <w:rsid w:val="001F6DAD"/>
    <w:rsid w:val="001F71E1"/>
    <w:rsid w:val="001F7260"/>
    <w:rsid w:val="001F7302"/>
    <w:rsid w:val="00200230"/>
    <w:rsid w:val="002008A7"/>
    <w:rsid w:val="002008D3"/>
    <w:rsid w:val="00200917"/>
    <w:rsid w:val="00200B42"/>
    <w:rsid w:val="00200C46"/>
    <w:rsid w:val="00200DA5"/>
    <w:rsid w:val="00201348"/>
    <w:rsid w:val="002014B3"/>
    <w:rsid w:val="00202335"/>
    <w:rsid w:val="00202769"/>
    <w:rsid w:val="00202B29"/>
    <w:rsid w:val="00202EAB"/>
    <w:rsid w:val="00203405"/>
    <w:rsid w:val="0020354D"/>
    <w:rsid w:val="00203811"/>
    <w:rsid w:val="002039DB"/>
    <w:rsid w:val="00203E5D"/>
    <w:rsid w:val="0020473A"/>
    <w:rsid w:val="00204D90"/>
    <w:rsid w:val="00205170"/>
    <w:rsid w:val="00205A82"/>
    <w:rsid w:val="00205F54"/>
    <w:rsid w:val="0020623B"/>
    <w:rsid w:val="00206301"/>
    <w:rsid w:val="002064A7"/>
    <w:rsid w:val="0020694A"/>
    <w:rsid w:val="00207393"/>
    <w:rsid w:val="00207AC0"/>
    <w:rsid w:val="00210425"/>
    <w:rsid w:val="0021059E"/>
    <w:rsid w:val="0021073B"/>
    <w:rsid w:val="0021089B"/>
    <w:rsid w:val="00210BFC"/>
    <w:rsid w:val="00210EB6"/>
    <w:rsid w:val="00211161"/>
    <w:rsid w:val="00211566"/>
    <w:rsid w:val="00211569"/>
    <w:rsid w:val="00211810"/>
    <w:rsid w:val="00211A14"/>
    <w:rsid w:val="00211ACE"/>
    <w:rsid w:val="00212036"/>
    <w:rsid w:val="00212B9A"/>
    <w:rsid w:val="00212D62"/>
    <w:rsid w:val="002138E6"/>
    <w:rsid w:val="00213B7A"/>
    <w:rsid w:val="00214C26"/>
    <w:rsid w:val="00214CA3"/>
    <w:rsid w:val="002151E9"/>
    <w:rsid w:val="002153FB"/>
    <w:rsid w:val="0021726E"/>
    <w:rsid w:val="00217383"/>
    <w:rsid w:val="00217563"/>
    <w:rsid w:val="00217BC1"/>
    <w:rsid w:val="00217CEC"/>
    <w:rsid w:val="002204CE"/>
    <w:rsid w:val="00220540"/>
    <w:rsid w:val="00220875"/>
    <w:rsid w:val="002209AF"/>
    <w:rsid w:val="00221575"/>
    <w:rsid w:val="002218E6"/>
    <w:rsid w:val="0022261E"/>
    <w:rsid w:val="00222941"/>
    <w:rsid w:val="00222EC9"/>
    <w:rsid w:val="00223245"/>
    <w:rsid w:val="002234B0"/>
    <w:rsid w:val="00223501"/>
    <w:rsid w:val="002238D8"/>
    <w:rsid w:val="00223A48"/>
    <w:rsid w:val="00223F12"/>
    <w:rsid w:val="00224042"/>
    <w:rsid w:val="00224DBA"/>
    <w:rsid w:val="00224DE4"/>
    <w:rsid w:val="00224FA3"/>
    <w:rsid w:val="00225AB8"/>
    <w:rsid w:val="00225BCC"/>
    <w:rsid w:val="00226159"/>
    <w:rsid w:val="00226394"/>
    <w:rsid w:val="00226586"/>
    <w:rsid w:val="0022658A"/>
    <w:rsid w:val="00226679"/>
    <w:rsid w:val="00226BBE"/>
    <w:rsid w:val="00226D93"/>
    <w:rsid w:val="00226FD0"/>
    <w:rsid w:val="002271E2"/>
    <w:rsid w:val="0022774B"/>
    <w:rsid w:val="00227802"/>
    <w:rsid w:val="00227891"/>
    <w:rsid w:val="002278BE"/>
    <w:rsid w:val="002278F6"/>
    <w:rsid w:val="00227C1E"/>
    <w:rsid w:val="00227FF5"/>
    <w:rsid w:val="0023004B"/>
    <w:rsid w:val="00230102"/>
    <w:rsid w:val="00230212"/>
    <w:rsid w:val="002302F2"/>
    <w:rsid w:val="0023069E"/>
    <w:rsid w:val="0023072D"/>
    <w:rsid w:val="002309AD"/>
    <w:rsid w:val="00230AB5"/>
    <w:rsid w:val="00230ACB"/>
    <w:rsid w:val="00230C00"/>
    <w:rsid w:val="00231374"/>
    <w:rsid w:val="002324E8"/>
    <w:rsid w:val="00232C7C"/>
    <w:rsid w:val="00233124"/>
    <w:rsid w:val="002337EA"/>
    <w:rsid w:val="00233911"/>
    <w:rsid w:val="002339AD"/>
    <w:rsid w:val="00233E5C"/>
    <w:rsid w:val="002341A1"/>
    <w:rsid w:val="002341A5"/>
    <w:rsid w:val="0023447A"/>
    <w:rsid w:val="00234A24"/>
    <w:rsid w:val="0023519E"/>
    <w:rsid w:val="00235441"/>
    <w:rsid w:val="00235965"/>
    <w:rsid w:val="00236152"/>
    <w:rsid w:val="002361D1"/>
    <w:rsid w:val="002361F8"/>
    <w:rsid w:val="002364D1"/>
    <w:rsid w:val="00236C5B"/>
    <w:rsid w:val="00237BE7"/>
    <w:rsid w:val="00237ECF"/>
    <w:rsid w:val="00240056"/>
    <w:rsid w:val="00240194"/>
    <w:rsid w:val="002407D0"/>
    <w:rsid w:val="0024093B"/>
    <w:rsid w:val="0024132C"/>
    <w:rsid w:val="002416D5"/>
    <w:rsid w:val="0024173B"/>
    <w:rsid w:val="00241B63"/>
    <w:rsid w:val="00241EC4"/>
    <w:rsid w:val="00241F07"/>
    <w:rsid w:val="0024219C"/>
    <w:rsid w:val="00242FAB"/>
    <w:rsid w:val="002430FD"/>
    <w:rsid w:val="00243404"/>
    <w:rsid w:val="00243470"/>
    <w:rsid w:val="00243792"/>
    <w:rsid w:val="002439EB"/>
    <w:rsid w:val="00243A97"/>
    <w:rsid w:val="002442C7"/>
    <w:rsid w:val="00245098"/>
    <w:rsid w:val="002450B5"/>
    <w:rsid w:val="00245251"/>
    <w:rsid w:val="00245405"/>
    <w:rsid w:val="00245450"/>
    <w:rsid w:val="00245CFD"/>
    <w:rsid w:val="00246169"/>
    <w:rsid w:val="0024629B"/>
    <w:rsid w:val="00246678"/>
    <w:rsid w:val="0024685A"/>
    <w:rsid w:val="00246A75"/>
    <w:rsid w:val="002475DC"/>
    <w:rsid w:val="00247F2D"/>
    <w:rsid w:val="00250543"/>
    <w:rsid w:val="00250592"/>
    <w:rsid w:val="002505E8"/>
    <w:rsid w:val="002508D6"/>
    <w:rsid w:val="002508DB"/>
    <w:rsid w:val="00250949"/>
    <w:rsid w:val="00251202"/>
    <w:rsid w:val="00251445"/>
    <w:rsid w:val="00251A55"/>
    <w:rsid w:val="00251A65"/>
    <w:rsid w:val="00251F03"/>
    <w:rsid w:val="00252102"/>
    <w:rsid w:val="002523BB"/>
    <w:rsid w:val="0025266F"/>
    <w:rsid w:val="0025277F"/>
    <w:rsid w:val="002528F9"/>
    <w:rsid w:val="00252CFD"/>
    <w:rsid w:val="00253B79"/>
    <w:rsid w:val="00254890"/>
    <w:rsid w:val="00255DF2"/>
    <w:rsid w:val="00256052"/>
    <w:rsid w:val="002568E0"/>
    <w:rsid w:val="00256AF3"/>
    <w:rsid w:val="00256B15"/>
    <w:rsid w:val="00256C24"/>
    <w:rsid w:val="002572C1"/>
    <w:rsid w:val="002573A7"/>
    <w:rsid w:val="002579FC"/>
    <w:rsid w:val="00257C74"/>
    <w:rsid w:val="00257F06"/>
    <w:rsid w:val="00257F31"/>
    <w:rsid w:val="002610E4"/>
    <w:rsid w:val="00261132"/>
    <w:rsid w:val="002619B4"/>
    <w:rsid w:val="00261AA0"/>
    <w:rsid w:val="00262A8D"/>
    <w:rsid w:val="002630BB"/>
    <w:rsid w:val="00263246"/>
    <w:rsid w:val="00263C15"/>
    <w:rsid w:val="00263DBD"/>
    <w:rsid w:val="00264072"/>
    <w:rsid w:val="002640C4"/>
    <w:rsid w:val="0026415B"/>
    <w:rsid w:val="002642A2"/>
    <w:rsid w:val="002642E7"/>
    <w:rsid w:val="00264436"/>
    <w:rsid w:val="00264515"/>
    <w:rsid w:val="00264BF5"/>
    <w:rsid w:val="00264F10"/>
    <w:rsid w:val="002653D7"/>
    <w:rsid w:val="00265773"/>
    <w:rsid w:val="002657EA"/>
    <w:rsid w:val="00265DE6"/>
    <w:rsid w:val="00265E23"/>
    <w:rsid w:val="00267CC1"/>
    <w:rsid w:val="00267D84"/>
    <w:rsid w:val="00267EC2"/>
    <w:rsid w:val="0027031D"/>
    <w:rsid w:val="0027050C"/>
    <w:rsid w:val="00270785"/>
    <w:rsid w:val="00270963"/>
    <w:rsid w:val="00270AD1"/>
    <w:rsid w:val="00270CC2"/>
    <w:rsid w:val="00270DBC"/>
    <w:rsid w:val="00270DC5"/>
    <w:rsid w:val="0027100A"/>
    <w:rsid w:val="00271AB5"/>
    <w:rsid w:val="00271E2C"/>
    <w:rsid w:val="00272088"/>
    <w:rsid w:val="00272650"/>
    <w:rsid w:val="0027276B"/>
    <w:rsid w:val="00272B7B"/>
    <w:rsid w:val="0027320A"/>
    <w:rsid w:val="002735E2"/>
    <w:rsid w:val="00273BAB"/>
    <w:rsid w:val="00273C99"/>
    <w:rsid w:val="002747AA"/>
    <w:rsid w:val="00274B10"/>
    <w:rsid w:val="00274BE9"/>
    <w:rsid w:val="00275031"/>
    <w:rsid w:val="00275144"/>
    <w:rsid w:val="002753A0"/>
    <w:rsid w:val="00275491"/>
    <w:rsid w:val="00275508"/>
    <w:rsid w:val="00276271"/>
    <w:rsid w:val="0027650B"/>
    <w:rsid w:val="00277598"/>
    <w:rsid w:val="00277A8B"/>
    <w:rsid w:val="00280365"/>
    <w:rsid w:val="0028067C"/>
    <w:rsid w:val="0028080E"/>
    <w:rsid w:val="0028126F"/>
    <w:rsid w:val="00281DDD"/>
    <w:rsid w:val="0028260D"/>
    <w:rsid w:val="00282BEA"/>
    <w:rsid w:val="00283015"/>
    <w:rsid w:val="00283073"/>
    <w:rsid w:val="002840D3"/>
    <w:rsid w:val="002858A1"/>
    <w:rsid w:val="002859B5"/>
    <w:rsid w:val="002865D1"/>
    <w:rsid w:val="00286C2C"/>
    <w:rsid w:val="00286E34"/>
    <w:rsid w:val="00286FB7"/>
    <w:rsid w:val="00287148"/>
    <w:rsid w:val="00287285"/>
    <w:rsid w:val="002875D4"/>
    <w:rsid w:val="00287B8B"/>
    <w:rsid w:val="00287E54"/>
    <w:rsid w:val="00290585"/>
    <w:rsid w:val="0029061E"/>
    <w:rsid w:val="0029073F"/>
    <w:rsid w:val="00290C47"/>
    <w:rsid w:val="00291BED"/>
    <w:rsid w:val="00291FAF"/>
    <w:rsid w:val="00292571"/>
    <w:rsid w:val="002926E6"/>
    <w:rsid w:val="00292DC2"/>
    <w:rsid w:val="00292E33"/>
    <w:rsid w:val="00293A71"/>
    <w:rsid w:val="00294480"/>
    <w:rsid w:val="00294973"/>
    <w:rsid w:val="00294BE7"/>
    <w:rsid w:val="00294C74"/>
    <w:rsid w:val="002954D7"/>
    <w:rsid w:val="0029568B"/>
    <w:rsid w:val="00295F75"/>
    <w:rsid w:val="002961A0"/>
    <w:rsid w:val="0029671C"/>
    <w:rsid w:val="00296A6A"/>
    <w:rsid w:val="00296B16"/>
    <w:rsid w:val="00296E01"/>
    <w:rsid w:val="002979A6"/>
    <w:rsid w:val="002A03D0"/>
    <w:rsid w:val="002A0851"/>
    <w:rsid w:val="002A0900"/>
    <w:rsid w:val="002A0B97"/>
    <w:rsid w:val="002A11F7"/>
    <w:rsid w:val="002A1244"/>
    <w:rsid w:val="002A1367"/>
    <w:rsid w:val="002A1679"/>
    <w:rsid w:val="002A1846"/>
    <w:rsid w:val="002A18FD"/>
    <w:rsid w:val="002A1A86"/>
    <w:rsid w:val="002A1C4D"/>
    <w:rsid w:val="002A24EE"/>
    <w:rsid w:val="002A2600"/>
    <w:rsid w:val="002A3754"/>
    <w:rsid w:val="002A3F50"/>
    <w:rsid w:val="002A4362"/>
    <w:rsid w:val="002A450B"/>
    <w:rsid w:val="002A453F"/>
    <w:rsid w:val="002A469D"/>
    <w:rsid w:val="002A4A13"/>
    <w:rsid w:val="002A4ACA"/>
    <w:rsid w:val="002A544B"/>
    <w:rsid w:val="002A54AA"/>
    <w:rsid w:val="002A58BA"/>
    <w:rsid w:val="002A5CE4"/>
    <w:rsid w:val="002A6140"/>
    <w:rsid w:val="002A69F1"/>
    <w:rsid w:val="002A6AE2"/>
    <w:rsid w:val="002B037A"/>
    <w:rsid w:val="002B046E"/>
    <w:rsid w:val="002B04AB"/>
    <w:rsid w:val="002B13A4"/>
    <w:rsid w:val="002B1AC0"/>
    <w:rsid w:val="002B1AFB"/>
    <w:rsid w:val="002B1BF3"/>
    <w:rsid w:val="002B1C60"/>
    <w:rsid w:val="002B1D8E"/>
    <w:rsid w:val="002B1FB1"/>
    <w:rsid w:val="002B2B6E"/>
    <w:rsid w:val="002B2F29"/>
    <w:rsid w:val="002B31F1"/>
    <w:rsid w:val="002B37DA"/>
    <w:rsid w:val="002B4205"/>
    <w:rsid w:val="002B4721"/>
    <w:rsid w:val="002B47E3"/>
    <w:rsid w:val="002B48FC"/>
    <w:rsid w:val="002B4EBA"/>
    <w:rsid w:val="002B529C"/>
    <w:rsid w:val="002B5423"/>
    <w:rsid w:val="002B56C2"/>
    <w:rsid w:val="002B573A"/>
    <w:rsid w:val="002B57FE"/>
    <w:rsid w:val="002B5CD4"/>
    <w:rsid w:val="002B618D"/>
    <w:rsid w:val="002B6BBD"/>
    <w:rsid w:val="002B71AA"/>
    <w:rsid w:val="002B74FD"/>
    <w:rsid w:val="002B767D"/>
    <w:rsid w:val="002C0FD4"/>
    <w:rsid w:val="002C1344"/>
    <w:rsid w:val="002C15D0"/>
    <w:rsid w:val="002C18C5"/>
    <w:rsid w:val="002C1C0F"/>
    <w:rsid w:val="002C1EA2"/>
    <w:rsid w:val="002C22CF"/>
    <w:rsid w:val="002C245A"/>
    <w:rsid w:val="002C3326"/>
    <w:rsid w:val="002C3945"/>
    <w:rsid w:val="002C3B43"/>
    <w:rsid w:val="002C3B7B"/>
    <w:rsid w:val="002C41AA"/>
    <w:rsid w:val="002C45DF"/>
    <w:rsid w:val="002C4DD5"/>
    <w:rsid w:val="002C5BDF"/>
    <w:rsid w:val="002C5C18"/>
    <w:rsid w:val="002C5FAC"/>
    <w:rsid w:val="002C5FE5"/>
    <w:rsid w:val="002C6504"/>
    <w:rsid w:val="002C69D7"/>
    <w:rsid w:val="002C6A14"/>
    <w:rsid w:val="002C713A"/>
    <w:rsid w:val="002C71E0"/>
    <w:rsid w:val="002C7858"/>
    <w:rsid w:val="002C78B7"/>
    <w:rsid w:val="002C78F4"/>
    <w:rsid w:val="002C7D18"/>
    <w:rsid w:val="002C7EB2"/>
    <w:rsid w:val="002D0110"/>
    <w:rsid w:val="002D0A36"/>
    <w:rsid w:val="002D0D12"/>
    <w:rsid w:val="002D1EE2"/>
    <w:rsid w:val="002D22AE"/>
    <w:rsid w:val="002D2341"/>
    <w:rsid w:val="002D259C"/>
    <w:rsid w:val="002D2977"/>
    <w:rsid w:val="002D2D12"/>
    <w:rsid w:val="002D4754"/>
    <w:rsid w:val="002D4D0B"/>
    <w:rsid w:val="002D50E5"/>
    <w:rsid w:val="002D5265"/>
    <w:rsid w:val="002D5266"/>
    <w:rsid w:val="002D59B7"/>
    <w:rsid w:val="002D5B48"/>
    <w:rsid w:val="002D5C2F"/>
    <w:rsid w:val="002D5E40"/>
    <w:rsid w:val="002D64B6"/>
    <w:rsid w:val="002D6FFA"/>
    <w:rsid w:val="002D7263"/>
    <w:rsid w:val="002D72E4"/>
    <w:rsid w:val="002D7426"/>
    <w:rsid w:val="002D7C05"/>
    <w:rsid w:val="002E024F"/>
    <w:rsid w:val="002E04AB"/>
    <w:rsid w:val="002E0524"/>
    <w:rsid w:val="002E056F"/>
    <w:rsid w:val="002E07A6"/>
    <w:rsid w:val="002E0893"/>
    <w:rsid w:val="002E0930"/>
    <w:rsid w:val="002E0E51"/>
    <w:rsid w:val="002E0EA2"/>
    <w:rsid w:val="002E0EAE"/>
    <w:rsid w:val="002E1707"/>
    <w:rsid w:val="002E1C2D"/>
    <w:rsid w:val="002E2FD5"/>
    <w:rsid w:val="002E35BC"/>
    <w:rsid w:val="002E36C0"/>
    <w:rsid w:val="002E3A80"/>
    <w:rsid w:val="002E412A"/>
    <w:rsid w:val="002E426A"/>
    <w:rsid w:val="002E4298"/>
    <w:rsid w:val="002E4B7C"/>
    <w:rsid w:val="002E4D3F"/>
    <w:rsid w:val="002E5252"/>
    <w:rsid w:val="002E5602"/>
    <w:rsid w:val="002E595A"/>
    <w:rsid w:val="002E61E1"/>
    <w:rsid w:val="002E6C41"/>
    <w:rsid w:val="002E7211"/>
    <w:rsid w:val="002E796A"/>
    <w:rsid w:val="002F09D1"/>
    <w:rsid w:val="002F1116"/>
    <w:rsid w:val="002F19E1"/>
    <w:rsid w:val="002F2841"/>
    <w:rsid w:val="002F29B7"/>
    <w:rsid w:val="002F37E7"/>
    <w:rsid w:val="002F3845"/>
    <w:rsid w:val="002F3A57"/>
    <w:rsid w:val="002F424C"/>
    <w:rsid w:val="002F4301"/>
    <w:rsid w:val="002F4493"/>
    <w:rsid w:val="002F4AAC"/>
    <w:rsid w:val="002F68C7"/>
    <w:rsid w:val="002F7231"/>
    <w:rsid w:val="002F74DF"/>
    <w:rsid w:val="002F760D"/>
    <w:rsid w:val="002F7922"/>
    <w:rsid w:val="002F796F"/>
    <w:rsid w:val="002F7CA9"/>
    <w:rsid w:val="003002C4"/>
    <w:rsid w:val="003004C6"/>
    <w:rsid w:val="00300934"/>
    <w:rsid w:val="00300BBE"/>
    <w:rsid w:val="00300D34"/>
    <w:rsid w:val="003010AE"/>
    <w:rsid w:val="003017C5"/>
    <w:rsid w:val="0030186B"/>
    <w:rsid w:val="00301D2B"/>
    <w:rsid w:val="00302157"/>
    <w:rsid w:val="003023A1"/>
    <w:rsid w:val="003027D5"/>
    <w:rsid w:val="00302A7F"/>
    <w:rsid w:val="00302EF0"/>
    <w:rsid w:val="003030EB"/>
    <w:rsid w:val="00303168"/>
    <w:rsid w:val="0030363B"/>
    <w:rsid w:val="00303C39"/>
    <w:rsid w:val="00304487"/>
    <w:rsid w:val="00304535"/>
    <w:rsid w:val="003046F6"/>
    <w:rsid w:val="003047CE"/>
    <w:rsid w:val="00305829"/>
    <w:rsid w:val="00305841"/>
    <w:rsid w:val="00305EB2"/>
    <w:rsid w:val="0030607F"/>
    <w:rsid w:val="003060C7"/>
    <w:rsid w:val="00307244"/>
    <w:rsid w:val="003073D0"/>
    <w:rsid w:val="003076B7"/>
    <w:rsid w:val="003077DE"/>
    <w:rsid w:val="00307C4D"/>
    <w:rsid w:val="00310145"/>
    <w:rsid w:val="003102EA"/>
    <w:rsid w:val="0031064B"/>
    <w:rsid w:val="00310BB8"/>
    <w:rsid w:val="00310C66"/>
    <w:rsid w:val="0031108E"/>
    <w:rsid w:val="00311555"/>
    <w:rsid w:val="0031175A"/>
    <w:rsid w:val="00311B7D"/>
    <w:rsid w:val="00311BD2"/>
    <w:rsid w:val="00311C19"/>
    <w:rsid w:val="00311CCE"/>
    <w:rsid w:val="00312783"/>
    <w:rsid w:val="00312B47"/>
    <w:rsid w:val="00312C46"/>
    <w:rsid w:val="003134F2"/>
    <w:rsid w:val="00313562"/>
    <w:rsid w:val="00313845"/>
    <w:rsid w:val="003138CE"/>
    <w:rsid w:val="0031394A"/>
    <w:rsid w:val="00314002"/>
    <w:rsid w:val="00314291"/>
    <w:rsid w:val="003142B7"/>
    <w:rsid w:val="00314FCF"/>
    <w:rsid w:val="00315157"/>
    <w:rsid w:val="00315338"/>
    <w:rsid w:val="003157BB"/>
    <w:rsid w:val="00315E8D"/>
    <w:rsid w:val="00316612"/>
    <w:rsid w:val="00316632"/>
    <w:rsid w:val="00316E39"/>
    <w:rsid w:val="00317C52"/>
    <w:rsid w:val="00317E02"/>
    <w:rsid w:val="00317FFC"/>
    <w:rsid w:val="00320276"/>
    <w:rsid w:val="00320297"/>
    <w:rsid w:val="00320CC6"/>
    <w:rsid w:val="00321810"/>
    <w:rsid w:val="00321DD4"/>
    <w:rsid w:val="00322543"/>
    <w:rsid w:val="003225DE"/>
    <w:rsid w:val="0032272D"/>
    <w:rsid w:val="0032351B"/>
    <w:rsid w:val="00323805"/>
    <w:rsid w:val="003240B8"/>
    <w:rsid w:val="003242F6"/>
    <w:rsid w:val="00324592"/>
    <w:rsid w:val="00325184"/>
    <w:rsid w:val="00325BDC"/>
    <w:rsid w:val="00326115"/>
    <w:rsid w:val="00326AA8"/>
    <w:rsid w:val="00326F22"/>
    <w:rsid w:val="0032700A"/>
    <w:rsid w:val="003276E2"/>
    <w:rsid w:val="00330B43"/>
    <w:rsid w:val="00330E9E"/>
    <w:rsid w:val="00331258"/>
    <w:rsid w:val="0033168F"/>
    <w:rsid w:val="00331E7E"/>
    <w:rsid w:val="00331E8F"/>
    <w:rsid w:val="003322CD"/>
    <w:rsid w:val="003327B5"/>
    <w:rsid w:val="00332E1B"/>
    <w:rsid w:val="00333553"/>
    <w:rsid w:val="0033487D"/>
    <w:rsid w:val="00334C75"/>
    <w:rsid w:val="0033512F"/>
    <w:rsid w:val="00335161"/>
    <w:rsid w:val="0033562D"/>
    <w:rsid w:val="003356CD"/>
    <w:rsid w:val="003357B5"/>
    <w:rsid w:val="00335B52"/>
    <w:rsid w:val="00335CD9"/>
    <w:rsid w:val="00335F7B"/>
    <w:rsid w:val="00335FAB"/>
    <w:rsid w:val="00336534"/>
    <w:rsid w:val="00336581"/>
    <w:rsid w:val="0033688A"/>
    <w:rsid w:val="00336B0C"/>
    <w:rsid w:val="00336D43"/>
    <w:rsid w:val="00336FA5"/>
    <w:rsid w:val="0033748F"/>
    <w:rsid w:val="0033797B"/>
    <w:rsid w:val="00340F7A"/>
    <w:rsid w:val="003411EB"/>
    <w:rsid w:val="003413E3"/>
    <w:rsid w:val="00341565"/>
    <w:rsid w:val="00341580"/>
    <w:rsid w:val="0034180F"/>
    <w:rsid w:val="00341BB5"/>
    <w:rsid w:val="00342264"/>
    <w:rsid w:val="00342486"/>
    <w:rsid w:val="00342A1E"/>
    <w:rsid w:val="00342B8E"/>
    <w:rsid w:val="00342CE8"/>
    <w:rsid w:val="0034390B"/>
    <w:rsid w:val="003439E7"/>
    <w:rsid w:val="00343B48"/>
    <w:rsid w:val="00343CA8"/>
    <w:rsid w:val="00343F70"/>
    <w:rsid w:val="00343F94"/>
    <w:rsid w:val="00344A86"/>
    <w:rsid w:val="00344B54"/>
    <w:rsid w:val="00344B8C"/>
    <w:rsid w:val="00344C86"/>
    <w:rsid w:val="003451D6"/>
    <w:rsid w:val="003453D0"/>
    <w:rsid w:val="00345BC6"/>
    <w:rsid w:val="00346025"/>
    <w:rsid w:val="003460CD"/>
    <w:rsid w:val="003472BF"/>
    <w:rsid w:val="003474A2"/>
    <w:rsid w:val="00347901"/>
    <w:rsid w:val="0035029D"/>
    <w:rsid w:val="0035033B"/>
    <w:rsid w:val="003505AF"/>
    <w:rsid w:val="003506C0"/>
    <w:rsid w:val="00350910"/>
    <w:rsid w:val="00351362"/>
    <w:rsid w:val="003513FF"/>
    <w:rsid w:val="00351765"/>
    <w:rsid w:val="003518DF"/>
    <w:rsid w:val="00352571"/>
    <w:rsid w:val="00352B3E"/>
    <w:rsid w:val="00352BCC"/>
    <w:rsid w:val="003534B6"/>
    <w:rsid w:val="00353623"/>
    <w:rsid w:val="00353BE9"/>
    <w:rsid w:val="00353C1B"/>
    <w:rsid w:val="00353FF9"/>
    <w:rsid w:val="00354055"/>
    <w:rsid w:val="00354183"/>
    <w:rsid w:val="003541CD"/>
    <w:rsid w:val="00354711"/>
    <w:rsid w:val="003547E7"/>
    <w:rsid w:val="0035488C"/>
    <w:rsid w:val="00354B5A"/>
    <w:rsid w:val="00354F94"/>
    <w:rsid w:val="00354FB5"/>
    <w:rsid w:val="00355099"/>
    <w:rsid w:val="00355141"/>
    <w:rsid w:val="00355EA0"/>
    <w:rsid w:val="0035632C"/>
    <w:rsid w:val="0035680D"/>
    <w:rsid w:val="00356A8E"/>
    <w:rsid w:val="003571C3"/>
    <w:rsid w:val="00357885"/>
    <w:rsid w:val="00360109"/>
    <w:rsid w:val="003602FF"/>
    <w:rsid w:val="0036038F"/>
    <w:rsid w:val="003605DD"/>
    <w:rsid w:val="0036061C"/>
    <w:rsid w:val="0036079C"/>
    <w:rsid w:val="00360D30"/>
    <w:rsid w:val="0036115F"/>
    <w:rsid w:val="003612B2"/>
    <w:rsid w:val="0036131E"/>
    <w:rsid w:val="00361848"/>
    <w:rsid w:val="00362177"/>
    <w:rsid w:val="003622FE"/>
    <w:rsid w:val="003624F3"/>
    <w:rsid w:val="0036309B"/>
    <w:rsid w:val="003637B4"/>
    <w:rsid w:val="0036393F"/>
    <w:rsid w:val="00363C22"/>
    <w:rsid w:val="00363F2F"/>
    <w:rsid w:val="00364377"/>
    <w:rsid w:val="00364E7A"/>
    <w:rsid w:val="00365244"/>
    <w:rsid w:val="003662F4"/>
    <w:rsid w:val="003667D4"/>
    <w:rsid w:val="00366812"/>
    <w:rsid w:val="00366889"/>
    <w:rsid w:val="0036688B"/>
    <w:rsid w:val="00366D0F"/>
    <w:rsid w:val="00366D33"/>
    <w:rsid w:val="00366F49"/>
    <w:rsid w:val="00366FB8"/>
    <w:rsid w:val="00367046"/>
    <w:rsid w:val="003670EF"/>
    <w:rsid w:val="003673C3"/>
    <w:rsid w:val="003678C9"/>
    <w:rsid w:val="00367B24"/>
    <w:rsid w:val="00367E42"/>
    <w:rsid w:val="003709CA"/>
    <w:rsid w:val="00370CA5"/>
    <w:rsid w:val="00371276"/>
    <w:rsid w:val="00371374"/>
    <w:rsid w:val="0037178A"/>
    <w:rsid w:val="003718E9"/>
    <w:rsid w:val="00371B67"/>
    <w:rsid w:val="0037366E"/>
    <w:rsid w:val="00373CE4"/>
    <w:rsid w:val="00374876"/>
    <w:rsid w:val="00374A30"/>
    <w:rsid w:val="00374B42"/>
    <w:rsid w:val="00375BF7"/>
    <w:rsid w:val="00375C54"/>
    <w:rsid w:val="00375D47"/>
    <w:rsid w:val="003762F3"/>
    <w:rsid w:val="0037688F"/>
    <w:rsid w:val="00377B3B"/>
    <w:rsid w:val="00380227"/>
    <w:rsid w:val="00380249"/>
    <w:rsid w:val="003802C6"/>
    <w:rsid w:val="003807E7"/>
    <w:rsid w:val="00381150"/>
    <w:rsid w:val="00381447"/>
    <w:rsid w:val="00381903"/>
    <w:rsid w:val="00381AA6"/>
    <w:rsid w:val="00382223"/>
    <w:rsid w:val="003822E5"/>
    <w:rsid w:val="003825BA"/>
    <w:rsid w:val="003831C5"/>
    <w:rsid w:val="00385459"/>
    <w:rsid w:val="003854E1"/>
    <w:rsid w:val="00385854"/>
    <w:rsid w:val="00385CB6"/>
    <w:rsid w:val="00386458"/>
    <w:rsid w:val="00386997"/>
    <w:rsid w:val="00386A9B"/>
    <w:rsid w:val="003901D9"/>
    <w:rsid w:val="0039053E"/>
    <w:rsid w:val="0039055B"/>
    <w:rsid w:val="00390D1C"/>
    <w:rsid w:val="00390E32"/>
    <w:rsid w:val="003911EE"/>
    <w:rsid w:val="00391A9E"/>
    <w:rsid w:val="00391CB6"/>
    <w:rsid w:val="003923B5"/>
    <w:rsid w:val="0039303E"/>
    <w:rsid w:val="00393048"/>
    <w:rsid w:val="0039319B"/>
    <w:rsid w:val="003937B6"/>
    <w:rsid w:val="00393E91"/>
    <w:rsid w:val="00394082"/>
    <w:rsid w:val="00394231"/>
    <w:rsid w:val="00394291"/>
    <w:rsid w:val="00394356"/>
    <w:rsid w:val="00394B79"/>
    <w:rsid w:val="00394EF7"/>
    <w:rsid w:val="003953F6"/>
    <w:rsid w:val="0039557E"/>
    <w:rsid w:val="00395585"/>
    <w:rsid w:val="00395A63"/>
    <w:rsid w:val="00395BEE"/>
    <w:rsid w:val="00395EFF"/>
    <w:rsid w:val="003962D1"/>
    <w:rsid w:val="00396928"/>
    <w:rsid w:val="00396D4C"/>
    <w:rsid w:val="0039773F"/>
    <w:rsid w:val="003A008B"/>
    <w:rsid w:val="003A0CD9"/>
    <w:rsid w:val="003A0F78"/>
    <w:rsid w:val="003A10CB"/>
    <w:rsid w:val="003A1A87"/>
    <w:rsid w:val="003A2E53"/>
    <w:rsid w:val="003A307F"/>
    <w:rsid w:val="003A3336"/>
    <w:rsid w:val="003A3563"/>
    <w:rsid w:val="003A44F7"/>
    <w:rsid w:val="003A4549"/>
    <w:rsid w:val="003A47A2"/>
    <w:rsid w:val="003A4811"/>
    <w:rsid w:val="003A4C66"/>
    <w:rsid w:val="003A4DFE"/>
    <w:rsid w:val="003A557C"/>
    <w:rsid w:val="003A5AF5"/>
    <w:rsid w:val="003A5E06"/>
    <w:rsid w:val="003A5EAE"/>
    <w:rsid w:val="003A6CFB"/>
    <w:rsid w:val="003A718D"/>
    <w:rsid w:val="003A75C8"/>
    <w:rsid w:val="003A7D7E"/>
    <w:rsid w:val="003B057C"/>
    <w:rsid w:val="003B082A"/>
    <w:rsid w:val="003B0F22"/>
    <w:rsid w:val="003B1E4D"/>
    <w:rsid w:val="003B23CF"/>
    <w:rsid w:val="003B2539"/>
    <w:rsid w:val="003B297D"/>
    <w:rsid w:val="003B31D9"/>
    <w:rsid w:val="003B335E"/>
    <w:rsid w:val="003B3411"/>
    <w:rsid w:val="003B35AA"/>
    <w:rsid w:val="003B3A49"/>
    <w:rsid w:val="003B3CCE"/>
    <w:rsid w:val="003B416F"/>
    <w:rsid w:val="003B4EEE"/>
    <w:rsid w:val="003B53CE"/>
    <w:rsid w:val="003B587B"/>
    <w:rsid w:val="003B6C1F"/>
    <w:rsid w:val="003B6D26"/>
    <w:rsid w:val="003B6DAB"/>
    <w:rsid w:val="003B6E65"/>
    <w:rsid w:val="003B7071"/>
    <w:rsid w:val="003B740A"/>
    <w:rsid w:val="003B7664"/>
    <w:rsid w:val="003B76D2"/>
    <w:rsid w:val="003B789C"/>
    <w:rsid w:val="003C01B7"/>
    <w:rsid w:val="003C01D9"/>
    <w:rsid w:val="003C01F1"/>
    <w:rsid w:val="003C0AED"/>
    <w:rsid w:val="003C0F4F"/>
    <w:rsid w:val="003C1132"/>
    <w:rsid w:val="003C158A"/>
    <w:rsid w:val="003C1A08"/>
    <w:rsid w:val="003C1B15"/>
    <w:rsid w:val="003C22D7"/>
    <w:rsid w:val="003C2306"/>
    <w:rsid w:val="003C246A"/>
    <w:rsid w:val="003C29E7"/>
    <w:rsid w:val="003C2C6C"/>
    <w:rsid w:val="003C356A"/>
    <w:rsid w:val="003C3E05"/>
    <w:rsid w:val="003C3FD9"/>
    <w:rsid w:val="003C4D33"/>
    <w:rsid w:val="003C5084"/>
    <w:rsid w:val="003C51B2"/>
    <w:rsid w:val="003C5931"/>
    <w:rsid w:val="003C6304"/>
    <w:rsid w:val="003C68B2"/>
    <w:rsid w:val="003C7288"/>
    <w:rsid w:val="003C738B"/>
    <w:rsid w:val="003C7710"/>
    <w:rsid w:val="003C7CA8"/>
    <w:rsid w:val="003C7E98"/>
    <w:rsid w:val="003C7EF0"/>
    <w:rsid w:val="003C7FB9"/>
    <w:rsid w:val="003D01C6"/>
    <w:rsid w:val="003D0ED2"/>
    <w:rsid w:val="003D14C3"/>
    <w:rsid w:val="003D1532"/>
    <w:rsid w:val="003D1546"/>
    <w:rsid w:val="003D1CBF"/>
    <w:rsid w:val="003D1D36"/>
    <w:rsid w:val="003D1F80"/>
    <w:rsid w:val="003D269F"/>
    <w:rsid w:val="003D304C"/>
    <w:rsid w:val="003D356E"/>
    <w:rsid w:val="003D3628"/>
    <w:rsid w:val="003D3E3B"/>
    <w:rsid w:val="003D40CA"/>
    <w:rsid w:val="003D4192"/>
    <w:rsid w:val="003D46B1"/>
    <w:rsid w:val="003D4AB6"/>
    <w:rsid w:val="003D4E6A"/>
    <w:rsid w:val="003D4FFF"/>
    <w:rsid w:val="003D516E"/>
    <w:rsid w:val="003D597F"/>
    <w:rsid w:val="003D5BD8"/>
    <w:rsid w:val="003D5CCD"/>
    <w:rsid w:val="003D601C"/>
    <w:rsid w:val="003D6092"/>
    <w:rsid w:val="003D614D"/>
    <w:rsid w:val="003D62E5"/>
    <w:rsid w:val="003D661C"/>
    <w:rsid w:val="003D68E2"/>
    <w:rsid w:val="003D7707"/>
    <w:rsid w:val="003D7B0F"/>
    <w:rsid w:val="003E0045"/>
    <w:rsid w:val="003E0920"/>
    <w:rsid w:val="003E0956"/>
    <w:rsid w:val="003E1322"/>
    <w:rsid w:val="003E1704"/>
    <w:rsid w:val="003E19D7"/>
    <w:rsid w:val="003E1A57"/>
    <w:rsid w:val="003E1CC4"/>
    <w:rsid w:val="003E209B"/>
    <w:rsid w:val="003E2B04"/>
    <w:rsid w:val="003E2EE6"/>
    <w:rsid w:val="003E3A40"/>
    <w:rsid w:val="003E4CD2"/>
    <w:rsid w:val="003E54A2"/>
    <w:rsid w:val="003E5641"/>
    <w:rsid w:val="003E577B"/>
    <w:rsid w:val="003E59FB"/>
    <w:rsid w:val="003E5B31"/>
    <w:rsid w:val="003E5BCB"/>
    <w:rsid w:val="003E61AD"/>
    <w:rsid w:val="003E6526"/>
    <w:rsid w:val="003E656A"/>
    <w:rsid w:val="003E67FA"/>
    <w:rsid w:val="003E6C76"/>
    <w:rsid w:val="003E6FD4"/>
    <w:rsid w:val="003E72BE"/>
    <w:rsid w:val="003E7D03"/>
    <w:rsid w:val="003E7F4E"/>
    <w:rsid w:val="003F0C48"/>
    <w:rsid w:val="003F1253"/>
    <w:rsid w:val="003F1393"/>
    <w:rsid w:val="003F193F"/>
    <w:rsid w:val="003F19B6"/>
    <w:rsid w:val="003F2537"/>
    <w:rsid w:val="003F2FCE"/>
    <w:rsid w:val="003F347E"/>
    <w:rsid w:val="003F3823"/>
    <w:rsid w:val="003F3833"/>
    <w:rsid w:val="003F3AC3"/>
    <w:rsid w:val="003F4270"/>
    <w:rsid w:val="003F44EE"/>
    <w:rsid w:val="003F4C3E"/>
    <w:rsid w:val="003F5402"/>
    <w:rsid w:val="003F549E"/>
    <w:rsid w:val="003F6403"/>
    <w:rsid w:val="003F64FD"/>
    <w:rsid w:val="003F67B3"/>
    <w:rsid w:val="003F6F17"/>
    <w:rsid w:val="003F72F2"/>
    <w:rsid w:val="003F74F2"/>
    <w:rsid w:val="003F78E1"/>
    <w:rsid w:val="00400360"/>
    <w:rsid w:val="004011C4"/>
    <w:rsid w:val="004015B3"/>
    <w:rsid w:val="00401703"/>
    <w:rsid w:val="004019FB"/>
    <w:rsid w:val="00401A33"/>
    <w:rsid w:val="00401D04"/>
    <w:rsid w:val="00402094"/>
    <w:rsid w:val="00402D2C"/>
    <w:rsid w:val="00403350"/>
    <w:rsid w:val="00403A6D"/>
    <w:rsid w:val="00403AD1"/>
    <w:rsid w:val="00404CF2"/>
    <w:rsid w:val="00404E55"/>
    <w:rsid w:val="00405091"/>
    <w:rsid w:val="00405916"/>
    <w:rsid w:val="00406174"/>
    <w:rsid w:val="0040631F"/>
    <w:rsid w:val="004067F0"/>
    <w:rsid w:val="00406822"/>
    <w:rsid w:val="004069D7"/>
    <w:rsid w:val="0040764B"/>
    <w:rsid w:val="00407691"/>
    <w:rsid w:val="0040784A"/>
    <w:rsid w:val="0040798C"/>
    <w:rsid w:val="00407A2E"/>
    <w:rsid w:val="00407A99"/>
    <w:rsid w:val="00407F69"/>
    <w:rsid w:val="004106AF"/>
    <w:rsid w:val="0041080F"/>
    <w:rsid w:val="00410B3B"/>
    <w:rsid w:val="00410BE8"/>
    <w:rsid w:val="00410F7A"/>
    <w:rsid w:val="00411161"/>
    <w:rsid w:val="00411463"/>
    <w:rsid w:val="00411E0B"/>
    <w:rsid w:val="0041269D"/>
    <w:rsid w:val="00412DFA"/>
    <w:rsid w:val="004133CF"/>
    <w:rsid w:val="0041347E"/>
    <w:rsid w:val="00413525"/>
    <w:rsid w:val="004137AB"/>
    <w:rsid w:val="0041388A"/>
    <w:rsid w:val="004139A2"/>
    <w:rsid w:val="0041463E"/>
    <w:rsid w:val="00414923"/>
    <w:rsid w:val="00414F24"/>
    <w:rsid w:val="00415B20"/>
    <w:rsid w:val="00415C22"/>
    <w:rsid w:val="004165A7"/>
    <w:rsid w:val="00416E84"/>
    <w:rsid w:val="004170AE"/>
    <w:rsid w:val="004171E8"/>
    <w:rsid w:val="00417440"/>
    <w:rsid w:val="00417B70"/>
    <w:rsid w:val="004202CF"/>
    <w:rsid w:val="00420750"/>
    <w:rsid w:val="0042096C"/>
    <w:rsid w:val="004209A2"/>
    <w:rsid w:val="004209FB"/>
    <w:rsid w:val="00420A31"/>
    <w:rsid w:val="004211BE"/>
    <w:rsid w:val="0042180E"/>
    <w:rsid w:val="00421B7F"/>
    <w:rsid w:val="00421B9F"/>
    <w:rsid w:val="00422273"/>
    <w:rsid w:val="004223AF"/>
    <w:rsid w:val="00422429"/>
    <w:rsid w:val="00422AF5"/>
    <w:rsid w:val="0042312A"/>
    <w:rsid w:val="0042316F"/>
    <w:rsid w:val="004234A3"/>
    <w:rsid w:val="004236B4"/>
    <w:rsid w:val="00423952"/>
    <w:rsid w:val="00424C8F"/>
    <w:rsid w:val="0042510F"/>
    <w:rsid w:val="0042532C"/>
    <w:rsid w:val="004253C0"/>
    <w:rsid w:val="00425528"/>
    <w:rsid w:val="00425729"/>
    <w:rsid w:val="0042572F"/>
    <w:rsid w:val="00425D47"/>
    <w:rsid w:val="00425E58"/>
    <w:rsid w:val="004263E8"/>
    <w:rsid w:val="00426B23"/>
    <w:rsid w:val="00426BEF"/>
    <w:rsid w:val="004270EA"/>
    <w:rsid w:val="00427549"/>
    <w:rsid w:val="0042766A"/>
    <w:rsid w:val="00427A86"/>
    <w:rsid w:val="004301EC"/>
    <w:rsid w:val="0043032C"/>
    <w:rsid w:val="00430CA4"/>
    <w:rsid w:val="00430F1C"/>
    <w:rsid w:val="00430F4C"/>
    <w:rsid w:val="004312B4"/>
    <w:rsid w:val="00431399"/>
    <w:rsid w:val="0043145B"/>
    <w:rsid w:val="004314A2"/>
    <w:rsid w:val="00431DAE"/>
    <w:rsid w:val="004328F9"/>
    <w:rsid w:val="004329E1"/>
    <w:rsid w:val="004335D9"/>
    <w:rsid w:val="00433736"/>
    <w:rsid w:val="00433B22"/>
    <w:rsid w:val="00434060"/>
    <w:rsid w:val="00434697"/>
    <w:rsid w:val="00434739"/>
    <w:rsid w:val="00435B1C"/>
    <w:rsid w:val="0043617F"/>
    <w:rsid w:val="0043710C"/>
    <w:rsid w:val="0043779D"/>
    <w:rsid w:val="0043797E"/>
    <w:rsid w:val="00437A83"/>
    <w:rsid w:val="00437CB7"/>
    <w:rsid w:val="00437D68"/>
    <w:rsid w:val="0044009E"/>
    <w:rsid w:val="0044018C"/>
    <w:rsid w:val="00440317"/>
    <w:rsid w:val="004405B8"/>
    <w:rsid w:val="0044070C"/>
    <w:rsid w:val="00440922"/>
    <w:rsid w:val="00440A35"/>
    <w:rsid w:val="00441295"/>
    <w:rsid w:val="004416AB"/>
    <w:rsid w:val="00441D44"/>
    <w:rsid w:val="00442054"/>
    <w:rsid w:val="004420E8"/>
    <w:rsid w:val="004420FC"/>
    <w:rsid w:val="0044240C"/>
    <w:rsid w:val="0044273E"/>
    <w:rsid w:val="00442DB3"/>
    <w:rsid w:val="00442DEE"/>
    <w:rsid w:val="00442EA6"/>
    <w:rsid w:val="00443DC5"/>
    <w:rsid w:val="0044439B"/>
    <w:rsid w:val="004444BE"/>
    <w:rsid w:val="00444546"/>
    <w:rsid w:val="00444FAB"/>
    <w:rsid w:val="0044526D"/>
    <w:rsid w:val="004455BE"/>
    <w:rsid w:val="004455F5"/>
    <w:rsid w:val="004456D3"/>
    <w:rsid w:val="00445D8E"/>
    <w:rsid w:val="00445DD8"/>
    <w:rsid w:val="00445EE6"/>
    <w:rsid w:val="00446622"/>
    <w:rsid w:val="004508D6"/>
    <w:rsid w:val="004510F5"/>
    <w:rsid w:val="004511B5"/>
    <w:rsid w:val="00451A7A"/>
    <w:rsid w:val="0045230B"/>
    <w:rsid w:val="0045245E"/>
    <w:rsid w:val="0045268C"/>
    <w:rsid w:val="00452DDB"/>
    <w:rsid w:val="00452EBC"/>
    <w:rsid w:val="00453277"/>
    <w:rsid w:val="004535B2"/>
    <w:rsid w:val="00453D61"/>
    <w:rsid w:val="00454211"/>
    <w:rsid w:val="00454444"/>
    <w:rsid w:val="0045453D"/>
    <w:rsid w:val="004546D4"/>
    <w:rsid w:val="00455B1E"/>
    <w:rsid w:val="00455C36"/>
    <w:rsid w:val="00456278"/>
    <w:rsid w:val="0045648C"/>
    <w:rsid w:val="004565EA"/>
    <w:rsid w:val="00456693"/>
    <w:rsid w:val="00456A57"/>
    <w:rsid w:val="004572B8"/>
    <w:rsid w:val="004575C8"/>
    <w:rsid w:val="004576DE"/>
    <w:rsid w:val="0046027D"/>
    <w:rsid w:val="004604AB"/>
    <w:rsid w:val="00460B12"/>
    <w:rsid w:val="00460BD7"/>
    <w:rsid w:val="00460E02"/>
    <w:rsid w:val="00460E51"/>
    <w:rsid w:val="004617EA"/>
    <w:rsid w:val="004617EF"/>
    <w:rsid w:val="004619F0"/>
    <w:rsid w:val="00461A8D"/>
    <w:rsid w:val="00461D32"/>
    <w:rsid w:val="00461E46"/>
    <w:rsid w:val="00461FAD"/>
    <w:rsid w:val="00462080"/>
    <w:rsid w:val="004621C6"/>
    <w:rsid w:val="0046223C"/>
    <w:rsid w:val="00462AC4"/>
    <w:rsid w:val="0046391D"/>
    <w:rsid w:val="004640A6"/>
    <w:rsid w:val="00464A33"/>
    <w:rsid w:val="00465594"/>
    <w:rsid w:val="004655C5"/>
    <w:rsid w:val="00465D37"/>
    <w:rsid w:val="00465E31"/>
    <w:rsid w:val="00466089"/>
    <w:rsid w:val="00466157"/>
    <w:rsid w:val="00466B89"/>
    <w:rsid w:val="00466E9D"/>
    <w:rsid w:val="00467063"/>
    <w:rsid w:val="00467183"/>
    <w:rsid w:val="0046775A"/>
    <w:rsid w:val="00467F20"/>
    <w:rsid w:val="00467F93"/>
    <w:rsid w:val="0047002B"/>
    <w:rsid w:val="0047054F"/>
    <w:rsid w:val="004707FC"/>
    <w:rsid w:val="00470C77"/>
    <w:rsid w:val="00471196"/>
    <w:rsid w:val="00471943"/>
    <w:rsid w:val="00471D68"/>
    <w:rsid w:val="00471EDE"/>
    <w:rsid w:val="0047263C"/>
    <w:rsid w:val="0047288D"/>
    <w:rsid w:val="00472E6F"/>
    <w:rsid w:val="0047317F"/>
    <w:rsid w:val="00474910"/>
    <w:rsid w:val="00474933"/>
    <w:rsid w:val="004749E0"/>
    <w:rsid w:val="00474BC6"/>
    <w:rsid w:val="00474FBF"/>
    <w:rsid w:val="004757A7"/>
    <w:rsid w:val="004759A4"/>
    <w:rsid w:val="0047641F"/>
    <w:rsid w:val="0047675D"/>
    <w:rsid w:val="00476781"/>
    <w:rsid w:val="0047709B"/>
    <w:rsid w:val="004774E9"/>
    <w:rsid w:val="004775E1"/>
    <w:rsid w:val="0047770D"/>
    <w:rsid w:val="004800DB"/>
    <w:rsid w:val="00480EF0"/>
    <w:rsid w:val="00481289"/>
    <w:rsid w:val="004818D6"/>
    <w:rsid w:val="00481A1D"/>
    <w:rsid w:val="00481FAA"/>
    <w:rsid w:val="00482194"/>
    <w:rsid w:val="004823AE"/>
    <w:rsid w:val="004824F7"/>
    <w:rsid w:val="004825AE"/>
    <w:rsid w:val="004826D2"/>
    <w:rsid w:val="00482711"/>
    <w:rsid w:val="00482E1C"/>
    <w:rsid w:val="0048313F"/>
    <w:rsid w:val="00483953"/>
    <w:rsid w:val="00483D89"/>
    <w:rsid w:val="004840D0"/>
    <w:rsid w:val="0048412F"/>
    <w:rsid w:val="00484140"/>
    <w:rsid w:val="004841CF"/>
    <w:rsid w:val="00484E9D"/>
    <w:rsid w:val="004857C5"/>
    <w:rsid w:val="00486847"/>
    <w:rsid w:val="004868B8"/>
    <w:rsid w:val="00486A70"/>
    <w:rsid w:val="0048715F"/>
    <w:rsid w:val="004871DD"/>
    <w:rsid w:val="00487659"/>
    <w:rsid w:val="0048798D"/>
    <w:rsid w:val="00487E48"/>
    <w:rsid w:val="00490507"/>
    <w:rsid w:val="00490805"/>
    <w:rsid w:val="00491105"/>
    <w:rsid w:val="00491229"/>
    <w:rsid w:val="00491D53"/>
    <w:rsid w:val="00492136"/>
    <w:rsid w:val="004933EB"/>
    <w:rsid w:val="00493446"/>
    <w:rsid w:val="004937B4"/>
    <w:rsid w:val="00493EC6"/>
    <w:rsid w:val="00494740"/>
    <w:rsid w:val="0049496A"/>
    <w:rsid w:val="00494B04"/>
    <w:rsid w:val="00494C84"/>
    <w:rsid w:val="00494C9F"/>
    <w:rsid w:val="00494F05"/>
    <w:rsid w:val="00495128"/>
    <w:rsid w:val="00495245"/>
    <w:rsid w:val="00495500"/>
    <w:rsid w:val="004958A5"/>
    <w:rsid w:val="00495FFD"/>
    <w:rsid w:val="00496045"/>
    <w:rsid w:val="00496356"/>
    <w:rsid w:val="004963A8"/>
    <w:rsid w:val="004967BE"/>
    <w:rsid w:val="004974EE"/>
    <w:rsid w:val="00497BED"/>
    <w:rsid w:val="004A0115"/>
    <w:rsid w:val="004A0171"/>
    <w:rsid w:val="004A0282"/>
    <w:rsid w:val="004A02D9"/>
    <w:rsid w:val="004A0814"/>
    <w:rsid w:val="004A0888"/>
    <w:rsid w:val="004A0901"/>
    <w:rsid w:val="004A1369"/>
    <w:rsid w:val="004A13EE"/>
    <w:rsid w:val="004A1A40"/>
    <w:rsid w:val="004A1A7B"/>
    <w:rsid w:val="004A1C99"/>
    <w:rsid w:val="004A2428"/>
    <w:rsid w:val="004A26F4"/>
    <w:rsid w:val="004A279B"/>
    <w:rsid w:val="004A29B4"/>
    <w:rsid w:val="004A2D52"/>
    <w:rsid w:val="004A2D66"/>
    <w:rsid w:val="004A314A"/>
    <w:rsid w:val="004A395A"/>
    <w:rsid w:val="004A3BDE"/>
    <w:rsid w:val="004A42C4"/>
    <w:rsid w:val="004A4BF1"/>
    <w:rsid w:val="004A4FA9"/>
    <w:rsid w:val="004A5034"/>
    <w:rsid w:val="004A52D4"/>
    <w:rsid w:val="004A5375"/>
    <w:rsid w:val="004A5D4F"/>
    <w:rsid w:val="004A6057"/>
    <w:rsid w:val="004A60B2"/>
    <w:rsid w:val="004A6349"/>
    <w:rsid w:val="004A6BFC"/>
    <w:rsid w:val="004A6D1A"/>
    <w:rsid w:val="004A717A"/>
    <w:rsid w:val="004A791D"/>
    <w:rsid w:val="004A7A67"/>
    <w:rsid w:val="004A7D58"/>
    <w:rsid w:val="004A7DC1"/>
    <w:rsid w:val="004A7DDF"/>
    <w:rsid w:val="004B00A9"/>
    <w:rsid w:val="004B0732"/>
    <w:rsid w:val="004B07D3"/>
    <w:rsid w:val="004B08AA"/>
    <w:rsid w:val="004B0B78"/>
    <w:rsid w:val="004B117A"/>
    <w:rsid w:val="004B16F5"/>
    <w:rsid w:val="004B170E"/>
    <w:rsid w:val="004B17DC"/>
    <w:rsid w:val="004B1849"/>
    <w:rsid w:val="004B1DD4"/>
    <w:rsid w:val="004B1DF9"/>
    <w:rsid w:val="004B27A3"/>
    <w:rsid w:val="004B2DE2"/>
    <w:rsid w:val="004B34F7"/>
    <w:rsid w:val="004B40D9"/>
    <w:rsid w:val="004B4167"/>
    <w:rsid w:val="004B46D2"/>
    <w:rsid w:val="004B4716"/>
    <w:rsid w:val="004B48E2"/>
    <w:rsid w:val="004B4967"/>
    <w:rsid w:val="004B500E"/>
    <w:rsid w:val="004B5193"/>
    <w:rsid w:val="004B55F9"/>
    <w:rsid w:val="004B58BA"/>
    <w:rsid w:val="004B5A30"/>
    <w:rsid w:val="004B5E8C"/>
    <w:rsid w:val="004B710A"/>
    <w:rsid w:val="004B7197"/>
    <w:rsid w:val="004B7659"/>
    <w:rsid w:val="004B76E0"/>
    <w:rsid w:val="004B7B1A"/>
    <w:rsid w:val="004C02A5"/>
    <w:rsid w:val="004C0383"/>
    <w:rsid w:val="004C0411"/>
    <w:rsid w:val="004C0749"/>
    <w:rsid w:val="004C0C34"/>
    <w:rsid w:val="004C131B"/>
    <w:rsid w:val="004C1AC3"/>
    <w:rsid w:val="004C1DB5"/>
    <w:rsid w:val="004C231B"/>
    <w:rsid w:val="004C23F7"/>
    <w:rsid w:val="004C25D3"/>
    <w:rsid w:val="004C2C10"/>
    <w:rsid w:val="004C3163"/>
    <w:rsid w:val="004C380C"/>
    <w:rsid w:val="004C3C9C"/>
    <w:rsid w:val="004C44B1"/>
    <w:rsid w:val="004C4F7F"/>
    <w:rsid w:val="004C5320"/>
    <w:rsid w:val="004C5BC4"/>
    <w:rsid w:val="004C5C3D"/>
    <w:rsid w:val="004C5D05"/>
    <w:rsid w:val="004C5E6B"/>
    <w:rsid w:val="004C6553"/>
    <w:rsid w:val="004C6650"/>
    <w:rsid w:val="004C6C24"/>
    <w:rsid w:val="004C6F57"/>
    <w:rsid w:val="004C7054"/>
    <w:rsid w:val="004C7534"/>
    <w:rsid w:val="004C754C"/>
    <w:rsid w:val="004C78D0"/>
    <w:rsid w:val="004C7DEB"/>
    <w:rsid w:val="004C7F1B"/>
    <w:rsid w:val="004D0081"/>
    <w:rsid w:val="004D0345"/>
    <w:rsid w:val="004D0626"/>
    <w:rsid w:val="004D068D"/>
    <w:rsid w:val="004D07BB"/>
    <w:rsid w:val="004D08F3"/>
    <w:rsid w:val="004D1838"/>
    <w:rsid w:val="004D1DAA"/>
    <w:rsid w:val="004D22B3"/>
    <w:rsid w:val="004D29A6"/>
    <w:rsid w:val="004D29D4"/>
    <w:rsid w:val="004D2CC4"/>
    <w:rsid w:val="004D2E82"/>
    <w:rsid w:val="004D35C4"/>
    <w:rsid w:val="004D4F5D"/>
    <w:rsid w:val="004D554D"/>
    <w:rsid w:val="004D563C"/>
    <w:rsid w:val="004D589A"/>
    <w:rsid w:val="004D6418"/>
    <w:rsid w:val="004D6A64"/>
    <w:rsid w:val="004D6C82"/>
    <w:rsid w:val="004D6C92"/>
    <w:rsid w:val="004D6F50"/>
    <w:rsid w:val="004E02DF"/>
    <w:rsid w:val="004E0630"/>
    <w:rsid w:val="004E0C0E"/>
    <w:rsid w:val="004E0F74"/>
    <w:rsid w:val="004E1710"/>
    <w:rsid w:val="004E1F2B"/>
    <w:rsid w:val="004E2F12"/>
    <w:rsid w:val="004E336C"/>
    <w:rsid w:val="004E3A1E"/>
    <w:rsid w:val="004E3D69"/>
    <w:rsid w:val="004E3F3E"/>
    <w:rsid w:val="004E416A"/>
    <w:rsid w:val="004E42F8"/>
    <w:rsid w:val="004E487D"/>
    <w:rsid w:val="004E4C90"/>
    <w:rsid w:val="004E51C8"/>
    <w:rsid w:val="004E53C1"/>
    <w:rsid w:val="004E58C8"/>
    <w:rsid w:val="004E5B92"/>
    <w:rsid w:val="004E5EA3"/>
    <w:rsid w:val="004E639A"/>
    <w:rsid w:val="004E6668"/>
    <w:rsid w:val="004F06D3"/>
    <w:rsid w:val="004F06D6"/>
    <w:rsid w:val="004F0B1B"/>
    <w:rsid w:val="004F0C94"/>
    <w:rsid w:val="004F1189"/>
    <w:rsid w:val="004F1226"/>
    <w:rsid w:val="004F1800"/>
    <w:rsid w:val="004F1F1F"/>
    <w:rsid w:val="004F2184"/>
    <w:rsid w:val="004F2AAB"/>
    <w:rsid w:val="004F3211"/>
    <w:rsid w:val="004F3365"/>
    <w:rsid w:val="004F3A68"/>
    <w:rsid w:val="004F3D29"/>
    <w:rsid w:val="004F42FB"/>
    <w:rsid w:val="004F48EE"/>
    <w:rsid w:val="004F4A5F"/>
    <w:rsid w:val="004F4DC8"/>
    <w:rsid w:val="004F4DD8"/>
    <w:rsid w:val="004F5501"/>
    <w:rsid w:val="004F56C0"/>
    <w:rsid w:val="004F5984"/>
    <w:rsid w:val="004F5D8C"/>
    <w:rsid w:val="004F5FD4"/>
    <w:rsid w:val="004F6425"/>
    <w:rsid w:val="004F6C18"/>
    <w:rsid w:val="004F6E24"/>
    <w:rsid w:val="004F7639"/>
    <w:rsid w:val="004F7759"/>
    <w:rsid w:val="004F784B"/>
    <w:rsid w:val="004F7BF0"/>
    <w:rsid w:val="004F7C29"/>
    <w:rsid w:val="004F7E33"/>
    <w:rsid w:val="005001BE"/>
    <w:rsid w:val="00500213"/>
    <w:rsid w:val="005004A2"/>
    <w:rsid w:val="005006BB"/>
    <w:rsid w:val="005007BF"/>
    <w:rsid w:val="00500CF2"/>
    <w:rsid w:val="00501E3D"/>
    <w:rsid w:val="005023E5"/>
    <w:rsid w:val="0050256C"/>
    <w:rsid w:val="0050272F"/>
    <w:rsid w:val="00502EB1"/>
    <w:rsid w:val="00502F3D"/>
    <w:rsid w:val="00503295"/>
    <w:rsid w:val="005040D4"/>
    <w:rsid w:val="005046A2"/>
    <w:rsid w:val="0050485B"/>
    <w:rsid w:val="00504A4F"/>
    <w:rsid w:val="00504B1C"/>
    <w:rsid w:val="00504E07"/>
    <w:rsid w:val="0050524E"/>
    <w:rsid w:val="00505C52"/>
    <w:rsid w:val="0050652E"/>
    <w:rsid w:val="0050656A"/>
    <w:rsid w:val="0050694C"/>
    <w:rsid w:val="00507364"/>
    <w:rsid w:val="00507802"/>
    <w:rsid w:val="00507C8A"/>
    <w:rsid w:val="00507D18"/>
    <w:rsid w:val="00507E14"/>
    <w:rsid w:val="005107B1"/>
    <w:rsid w:val="0051134A"/>
    <w:rsid w:val="005119DF"/>
    <w:rsid w:val="00512338"/>
    <w:rsid w:val="00513350"/>
    <w:rsid w:val="00513A82"/>
    <w:rsid w:val="00513C7B"/>
    <w:rsid w:val="00513D86"/>
    <w:rsid w:val="00514349"/>
    <w:rsid w:val="00514420"/>
    <w:rsid w:val="005144AF"/>
    <w:rsid w:val="005150C0"/>
    <w:rsid w:val="005158EF"/>
    <w:rsid w:val="00515E9C"/>
    <w:rsid w:val="0051610A"/>
    <w:rsid w:val="00516861"/>
    <w:rsid w:val="00516ED0"/>
    <w:rsid w:val="00517A0F"/>
    <w:rsid w:val="00517B23"/>
    <w:rsid w:val="0052084F"/>
    <w:rsid w:val="00520D54"/>
    <w:rsid w:val="00520F42"/>
    <w:rsid w:val="00522595"/>
    <w:rsid w:val="005226DD"/>
    <w:rsid w:val="0052321E"/>
    <w:rsid w:val="00523270"/>
    <w:rsid w:val="005233EC"/>
    <w:rsid w:val="00523579"/>
    <w:rsid w:val="00523A90"/>
    <w:rsid w:val="005245B8"/>
    <w:rsid w:val="00524AA6"/>
    <w:rsid w:val="00524DF3"/>
    <w:rsid w:val="00524F8C"/>
    <w:rsid w:val="00524FFF"/>
    <w:rsid w:val="0052521E"/>
    <w:rsid w:val="005254D6"/>
    <w:rsid w:val="00525E91"/>
    <w:rsid w:val="00526391"/>
    <w:rsid w:val="00527114"/>
    <w:rsid w:val="005272AB"/>
    <w:rsid w:val="005274E6"/>
    <w:rsid w:val="005275E4"/>
    <w:rsid w:val="00527A95"/>
    <w:rsid w:val="00527AE8"/>
    <w:rsid w:val="00527C6F"/>
    <w:rsid w:val="00527E00"/>
    <w:rsid w:val="005304BC"/>
    <w:rsid w:val="0053055D"/>
    <w:rsid w:val="005307C0"/>
    <w:rsid w:val="00530B74"/>
    <w:rsid w:val="00530C81"/>
    <w:rsid w:val="00531580"/>
    <w:rsid w:val="0053172D"/>
    <w:rsid w:val="00531857"/>
    <w:rsid w:val="00531A2A"/>
    <w:rsid w:val="00532507"/>
    <w:rsid w:val="0053287E"/>
    <w:rsid w:val="0053408B"/>
    <w:rsid w:val="0053415B"/>
    <w:rsid w:val="005342F4"/>
    <w:rsid w:val="0053460D"/>
    <w:rsid w:val="00534BE1"/>
    <w:rsid w:val="00534C55"/>
    <w:rsid w:val="00535605"/>
    <w:rsid w:val="00535830"/>
    <w:rsid w:val="005361BD"/>
    <w:rsid w:val="005363DE"/>
    <w:rsid w:val="00536420"/>
    <w:rsid w:val="0053686E"/>
    <w:rsid w:val="005370AE"/>
    <w:rsid w:val="00537858"/>
    <w:rsid w:val="00537E9B"/>
    <w:rsid w:val="0054030D"/>
    <w:rsid w:val="005403BA"/>
    <w:rsid w:val="0054053C"/>
    <w:rsid w:val="00540A23"/>
    <w:rsid w:val="00540C1E"/>
    <w:rsid w:val="00540CD1"/>
    <w:rsid w:val="00540DA6"/>
    <w:rsid w:val="00541A7B"/>
    <w:rsid w:val="00541D92"/>
    <w:rsid w:val="00542E3B"/>
    <w:rsid w:val="00542FE1"/>
    <w:rsid w:val="00543057"/>
    <w:rsid w:val="005430BD"/>
    <w:rsid w:val="00543653"/>
    <w:rsid w:val="00543794"/>
    <w:rsid w:val="00543EEA"/>
    <w:rsid w:val="0054453F"/>
    <w:rsid w:val="0054609B"/>
    <w:rsid w:val="005468A9"/>
    <w:rsid w:val="00546DDE"/>
    <w:rsid w:val="00546FE9"/>
    <w:rsid w:val="00547089"/>
    <w:rsid w:val="00547683"/>
    <w:rsid w:val="00547CFB"/>
    <w:rsid w:val="00547E99"/>
    <w:rsid w:val="005504E9"/>
    <w:rsid w:val="0055072D"/>
    <w:rsid w:val="00550C62"/>
    <w:rsid w:val="00550CBB"/>
    <w:rsid w:val="00552B09"/>
    <w:rsid w:val="0055304E"/>
    <w:rsid w:val="00554076"/>
    <w:rsid w:val="00554BE9"/>
    <w:rsid w:val="00554C55"/>
    <w:rsid w:val="00554E5A"/>
    <w:rsid w:val="00554F4A"/>
    <w:rsid w:val="005557D3"/>
    <w:rsid w:val="00555AA0"/>
    <w:rsid w:val="00555DEC"/>
    <w:rsid w:val="00556091"/>
    <w:rsid w:val="005560CD"/>
    <w:rsid w:val="005566CC"/>
    <w:rsid w:val="005568EA"/>
    <w:rsid w:val="00557190"/>
    <w:rsid w:val="00557958"/>
    <w:rsid w:val="005606BF"/>
    <w:rsid w:val="00560750"/>
    <w:rsid w:val="00560841"/>
    <w:rsid w:val="005614ED"/>
    <w:rsid w:val="0056161E"/>
    <w:rsid w:val="005616C5"/>
    <w:rsid w:val="005616EF"/>
    <w:rsid w:val="0056242A"/>
    <w:rsid w:val="00562443"/>
    <w:rsid w:val="0056266B"/>
    <w:rsid w:val="00562CF5"/>
    <w:rsid w:val="0056338B"/>
    <w:rsid w:val="005635B0"/>
    <w:rsid w:val="00563DCF"/>
    <w:rsid w:val="00563E4E"/>
    <w:rsid w:val="00563EA8"/>
    <w:rsid w:val="00564F0E"/>
    <w:rsid w:val="005654F5"/>
    <w:rsid w:val="00565568"/>
    <w:rsid w:val="00565C4A"/>
    <w:rsid w:val="00565C7E"/>
    <w:rsid w:val="00565D8D"/>
    <w:rsid w:val="0056611B"/>
    <w:rsid w:val="0056636E"/>
    <w:rsid w:val="0056668D"/>
    <w:rsid w:val="0056683D"/>
    <w:rsid w:val="00566D38"/>
    <w:rsid w:val="00567403"/>
    <w:rsid w:val="00567B30"/>
    <w:rsid w:val="00567C82"/>
    <w:rsid w:val="005704F5"/>
    <w:rsid w:val="0057066B"/>
    <w:rsid w:val="0057088B"/>
    <w:rsid w:val="00570943"/>
    <w:rsid w:val="0057184C"/>
    <w:rsid w:val="0057223B"/>
    <w:rsid w:val="00572436"/>
    <w:rsid w:val="00572D24"/>
    <w:rsid w:val="00573395"/>
    <w:rsid w:val="00573B76"/>
    <w:rsid w:val="00573FBA"/>
    <w:rsid w:val="0057403A"/>
    <w:rsid w:val="00574357"/>
    <w:rsid w:val="005744BA"/>
    <w:rsid w:val="0057495A"/>
    <w:rsid w:val="005755CA"/>
    <w:rsid w:val="00575766"/>
    <w:rsid w:val="005758F9"/>
    <w:rsid w:val="0057651D"/>
    <w:rsid w:val="00576852"/>
    <w:rsid w:val="00576B4D"/>
    <w:rsid w:val="00576C7A"/>
    <w:rsid w:val="0057747D"/>
    <w:rsid w:val="0057761E"/>
    <w:rsid w:val="005779BA"/>
    <w:rsid w:val="00577DD2"/>
    <w:rsid w:val="0058004A"/>
    <w:rsid w:val="00580347"/>
    <w:rsid w:val="00580A4B"/>
    <w:rsid w:val="00580CCD"/>
    <w:rsid w:val="00580E86"/>
    <w:rsid w:val="005810CE"/>
    <w:rsid w:val="00581208"/>
    <w:rsid w:val="0058163C"/>
    <w:rsid w:val="00581846"/>
    <w:rsid w:val="00581C8B"/>
    <w:rsid w:val="00581DCA"/>
    <w:rsid w:val="00581E23"/>
    <w:rsid w:val="00582309"/>
    <w:rsid w:val="0058251C"/>
    <w:rsid w:val="00582C6E"/>
    <w:rsid w:val="00583118"/>
    <w:rsid w:val="0058341D"/>
    <w:rsid w:val="005839A1"/>
    <w:rsid w:val="00583B06"/>
    <w:rsid w:val="00583EE1"/>
    <w:rsid w:val="0058481A"/>
    <w:rsid w:val="00584FD7"/>
    <w:rsid w:val="00585FA6"/>
    <w:rsid w:val="00585FB5"/>
    <w:rsid w:val="005861D2"/>
    <w:rsid w:val="00586E2D"/>
    <w:rsid w:val="0058741D"/>
    <w:rsid w:val="0059018A"/>
    <w:rsid w:val="0059040D"/>
    <w:rsid w:val="00590463"/>
    <w:rsid w:val="0059076A"/>
    <w:rsid w:val="00590D8E"/>
    <w:rsid w:val="00590E4B"/>
    <w:rsid w:val="00591560"/>
    <w:rsid w:val="0059171A"/>
    <w:rsid w:val="0059261C"/>
    <w:rsid w:val="0059273E"/>
    <w:rsid w:val="00593422"/>
    <w:rsid w:val="005934FA"/>
    <w:rsid w:val="005938F5"/>
    <w:rsid w:val="00593E55"/>
    <w:rsid w:val="005948AB"/>
    <w:rsid w:val="00594B6B"/>
    <w:rsid w:val="00594EB6"/>
    <w:rsid w:val="00594F7F"/>
    <w:rsid w:val="00595460"/>
    <w:rsid w:val="00596528"/>
    <w:rsid w:val="005968A8"/>
    <w:rsid w:val="005968E7"/>
    <w:rsid w:val="00596AB8"/>
    <w:rsid w:val="00596EB1"/>
    <w:rsid w:val="00596F33"/>
    <w:rsid w:val="005973BF"/>
    <w:rsid w:val="00597974"/>
    <w:rsid w:val="005A01FB"/>
    <w:rsid w:val="005A097E"/>
    <w:rsid w:val="005A09F5"/>
    <w:rsid w:val="005A0C17"/>
    <w:rsid w:val="005A0C76"/>
    <w:rsid w:val="005A0E6F"/>
    <w:rsid w:val="005A0EFF"/>
    <w:rsid w:val="005A1411"/>
    <w:rsid w:val="005A144D"/>
    <w:rsid w:val="005A15B8"/>
    <w:rsid w:val="005A1681"/>
    <w:rsid w:val="005A16A7"/>
    <w:rsid w:val="005A17EC"/>
    <w:rsid w:val="005A198B"/>
    <w:rsid w:val="005A1AB4"/>
    <w:rsid w:val="005A2272"/>
    <w:rsid w:val="005A23B4"/>
    <w:rsid w:val="005A2A9C"/>
    <w:rsid w:val="005A3435"/>
    <w:rsid w:val="005A3722"/>
    <w:rsid w:val="005A45E1"/>
    <w:rsid w:val="005A48AF"/>
    <w:rsid w:val="005A5CCA"/>
    <w:rsid w:val="005A63DA"/>
    <w:rsid w:val="005A68E8"/>
    <w:rsid w:val="005A78CC"/>
    <w:rsid w:val="005B1032"/>
    <w:rsid w:val="005B1FD6"/>
    <w:rsid w:val="005B24D6"/>
    <w:rsid w:val="005B297A"/>
    <w:rsid w:val="005B2CE4"/>
    <w:rsid w:val="005B2D86"/>
    <w:rsid w:val="005B2D97"/>
    <w:rsid w:val="005B48D0"/>
    <w:rsid w:val="005B4A96"/>
    <w:rsid w:val="005B54A9"/>
    <w:rsid w:val="005B5B5A"/>
    <w:rsid w:val="005B5C97"/>
    <w:rsid w:val="005B5D17"/>
    <w:rsid w:val="005B610D"/>
    <w:rsid w:val="005B63FD"/>
    <w:rsid w:val="005B6520"/>
    <w:rsid w:val="005B6C09"/>
    <w:rsid w:val="005B773E"/>
    <w:rsid w:val="005C02CC"/>
    <w:rsid w:val="005C07A2"/>
    <w:rsid w:val="005C0F3A"/>
    <w:rsid w:val="005C0FA3"/>
    <w:rsid w:val="005C15EB"/>
    <w:rsid w:val="005C217F"/>
    <w:rsid w:val="005C2212"/>
    <w:rsid w:val="005C2595"/>
    <w:rsid w:val="005C2F9B"/>
    <w:rsid w:val="005C2FC6"/>
    <w:rsid w:val="005C33C0"/>
    <w:rsid w:val="005C3DB5"/>
    <w:rsid w:val="005C3FA4"/>
    <w:rsid w:val="005C4032"/>
    <w:rsid w:val="005C416F"/>
    <w:rsid w:val="005C439D"/>
    <w:rsid w:val="005C4842"/>
    <w:rsid w:val="005C56CD"/>
    <w:rsid w:val="005C5A46"/>
    <w:rsid w:val="005C6773"/>
    <w:rsid w:val="005C6896"/>
    <w:rsid w:val="005C707B"/>
    <w:rsid w:val="005C7154"/>
    <w:rsid w:val="005C7CA8"/>
    <w:rsid w:val="005C7F06"/>
    <w:rsid w:val="005D00A8"/>
    <w:rsid w:val="005D083B"/>
    <w:rsid w:val="005D1366"/>
    <w:rsid w:val="005D168A"/>
    <w:rsid w:val="005D1AA0"/>
    <w:rsid w:val="005D1D23"/>
    <w:rsid w:val="005D1F36"/>
    <w:rsid w:val="005D2358"/>
    <w:rsid w:val="005D2894"/>
    <w:rsid w:val="005D2973"/>
    <w:rsid w:val="005D2CED"/>
    <w:rsid w:val="005D358B"/>
    <w:rsid w:val="005D3FE2"/>
    <w:rsid w:val="005D40FB"/>
    <w:rsid w:val="005D4EC7"/>
    <w:rsid w:val="005D5128"/>
    <w:rsid w:val="005D5419"/>
    <w:rsid w:val="005D589E"/>
    <w:rsid w:val="005D5953"/>
    <w:rsid w:val="005D59BA"/>
    <w:rsid w:val="005D5ACA"/>
    <w:rsid w:val="005D5F73"/>
    <w:rsid w:val="005D628A"/>
    <w:rsid w:val="005D6829"/>
    <w:rsid w:val="005D69B8"/>
    <w:rsid w:val="005D6A55"/>
    <w:rsid w:val="005D75E9"/>
    <w:rsid w:val="005E0042"/>
    <w:rsid w:val="005E0664"/>
    <w:rsid w:val="005E071D"/>
    <w:rsid w:val="005E0760"/>
    <w:rsid w:val="005E0C6C"/>
    <w:rsid w:val="005E11D4"/>
    <w:rsid w:val="005E12CD"/>
    <w:rsid w:val="005E151B"/>
    <w:rsid w:val="005E1953"/>
    <w:rsid w:val="005E1AC4"/>
    <w:rsid w:val="005E1AE7"/>
    <w:rsid w:val="005E1B66"/>
    <w:rsid w:val="005E1E23"/>
    <w:rsid w:val="005E250C"/>
    <w:rsid w:val="005E2A7D"/>
    <w:rsid w:val="005E323C"/>
    <w:rsid w:val="005E331D"/>
    <w:rsid w:val="005E3891"/>
    <w:rsid w:val="005E3B48"/>
    <w:rsid w:val="005E3C00"/>
    <w:rsid w:val="005E3FA3"/>
    <w:rsid w:val="005E48C4"/>
    <w:rsid w:val="005E4FA2"/>
    <w:rsid w:val="005E52A6"/>
    <w:rsid w:val="005E5352"/>
    <w:rsid w:val="005E5927"/>
    <w:rsid w:val="005E6088"/>
    <w:rsid w:val="005E608D"/>
    <w:rsid w:val="005E6D82"/>
    <w:rsid w:val="005E6D9C"/>
    <w:rsid w:val="005E7DC5"/>
    <w:rsid w:val="005E7FE4"/>
    <w:rsid w:val="005F0412"/>
    <w:rsid w:val="005F052E"/>
    <w:rsid w:val="005F0616"/>
    <w:rsid w:val="005F12B9"/>
    <w:rsid w:val="005F2063"/>
    <w:rsid w:val="005F2073"/>
    <w:rsid w:val="005F211B"/>
    <w:rsid w:val="005F279C"/>
    <w:rsid w:val="005F2CE5"/>
    <w:rsid w:val="005F2FFF"/>
    <w:rsid w:val="005F339C"/>
    <w:rsid w:val="005F3541"/>
    <w:rsid w:val="005F3640"/>
    <w:rsid w:val="005F3A43"/>
    <w:rsid w:val="005F4795"/>
    <w:rsid w:val="005F5071"/>
    <w:rsid w:val="005F51A4"/>
    <w:rsid w:val="005F5580"/>
    <w:rsid w:val="005F55D2"/>
    <w:rsid w:val="005F7360"/>
    <w:rsid w:val="005F746D"/>
    <w:rsid w:val="005F75F4"/>
    <w:rsid w:val="005F7AD3"/>
    <w:rsid w:val="005F7AF4"/>
    <w:rsid w:val="005F7B7B"/>
    <w:rsid w:val="005F7F86"/>
    <w:rsid w:val="006000A2"/>
    <w:rsid w:val="00600C64"/>
    <w:rsid w:val="00600D1F"/>
    <w:rsid w:val="006010DC"/>
    <w:rsid w:val="00601445"/>
    <w:rsid w:val="006017EE"/>
    <w:rsid w:val="00601A6C"/>
    <w:rsid w:val="00602187"/>
    <w:rsid w:val="00602905"/>
    <w:rsid w:val="00602D19"/>
    <w:rsid w:val="00603946"/>
    <w:rsid w:val="00603B54"/>
    <w:rsid w:val="00604003"/>
    <w:rsid w:val="0060411F"/>
    <w:rsid w:val="0060466D"/>
    <w:rsid w:val="00604776"/>
    <w:rsid w:val="00604C22"/>
    <w:rsid w:val="00606099"/>
    <w:rsid w:val="00606518"/>
    <w:rsid w:val="00606FA4"/>
    <w:rsid w:val="00606FE6"/>
    <w:rsid w:val="00607231"/>
    <w:rsid w:val="00607575"/>
    <w:rsid w:val="00607832"/>
    <w:rsid w:val="0060785D"/>
    <w:rsid w:val="00607AAD"/>
    <w:rsid w:val="00607C36"/>
    <w:rsid w:val="00610FA9"/>
    <w:rsid w:val="0061103E"/>
    <w:rsid w:val="00611406"/>
    <w:rsid w:val="00611BAB"/>
    <w:rsid w:val="00611C68"/>
    <w:rsid w:val="00611DDF"/>
    <w:rsid w:val="00611FF7"/>
    <w:rsid w:val="006120C3"/>
    <w:rsid w:val="0061285D"/>
    <w:rsid w:val="006128A9"/>
    <w:rsid w:val="00612C99"/>
    <w:rsid w:val="00613173"/>
    <w:rsid w:val="006137E0"/>
    <w:rsid w:val="006137E6"/>
    <w:rsid w:val="00613E8B"/>
    <w:rsid w:val="00613ED5"/>
    <w:rsid w:val="0061400E"/>
    <w:rsid w:val="00614133"/>
    <w:rsid w:val="006146F8"/>
    <w:rsid w:val="00614829"/>
    <w:rsid w:val="006157B1"/>
    <w:rsid w:val="006157BB"/>
    <w:rsid w:val="00615A6B"/>
    <w:rsid w:val="00616876"/>
    <w:rsid w:val="0061703F"/>
    <w:rsid w:val="00620970"/>
    <w:rsid w:val="00620FA4"/>
    <w:rsid w:val="006211F3"/>
    <w:rsid w:val="00621400"/>
    <w:rsid w:val="006216F3"/>
    <w:rsid w:val="00621A45"/>
    <w:rsid w:val="00622499"/>
    <w:rsid w:val="00623608"/>
    <w:rsid w:val="00623CC0"/>
    <w:rsid w:val="00623D89"/>
    <w:rsid w:val="00623FBA"/>
    <w:rsid w:val="00623FE5"/>
    <w:rsid w:val="00624525"/>
    <w:rsid w:val="00624DA8"/>
    <w:rsid w:val="00624E10"/>
    <w:rsid w:val="00624E8D"/>
    <w:rsid w:val="00624E8F"/>
    <w:rsid w:val="006250B7"/>
    <w:rsid w:val="00625734"/>
    <w:rsid w:val="00625DEE"/>
    <w:rsid w:val="0062665A"/>
    <w:rsid w:val="00626B0F"/>
    <w:rsid w:val="00627D56"/>
    <w:rsid w:val="00627D92"/>
    <w:rsid w:val="0063050F"/>
    <w:rsid w:val="00630BCF"/>
    <w:rsid w:val="00630C02"/>
    <w:rsid w:val="00630D07"/>
    <w:rsid w:val="00630FDA"/>
    <w:rsid w:val="00631353"/>
    <w:rsid w:val="00631979"/>
    <w:rsid w:val="0063198D"/>
    <w:rsid w:val="00631F6B"/>
    <w:rsid w:val="0063278C"/>
    <w:rsid w:val="006327BD"/>
    <w:rsid w:val="0063281E"/>
    <w:rsid w:val="00632A5E"/>
    <w:rsid w:val="006336D8"/>
    <w:rsid w:val="006342A2"/>
    <w:rsid w:val="006346CE"/>
    <w:rsid w:val="00634BFE"/>
    <w:rsid w:val="00634D8D"/>
    <w:rsid w:val="00634F4F"/>
    <w:rsid w:val="006354BA"/>
    <w:rsid w:val="006356A8"/>
    <w:rsid w:val="00635A5C"/>
    <w:rsid w:val="00635CA6"/>
    <w:rsid w:val="00635D01"/>
    <w:rsid w:val="006364FC"/>
    <w:rsid w:val="0063713D"/>
    <w:rsid w:val="00637240"/>
    <w:rsid w:val="00637666"/>
    <w:rsid w:val="00637B26"/>
    <w:rsid w:val="00640112"/>
    <w:rsid w:val="00640742"/>
    <w:rsid w:val="006407F7"/>
    <w:rsid w:val="006407FB"/>
    <w:rsid w:val="00640F35"/>
    <w:rsid w:val="006414A7"/>
    <w:rsid w:val="00641696"/>
    <w:rsid w:val="006416F9"/>
    <w:rsid w:val="006417B6"/>
    <w:rsid w:val="00641F29"/>
    <w:rsid w:val="00642414"/>
    <w:rsid w:val="0064257E"/>
    <w:rsid w:val="006428A5"/>
    <w:rsid w:val="00642A86"/>
    <w:rsid w:val="006435DA"/>
    <w:rsid w:val="0064461E"/>
    <w:rsid w:val="00644F93"/>
    <w:rsid w:val="00645385"/>
    <w:rsid w:val="00646056"/>
    <w:rsid w:val="00646805"/>
    <w:rsid w:val="006469EC"/>
    <w:rsid w:val="00646B70"/>
    <w:rsid w:val="006470B1"/>
    <w:rsid w:val="0064731A"/>
    <w:rsid w:val="0064732B"/>
    <w:rsid w:val="0064760C"/>
    <w:rsid w:val="006476E2"/>
    <w:rsid w:val="00647EA2"/>
    <w:rsid w:val="0065070B"/>
    <w:rsid w:val="00650BB4"/>
    <w:rsid w:val="00650C93"/>
    <w:rsid w:val="0065140C"/>
    <w:rsid w:val="00651931"/>
    <w:rsid w:val="00651DCE"/>
    <w:rsid w:val="006523B1"/>
    <w:rsid w:val="00652652"/>
    <w:rsid w:val="00652B89"/>
    <w:rsid w:val="00652E96"/>
    <w:rsid w:val="006532E5"/>
    <w:rsid w:val="006537C7"/>
    <w:rsid w:val="00653AF2"/>
    <w:rsid w:val="00653EA7"/>
    <w:rsid w:val="0065411F"/>
    <w:rsid w:val="006541BC"/>
    <w:rsid w:val="00654975"/>
    <w:rsid w:val="00654985"/>
    <w:rsid w:val="00654D26"/>
    <w:rsid w:val="00654EFF"/>
    <w:rsid w:val="00654F43"/>
    <w:rsid w:val="00655AC3"/>
    <w:rsid w:val="00656321"/>
    <w:rsid w:val="0065649A"/>
    <w:rsid w:val="00656502"/>
    <w:rsid w:val="00656944"/>
    <w:rsid w:val="00657240"/>
    <w:rsid w:val="006578F4"/>
    <w:rsid w:val="00657B29"/>
    <w:rsid w:val="00657EFC"/>
    <w:rsid w:val="00657F6A"/>
    <w:rsid w:val="006604A0"/>
    <w:rsid w:val="006604E0"/>
    <w:rsid w:val="006609CC"/>
    <w:rsid w:val="00660BF7"/>
    <w:rsid w:val="00660D74"/>
    <w:rsid w:val="00660F07"/>
    <w:rsid w:val="00661E39"/>
    <w:rsid w:val="00661FA0"/>
    <w:rsid w:val="00662141"/>
    <w:rsid w:val="006622EC"/>
    <w:rsid w:val="0066268B"/>
    <w:rsid w:val="00662831"/>
    <w:rsid w:val="00662915"/>
    <w:rsid w:val="00662D73"/>
    <w:rsid w:val="00663494"/>
    <w:rsid w:val="0066355F"/>
    <w:rsid w:val="00663B08"/>
    <w:rsid w:val="00663BB1"/>
    <w:rsid w:val="00663D82"/>
    <w:rsid w:val="0066405E"/>
    <w:rsid w:val="006643D5"/>
    <w:rsid w:val="006646DA"/>
    <w:rsid w:val="00664B4B"/>
    <w:rsid w:val="00664EF5"/>
    <w:rsid w:val="006656C5"/>
    <w:rsid w:val="00665769"/>
    <w:rsid w:val="00665E1F"/>
    <w:rsid w:val="00666122"/>
    <w:rsid w:val="00666974"/>
    <w:rsid w:val="0066736D"/>
    <w:rsid w:val="00667BB6"/>
    <w:rsid w:val="00667C56"/>
    <w:rsid w:val="00667EF6"/>
    <w:rsid w:val="00670762"/>
    <w:rsid w:val="00670A4B"/>
    <w:rsid w:val="00671076"/>
    <w:rsid w:val="0067190E"/>
    <w:rsid w:val="00671CD4"/>
    <w:rsid w:val="00672070"/>
    <w:rsid w:val="006725FD"/>
    <w:rsid w:val="006727F6"/>
    <w:rsid w:val="00672C9B"/>
    <w:rsid w:val="00673717"/>
    <w:rsid w:val="006739F1"/>
    <w:rsid w:val="00673A3E"/>
    <w:rsid w:val="00673BD3"/>
    <w:rsid w:val="00673EFC"/>
    <w:rsid w:val="00673F44"/>
    <w:rsid w:val="0067532E"/>
    <w:rsid w:val="0067552B"/>
    <w:rsid w:val="00675ABE"/>
    <w:rsid w:val="00676033"/>
    <w:rsid w:val="00676109"/>
    <w:rsid w:val="006767CA"/>
    <w:rsid w:val="006767F6"/>
    <w:rsid w:val="00676EDE"/>
    <w:rsid w:val="006771C2"/>
    <w:rsid w:val="00677AE5"/>
    <w:rsid w:val="006816BB"/>
    <w:rsid w:val="0068198C"/>
    <w:rsid w:val="00681A77"/>
    <w:rsid w:val="00682B3A"/>
    <w:rsid w:val="00683A91"/>
    <w:rsid w:val="00683BAF"/>
    <w:rsid w:val="00683EC1"/>
    <w:rsid w:val="0068422C"/>
    <w:rsid w:val="006842EE"/>
    <w:rsid w:val="00684951"/>
    <w:rsid w:val="00684BC1"/>
    <w:rsid w:val="00685F44"/>
    <w:rsid w:val="00686602"/>
    <w:rsid w:val="00686736"/>
    <w:rsid w:val="006868E0"/>
    <w:rsid w:val="00686A58"/>
    <w:rsid w:val="00686A5C"/>
    <w:rsid w:val="00686CAA"/>
    <w:rsid w:val="00687158"/>
    <w:rsid w:val="006874CD"/>
    <w:rsid w:val="00687B3C"/>
    <w:rsid w:val="00687B93"/>
    <w:rsid w:val="00687BC8"/>
    <w:rsid w:val="00687FF3"/>
    <w:rsid w:val="006900C1"/>
    <w:rsid w:val="00690515"/>
    <w:rsid w:val="00690631"/>
    <w:rsid w:val="0069084C"/>
    <w:rsid w:val="00690EA2"/>
    <w:rsid w:val="00690FD3"/>
    <w:rsid w:val="00691C31"/>
    <w:rsid w:val="00691E18"/>
    <w:rsid w:val="0069269C"/>
    <w:rsid w:val="00692BB8"/>
    <w:rsid w:val="00692D27"/>
    <w:rsid w:val="0069343A"/>
    <w:rsid w:val="006939AD"/>
    <w:rsid w:val="00693C11"/>
    <w:rsid w:val="00694194"/>
    <w:rsid w:val="0069434A"/>
    <w:rsid w:val="00694D30"/>
    <w:rsid w:val="006951C3"/>
    <w:rsid w:val="006954DE"/>
    <w:rsid w:val="00695FDB"/>
    <w:rsid w:val="006964B3"/>
    <w:rsid w:val="006964BB"/>
    <w:rsid w:val="0069666F"/>
    <w:rsid w:val="00696A48"/>
    <w:rsid w:val="006975DF"/>
    <w:rsid w:val="00697D54"/>
    <w:rsid w:val="00697E00"/>
    <w:rsid w:val="00697F35"/>
    <w:rsid w:val="006A0256"/>
    <w:rsid w:val="006A032F"/>
    <w:rsid w:val="006A098B"/>
    <w:rsid w:val="006A09DE"/>
    <w:rsid w:val="006A0A71"/>
    <w:rsid w:val="006A0CDF"/>
    <w:rsid w:val="006A1FB0"/>
    <w:rsid w:val="006A24D6"/>
    <w:rsid w:val="006A27F1"/>
    <w:rsid w:val="006A286E"/>
    <w:rsid w:val="006A2C8B"/>
    <w:rsid w:val="006A2CE5"/>
    <w:rsid w:val="006A2EC1"/>
    <w:rsid w:val="006A368D"/>
    <w:rsid w:val="006A3876"/>
    <w:rsid w:val="006A3DD0"/>
    <w:rsid w:val="006A3F5D"/>
    <w:rsid w:val="006A4BF0"/>
    <w:rsid w:val="006A5491"/>
    <w:rsid w:val="006A5743"/>
    <w:rsid w:val="006A5993"/>
    <w:rsid w:val="006A5F14"/>
    <w:rsid w:val="006A5FC6"/>
    <w:rsid w:val="006A6C33"/>
    <w:rsid w:val="006A701D"/>
    <w:rsid w:val="006A7054"/>
    <w:rsid w:val="006A775A"/>
    <w:rsid w:val="006A7797"/>
    <w:rsid w:val="006A78A0"/>
    <w:rsid w:val="006A7D58"/>
    <w:rsid w:val="006A7DDA"/>
    <w:rsid w:val="006A7E42"/>
    <w:rsid w:val="006B02B1"/>
    <w:rsid w:val="006B0B18"/>
    <w:rsid w:val="006B0E33"/>
    <w:rsid w:val="006B0E52"/>
    <w:rsid w:val="006B1071"/>
    <w:rsid w:val="006B18CB"/>
    <w:rsid w:val="006B1C20"/>
    <w:rsid w:val="006B2BF5"/>
    <w:rsid w:val="006B2CE7"/>
    <w:rsid w:val="006B2DC1"/>
    <w:rsid w:val="006B30D2"/>
    <w:rsid w:val="006B332C"/>
    <w:rsid w:val="006B3374"/>
    <w:rsid w:val="006B3616"/>
    <w:rsid w:val="006B3CA3"/>
    <w:rsid w:val="006B3E59"/>
    <w:rsid w:val="006B41B0"/>
    <w:rsid w:val="006B443B"/>
    <w:rsid w:val="006B51BC"/>
    <w:rsid w:val="006B51D1"/>
    <w:rsid w:val="006B57B5"/>
    <w:rsid w:val="006B58C5"/>
    <w:rsid w:val="006B5E44"/>
    <w:rsid w:val="006B6474"/>
    <w:rsid w:val="006B6518"/>
    <w:rsid w:val="006B6E3D"/>
    <w:rsid w:val="006B6EA8"/>
    <w:rsid w:val="006B706C"/>
    <w:rsid w:val="006B717A"/>
    <w:rsid w:val="006B740B"/>
    <w:rsid w:val="006B790E"/>
    <w:rsid w:val="006B7C9C"/>
    <w:rsid w:val="006C0890"/>
    <w:rsid w:val="006C0B46"/>
    <w:rsid w:val="006C0D54"/>
    <w:rsid w:val="006C0F7B"/>
    <w:rsid w:val="006C177F"/>
    <w:rsid w:val="006C1D14"/>
    <w:rsid w:val="006C1EA4"/>
    <w:rsid w:val="006C1F27"/>
    <w:rsid w:val="006C28BD"/>
    <w:rsid w:val="006C2AEA"/>
    <w:rsid w:val="006C2BF0"/>
    <w:rsid w:val="006C386F"/>
    <w:rsid w:val="006C3A6F"/>
    <w:rsid w:val="006C3CE0"/>
    <w:rsid w:val="006C43A4"/>
    <w:rsid w:val="006C47FC"/>
    <w:rsid w:val="006C4931"/>
    <w:rsid w:val="006C49CA"/>
    <w:rsid w:val="006C4E01"/>
    <w:rsid w:val="006C4FA7"/>
    <w:rsid w:val="006C5078"/>
    <w:rsid w:val="006C5427"/>
    <w:rsid w:val="006C5567"/>
    <w:rsid w:val="006C5C70"/>
    <w:rsid w:val="006C62E3"/>
    <w:rsid w:val="006C6BA5"/>
    <w:rsid w:val="006C6C77"/>
    <w:rsid w:val="006C6E39"/>
    <w:rsid w:val="006C6EA3"/>
    <w:rsid w:val="006C6EEA"/>
    <w:rsid w:val="006C7278"/>
    <w:rsid w:val="006C7665"/>
    <w:rsid w:val="006C7725"/>
    <w:rsid w:val="006C79A4"/>
    <w:rsid w:val="006C7B5D"/>
    <w:rsid w:val="006D0DA3"/>
    <w:rsid w:val="006D1220"/>
    <w:rsid w:val="006D186E"/>
    <w:rsid w:val="006D1A2E"/>
    <w:rsid w:val="006D1BC9"/>
    <w:rsid w:val="006D1EA9"/>
    <w:rsid w:val="006D1FFA"/>
    <w:rsid w:val="006D20ED"/>
    <w:rsid w:val="006D27AD"/>
    <w:rsid w:val="006D281C"/>
    <w:rsid w:val="006D2DFC"/>
    <w:rsid w:val="006D361B"/>
    <w:rsid w:val="006D3940"/>
    <w:rsid w:val="006D3B4F"/>
    <w:rsid w:val="006D3E0C"/>
    <w:rsid w:val="006D405B"/>
    <w:rsid w:val="006D4139"/>
    <w:rsid w:val="006D4505"/>
    <w:rsid w:val="006D45C8"/>
    <w:rsid w:val="006D4C59"/>
    <w:rsid w:val="006D5B91"/>
    <w:rsid w:val="006D626F"/>
    <w:rsid w:val="006D639E"/>
    <w:rsid w:val="006D650C"/>
    <w:rsid w:val="006D6EE2"/>
    <w:rsid w:val="006D714A"/>
    <w:rsid w:val="006D7179"/>
    <w:rsid w:val="006D750C"/>
    <w:rsid w:val="006D7547"/>
    <w:rsid w:val="006D787A"/>
    <w:rsid w:val="006E030B"/>
    <w:rsid w:val="006E0615"/>
    <w:rsid w:val="006E0799"/>
    <w:rsid w:val="006E0DB6"/>
    <w:rsid w:val="006E124D"/>
    <w:rsid w:val="006E1313"/>
    <w:rsid w:val="006E149A"/>
    <w:rsid w:val="006E1715"/>
    <w:rsid w:val="006E17F5"/>
    <w:rsid w:val="006E21FD"/>
    <w:rsid w:val="006E226F"/>
    <w:rsid w:val="006E25BB"/>
    <w:rsid w:val="006E2E78"/>
    <w:rsid w:val="006E2FD1"/>
    <w:rsid w:val="006E3670"/>
    <w:rsid w:val="006E3775"/>
    <w:rsid w:val="006E38AC"/>
    <w:rsid w:val="006E3E12"/>
    <w:rsid w:val="006E40A6"/>
    <w:rsid w:val="006E460D"/>
    <w:rsid w:val="006E46DD"/>
    <w:rsid w:val="006E49A5"/>
    <w:rsid w:val="006E5048"/>
    <w:rsid w:val="006E50BD"/>
    <w:rsid w:val="006E5670"/>
    <w:rsid w:val="006E63E2"/>
    <w:rsid w:val="006E649D"/>
    <w:rsid w:val="006E7CDC"/>
    <w:rsid w:val="006E7D9F"/>
    <w:rsid w:val="006F01E6"/>
    <w:rsid w:val="006F0232"/>
    <w:rsid w:val="006F050B"/>
    <w:rsid w:val="006F06CE"/>
    <w:rsid w:val="006F07D4"/>
    <w:rsid w:val="006F0E27"/>
    <w:rsid w:val="006F0F6F"/>
    <w:rsid w:val="006F1146"/>
    <w:rsid w:val="006F1552"/>
    <w:rsid w:val="006F158B"/>
    <w:rsid w:val="006F1B81"/>
    <w:rsid w:val="006F1D0A"/>
    <w:rsid w:val="006F2388"/>
    <w:rsid w:val="006F2759"/>
    <w:rsid w:val="006F2857"/>
    <w:rsid w:val="006F32FE"/>
    <w:rsid w:val="006F3365"/>
    <w:rsid w:val="006F339D"/>
    <w:rsid w:val="006F35F7"/>
    <w:rsid w:val="006F37AC"/>
    <w:rsid w:val="006F3879"/>
    <w:rsid w:val="006F3AA1"/>
    <w:rsid w:val="006F3C73"/>
    <w:rsid w:val="006F3F56"/>
    <w:rsid w:val="006F4C00"/>
    <w:rsid w:val="006F4C39"/>
    <w:rsid w:val="006F4DB6"/>
    <w:rsid w:val="006F5D53"/>
    <w:rsid w:val="006F67C3"/>
    <w:rsid w:val="006F74AD"/>
    <w:rsid w:val="006F7BF7"/>
    <w:rsid w:val="006F7DF2"/>
    <w:rsid w:val="00700A2C"/>
    <w:rsid w:val="00701626"/>
    <w:rsid w:val="00701707"/>
    <w:rsid w:val="00701A09"/>
    <w:rsid w:val="00702661"/>
    <w:rsid w:val="00702A0A"/>
    <w:rsid w:val="00702ADC"/>
    <w:rsid w:val="007030B5"/>
    <w:rsid w:val="007030BE"/>
    <w:rsid w:val="007030CB"/>
    <w:rsid w:val="0070339E"/>
    <w:rsid w:val="00703663"/>
    <w:rsid w:val="00703BB5"/>
    <w:rsid w:val="00704273"/>
    <w:rsid w:val="00704642"/>
    <w:rsid w:val="00704BCB"/>
    <w:rsid w:val="00704F28"/>
    <w:rsid w:val="00705865"/>
    <w:rsid w:val="00705BC4"/>
    <w:rsid w:val="00706073"/>
    <w:rsid w:val="00706194"/>
    <w:rsid w:val="007067A2"/>
    <w:rsid w:val="00707219"/>
    <w:rsid w:val="00707CF4"/>
    <w:rsid w:val="00710906"/>
    <w:rsid w:val="0071110A"/>
    <w:rsid w:val="0071149A"/>
    <w:rsid w:val="00711903"/>
    <w:rsid w:val="00711D68"/>
    <w:rsid w:val="007122B3"/>
    <w:rsid w:val="00712523"/>
    <w:rsid w:val="00712CF1"/>
    <w:rsid w:val="007132AA"/>
    <w:rsid w:val="00713E52"/>
    <w:rsid w:val="00713F6F"/>
    <w:rsid w:val="00713F94"/>
    <w:rsid w:val="00714590"/>
    <w:rsid w:val="00714F6A"/>
    <w:rsid w:val="007151B4"/>
    <w:rsid w:val="0071536A"/>
    <w:rsid w:val="00715A2B"/>
    <w:rsid w:val="0071666D"/>
    <w:rsid w:val="00716A4C"/>
    <w:rsid w:val="00716B54"/>
    <w:rsid w:val="00716C3E"/>
    <w:rsid w:val="00716C5B"/>
    <w:rsid w:val="00717993"/>
    <w:rsid w:val="00717C4B"/>
    <w:rsid w:val="007201BB"/>
    <w:rsid w:val="007201D2"/>
    <w:rsid w:val="007202C3"/>
    <w:rsid w:val="00720A25"/>
    <w:rsid w:val="007215C7"/>
    <w:rsid w:val="00721FF2"/>
    <w:rsid w:val="007222BA"/>
    <w:rsid w:val="00722875"/>
    <w:rsid w:val="00722A05"/>
    <w:rsid w:val="00722A4F"/>
    <w:rsid w:val="00722D8D"/>
    <w:rsid w:val="00722E13"/>
    <w:rsid w:val="00723612"/>
    <w:rsid w:val="00723A86"/>
    <w:rsid w:val="00723DD5"/>
    <w:rsid w:val="007245E3"/>
    <w:rsid w:val="00724A83"/>
    <w:rsid w:val="00724AAA"/>
    <w:rsid w:val="00724BCD"/>
    <w:rsid w:val="00725758"/>
    <w:rsid w:val="007258DB"/>
    <w:rsid w:val="0072614F"/>
    <w:rsid w:val="007261A6"/>
    <w:rsid w:val="00726C89"/>
    <w:rsid w:val="00726FB4"/>
    <w:rsid w:val="007272D9"/>
    <w:rsid w:val="00727B3C"/>
    <w:rsid w:val="00727EEE"/>
    <w:rsid w:val="0073003B"/>
    <w:rsid w:val="00730181"/>
    <w:rsid w:val="00730442"/>
    <w:rsid w:val="00730652"/>
    <w:rsid w:val="00730F80"/>
    <w:rsid w:val="00731266"/>
    <w:rsid w:val="0073129A"/>
    <w:rsid w:val="007312B6"/>
    <w:rsid w:val="007314C9"/>
    <w:rsid w:val="00731AD8"/>
    <w:rsid w:val="007322AA"/>
    <w:rsid w:val="007323EC"/>
    <w:rsid w:val="00732F0B"/>
    <w:rsid w:val="00733876"/>
    <w:rsid w:val="00733A0F"/>
    <w:rsid w:val="00733DB3"/>
    <w:rsid w:val="00734021"/>
    <w:rsid w:val="0073410B"/>
    <w:rsid w:val="007347E7"/>
    <w:rsid w:val="007349A8"/>
    <w:rsid w:val="00734A44"/>
    <w:rsid w:val="00734C29"/>
    <w:rsid w:val="00735FB8"/>
    <w:rsid w:val="00736E48"/>
    <w:rsid w:val="0073752E"/>
    <w:rsid w:val="0073760A"/>
    <w:rsid w:val="00737953"/>
    <w:rsid w:val="007379EE"/>
    <w:rsid w:val="00737B95"/>
    <w:rsid w:val="00740205"/>
    <w:rsid w:val="007403A3"/>
    <w:rsid w:val="00740BD4"/>
    <w:rsid w:val="00740C36"/>
    <w:rsid w:val="00740D63"/>
    <w:rsid w:val="00741149"/>
    <w:rsid w:val="007415E2"/>
    <w:rsid w:val="00741774"/>
    <w:rsid w:val="00741858"/>
    <w:rsid w:val="0074231D"/>
    <w:rsid w:val="007423E5"/>
    <w:rsid w:val="007424F5"/>
    <w:rsid w:val="00742AA2"/>
    <w:rsid w:val="00742ED7"/>
    <w:rsid w:val="007434D2"/>
    <w:rsid w:val="00743525"/>
    <w:rsid w:val="00743575"/>
    <w:rsid w:val="00743714"/>
    <w:rsid w:val="00744728"/>
    <w:rsid w:val="00744A09"/>
    <w:rsid w:val="00744D7F"/>
    <w:rsid w:val="007452B0"/>
    <w:rsid w:val="0074531B"/>
    <w:rsid w:val="00745B54"/>
    <w:rsid w:val="00745E0C"/>
    <w:rsid w:val="00746E74"/>
    <w:rsid w:val="00746FDE"/>
    <w:rsid w:val="007470C7"/>
    <w:rsid w:val="00747EAB"/>
    <w:rsid w:val="00750150"/>
    <w:rsid w:val="007503C3"/>
    <w:rsid w:val="007506CA"/>
    <w:rsid w:val="00750708"/>
    <w:rsid w:val="00750A01"/>
    <w:rsid w:val="00750D0F"/>
    <w:rsid w:val="00750DFC"/>
    <w:rsid w:val="00750F8C"/>
    <w:rsid w:val="007519AA"/>
    <w:rsid w:val="007519D8"/>
    <w:rsid w:val="00751CE5"/>
    <w:rsid w:val="00751D2A"/>
    <w:rsid w:val="00752258"/>
    <w:rsid w:val="00752403"/>
    <w:rsid w:val="0075283C"/>
    <w:rsid w:val="00752992"/>
    <w:rsid w:val="00752BAD"/>
    <w:rsid w:val="00752BD6"/>
    <w:rsid w:val="0075389F"/>
    <w:rsid w:val="00753E13"/>
    <w:rsid w:val="00753FB8"/>
    <w:rsid w:val="00754123"/>
    <w:rsid w:val="00754C5F"/>
    <w:rsid w:val="007558B2"/>
    <w:rsid w:val="00755B28"/>
    <w:rsid w:val="00755CD3"/>
    <w:rsid w:val="00756346"/>
    <w:rsid w:val="00756425"/>
    <w:rsid w:val="0075665F"/>
    <w:rsid w:val="00756C58"/>
    <w:rsid w:val="00756E9A"/>
    <w:rsid w:val="00756F6D"/>
    <w:rsid w:val="007571AE"/>
    <w:rsid w:val="0075741A"/>
    <w:rsid w:val="007577F9"/>
    <w:rsid w:val="00757935"/>
    <w:rsid w:val="00757B03"/>
    <w:rsid w:val="00757E30"/>
    <w:rsid w:val="00757FDB"/>
    <w:rsid w:val="0076040A"/>
    <w:rsid w:val="00760436"/>
    <w:rsid w:val="00760692"/>
    <w:rsid w:val="007607BD"/>
    <w:rsid w:val="00760F57"/>
    <w:rsid w:val="007613A4"/>
    <w:rsid w:val="00761B81"/>
    <w:rsid w:val="0076215E"/>
    <w:rsid w:val="00762626"/>
    <w:rsid w:val="00762BEF"/>
    <w:rsid w:val="00762E1D"/>
    <w:rsid w:val="00762F79"/>
    <w:rsid w:val="0076336A"/>
    <w:rsid w:val="00763402"/>
    <w:rsid w:val="00763BA0"/>
    <w:rsid w:val="00763BED"/>
    <w:rsid w:val="0076433D"/>
    <w:rsid w:val="00764EB1"/>
    <w:rsid w:val="0076551F"/>
    <w:rsid w:val="0076556E"/>
    <w:rsid w:val="00765FF6"/>
    <w:rsid w:val="00766039"/>
    <w:rsid w:val="007661FE"/>
    <w:rsid w:val="00766390"/>
    <w:rsid w:val="00766FF9"/>
    <w:rsid w:val="0076762D"/>
    <w:rsid w:val="007678BE"/>
    <w:rsid w:val="007701D5"/>
    <w:rsid w:val="0077031D"/>
    <w:rsid w:val="007703FC"/>
    <w:rsid w:val="007705C8"/>
    <w:rsid w:val="007706DD"/>
    <w:rsid w:val="00770A88"/>
    <w:rsid w:val="00770A93"/>
    <w:rsid w:val="00770D0B"/>
    <w:rsid w:val="00770DA8"/>
    <w:rsid w:val="00770E46"/>
    <w:rsid w:val="00771AD8"/>
    <w:rsid w:val="00772151"/>
    <w:rsid w:val="00772551"/>
    <w:rsid w:val="0077315F"/>
    <w:rsid w:val="00773235"/>
    <w:rsid w:val="007738D2"/>
    <w:rsid w:val="0077426D"/>
    <w:rsid w:val="007749B4"/>
    <w:rsid w:val="00774A21"/>
    <w:rsid w:val="00774C89"/>
    <w:rsid w:val="0077542B"/>
    <w:rsid w:val="0077563F"/>
    <w:rsid w:val="0077573B"/>
    <w:rsid w:val="00775872"/>
    <w:rsid w:val="00775AEC"/>
    <w:rsid w:val="00775D3D"/>
    <w:rsid w:val="00776018"/>
    <w:rsid w:val="00777404"/>
    <w:rsid w:val="007774F7"/>
    <w:rsid w:val="0077761A"/>
    <w:rsid w:val="00777BC4"/>
    <w:rsid w:val="00777FF9"/>
    <w:rsid w:val="00781106"/>
    <w:rsid w:val="007817AD"/>
    <w:rsid w:val="00782E38"/>
    <w:rsid w:val="007831BD"/>
    <w:rsid w:val="0078337B"/>
    <w:rsid w:val="00783A24"/>
    <w:rsid w:val="00783EDF"/>
    <w:rsid w:val="00784109"/>
    <w:rsid w:val="0078437C"/>
    <w:rsid w:val="00784A46"/>
    <w:rsid w:val="00784BB0"/>
    <w:rsid w:val="00785033"/>
    <w:rsid w:val="007852C7"/>
    <w:rsid w:val="007857EE"/>
    <w:rsid w:val="00785C6E"/>
    <w:rsid w:val="00785C9F"/>
    <w:rsid w:val="00785FFF"/>
    <w:rsid w:val="00786059"/>
    <w:rsid w:val="0078610A"/>
    <w:rsid w:val="00786208"/>
    <w:rsid w:val="00786859"/>
    <w:rsid w:val="00787455"/>
    <w:rsid w:val="00787E27"/>
    <w:rsid w:val="00790490"/>
    <w:rsid w:val="00790545"/>
    <w:rsid w:val="00790A2F"/>
    <w:rsid w:val="00791DF4"/>
    <w:rsid w:val="00791E6B"/>
    <w:rsid w:val="00792E56"/>
    <w:rsid w:val="00793179"/>
    <w:rsid w:val="007932C2"/>
    <w:rsid w:val="00793603"/>
    <w:rsid w:val="007937F1"/>
    <w:rsid w:val="00793BD2"/>
    <w:rsid w:val="00793D61"/>
    <w:rsid w:val="0079447F"/>
    <w:rsid w:val="00794679"/>
    <w:rsid w:val="00794885"/>
    <w:rsid w:val="00794CB3"/>
    <w:rsid w:val="00794DC7"/>
    <w:rsid w:val="00795114"/>
    <w:rsid w:val="00795CDD"/>
    <w:rsid w:val="00795E6D"/>
    <w:rsid w:val="00795F31"/>
    <w:rsid w:val="00796237"/>
    <w:rsid w:val="0079659E"/>
    <w:rsid w:val="00796836"/>
    <w:rsid w:val="00796AC0"/>
    <w:rsid w:val="007972FE"/>
    <w:rsid w:val="007A0670"/>
    <w:rsid w:val="007A0840"/>
    <w:rsid w:val="007A0A46"/>
    <w:rsid w:val="007A1109"/>
    <w:rsid w:val="007A15EF"/>
    <w:rsid w:val="007A2297"/>
    <w:rsid w:val="007A295C"/>
    <w:rsid w:val="007A2D0F"/>
    <w:rsid w:val="007A3255"/>
    <w:rsid w:val="007A35E5"/>
    <w:rsid w:val="007A35F8"/>
    <w:rsid w:val="007A3AC7"/>
    <w:rsid w:val="007A3B00"/>
    <w:rsid w:val="007A3C57"/>
    <w:rsid w:val="007A41B4"/>
    <w:rsid w:val="007A537A"/>
    <w:rsid w:val="007A5425"/>
    <w:rsid w:val="007A561E"/>
    <w:rsid w:val="007A5A42"/>
    <w:rsid w:val="007A640D"/>
    <w:rsid w:val="007A666E"/>
    <w:rsid w:val="007A67C5"/>
    <w:rsid w:val="007A725E"/>
    <w:rsid w:val="007A7463"/>
    <w:rsid w:val="007A77A0"/>
    <w:rsid w:val="007A7CBE"/>
    <w:rsid w:val="007A7D92"/>
    <w:rsid w:val="007B0099"/>
    <w:rsid w:val="007B072B"/>
    <w:rsid w:val="007B0AFE"/>
    <w:rsid w:val="007B0B5B"/>
    <w:rsid w:val="007B0DE0"/>
    <w:rsid w:val="007B12CA"/>
    <w:rsid w:val="007B133E"/>
    <w:rsid w:val="007B155D"/>
    <w:rsid w:val="007B2602"/>
    <w:rsid w:val="007B2E72"/>
    <w:rsid w:val="007B31CC"/>
    <w:rsid w:val="007B329C"/>
    <w:rsid w:val="007B3308"/>
    <w:rsid w:val="007B3374"/>
    <w:rsid w:val="007B39ED"/>
    <w:rsid w:val="007B3AF9"/>
    <w:rsid w:val="007B47C5"/>
    <w:rsid w:val="007B52F2"/>
    <w:rsid w:val="007B5BA0"/>
    <w:rsid w:val="007B5F6B"/>
    <w:rsid w:val="007B63DA"/>
    <w:rsid w:val="007B6860"/>
    <w:rsid w:val="007B69CD"/>
    <w:rsid w:val="007B7271"/>
    <w:rsid w:val="007C0174"/>
    <w:rsid w:val="007C051D"/>
    <w:rsid w:val="007C08DD"/>
    <w:rsid w:val="007C10D3"/>
    <w:rsid w:val="007C1160"/>
    <w:rsid w:val="007C1735"/>
    <w:rsid w:val="007C1736"/>
    <w:rsid w:val="007C1773"/>
    <w:rsid w:val="007C218C"/>
    <w:rsid w:val="007C2482"/>
    <w:rsid w:val="007C2EC1"/>
    <w:rsid w:val="007C3143"/>
    <w:rsid w:val="007C376D"/>
    <w:rsid w:val="007C4242"/>
    <w:rsid w:val="007C464D"/>
    <w:rsid w:val="007C46AA"/>
    <w:rsid w:val="007C4D9B"/>
    <w:rsid w:val="007C5037"/>
    <w:rsid w:val="007C52AC"/>
    <w:rsid w:val="007C5655"/>
    <w:rsid w:val="007C56DB"/>
    <w:rsid w:val="007C5ABF"/>
    <w:rsid w:val="007C5DBE"/>
    <w:rsid w:val="007C6004"/>
    <w:rsid w:val="007C6593"/>
    <w:rsid w:val="007C6668"/>
    <w:rsid w:val="007C6E22"/>
    <w:rsid w:val="007C6E8A"/>
    <w:rsid w:val="007C7393"/>
    <w:rsid w:val="007C7431"/>
    <w:rsid w:val="007D0673"/>
    <w:rsid w:val="007D06A4"/>
    <w:rsid w:val="007D0942"/>
    <w:rsid w:val="007D0E0B"/>
    <w:rsid w:val="007D11B2"/>
    <w:rsid w:val="007D2388"/>
    <w:rsid w:val="007D2AD8"/>
    <w:rsid w:val="007D3898"/>
    <w:rsid w:val="007D3E47"/>
    <w:rsid w:val="007D4035"/>
    <w:rsid w:val="007D44E4"/>
    <w:rsid w:val="007D4643"/>
    <w:rsid w:val="007D4FD0"/>
    <w:rsid w:val="007D547C"/>
    <w:rsid w:val="007D54B4"/>
    <w:rsid w:val="007D58A1"/>
    <w:rsid w:val="007D5EB9"/>
    <w:rsid w:val="007D6940"/>
    <w:rsid w:val="007D697E"/>
    <w:rsid w:val="007D6DF9"/>
    <w:rsid w:val="007D751F"/>
    <w:rsid w:val="007D7635"/>
    <w:rsid w:val="007D784F"/>
    <w:rsid w:val="007D7AC2"/>
    <w:rsid w:val="007E009E"/>
    <w:rsid w:val="007E0E15"/>
    <w:rsid w:val="007E1500"/>
    <w:rsid w:val="007E1CFD"/>
    <w:rsid w:val="007E2166"/>
    <w:rsid w:val="007E21DE"/>
    <w:rsid w:val="007E226B"/>
    <w:rsid w:val="007E2A1B"/>
    <w:rsid w:val="007E2B5C"/>
    <w:rsid w:val="007E31E4"/>
    <w:rsid w:val="007E34E1"/>
    <w:rsid w:val="007E3AA3"/>
    <w:rsid w:val="007E40AD"/>
    <w:rsid w:val="007E4155"/>
    <w:rsid w:val="007E4681"/>
    <w:rsid w:val="007E5198"/>
    <w:rsid w:val="007E51BD"/>
    <w:rsid w:val="007E5227"/>
    <w:rsid w:val="007E53B4"/>
    <w:rsid w:val="007E5F1A"/>
    <w:rsid w:val="007E5FE5"/>
    <w:rsid w:val="007E60A4"/>
    <w:rsid w:val="007E6687"/>
    <w:rsid w:val="007E69A8"/>
    <w:rsid w:val="007E6D99"/>
    <w:rsid w:val="007E7053"/>
    <w:rsid w:val="007E75E4"/>
    <w:rsid w:val="007E7B4A"/>
    <w:rsid w:val="007E7ED4"/>
    <w:rsid w:val="007F00D7"/>
    <w:rsid w:val="007F03B6"/>
    <w:rsid w:val="007F11FF"/>
    <w:rsid w:val="007F17B1"/>
    <w:rsid w:val="007F1C34"/>
    <w:rsid w:val="007F224D"/>
    <w:rsid w:val="007F2391"/>
    <w:rsid w:val="007F2521"/>
    <w:rsid w:val="007F30D6"/>
    <w:rsid w:val="007F30EE"/>
    <w:rsid w:val="007F402B"/>
    <w:rsid w:val="007F403D"/>
    <w:rsid w:val="007F44E3"/>
    <w:rsid w:val="007F46E3"/>
    <w:rsid w:val="007F4C63"/>
    <w:rsid w:val="007F4D16"/>
    <w:rsid w:val="007F506B"/>
    <w:rsid w:val="007F53A7"/>
    <w:rsid w:val="007F54EF"/>
    <w:rsid w:val="007F58FA"/>
    <w:rsid w:val="007F59B5"/>
    <w:rsid w:val="007F5C02"/>
    <w:rsid w:val="007F5FF9"/>
    <w:rsid w:val="007F6798"/>
    <w:rsid w:val="00800092"/>
    <w:rsid w:val="0080056A"/>
    <w:rsid w:val="008006B0"/>
    <w:rsid w:val="00800A57"/>
    <w:rsid w:val="00800B99"/>
    <w:rsid w:val="00801061"/>
    <w:rsid w:val="00801256"/>
    <w:rsid w:val="00801705"/>
    <w:rsid w:val="00801EB0"/>
    <w:rsid w:val="00801FB1"/>
    <w:rsid w:val="0080212B"/>
    <w:rsid w:val="00802613"/>
    <w:rsid w:val="008026B8"/>
    <w:rsid w:val="0080317D"/>
    <w:rsid w:val="00803AB3"/>
    <w:rsid w:val="00803C4B"/>
    <w:rsid w:val="00803F8F"/>
    <w:rsid w:val="00804DE5"/>
    <w:rsid w:val="00805560"/>
    <w:rsid w:val="008056F5"/>
    <w:rsid w:val="008057A2"/>
    <w:rsid w:val="008059AA"/>
    <w:rsid w:val="00805B16"/>
    <w:rsid w:val="0080743A"/>
    <w:rsid w:val="00807596"/>
    <w:rsid w:val="00810606"/>
    <w:rsid w:val="00810C07"/>
    <w:rsid w:val="0081108C"/>
    <w:rsid w:val="008114BD"/>
    <w:rsid w:val="00811644"/>
    <w:rsid w:val="00811C4C"/>
    <w:rsid w:val="00812018"/>
    <w:rsid w:val="008122C2"/>
    <w:rsid w:val="008122F5"/>
    <w:rsid w:val="00812D50"/>
    <w:rsid w:val="008136EC"/>
    <w:rsid w:val="0081373D"/>
    <w:rsid w:val="00813840"/>
    <w:rsid w:val="008138C6"/>
    <w:rsid w:val="00813904"/>
    <w:rsid w:val="00813968"/>
    <w:rsid w:val="00813DB3"/>
    <w:rsid w:val="00813F13"/>
    <w:rsid w:val="0081429A"/>
    <w:rsid w:val="008143B5"/>
    <w:rsid w:val="0081476C"/>
    <w:rsid w:val="008150CC"/>
    <w:rsid w:val="00815177"/>
    <w:rsid w:val="008152BC"/>
    <w:rsid w:val="00815AE3"/>
    <w:rsid w:val="0081638B"/>
    <w:rsid w:val="0081681E"/>
    <w:rsid w:val="00816C89"/>
    <w:rsid w:val="008172A4"/>
    <w:rsid w:val="0081746A"/>
    <w:rsid w:val="008176F7"/>
    <w:rsid w:val="00817741"/>
    <w:rsid w:val="008178FE"/>
    <w:rsid w:val="00817CA4"/>
    <w:rsid w:val="00817D03"/>
    <w:rsid w:val="00817F08"/>
    <w:rsid w:val="00820370"/>
    <w:rsid w:val="00820561"/>
    <w:rsid w:val="00820858"/>
    <w:rsid w:val="008209AE"/>
    <w:rsid w:val="00820B90"/>
    <w:rsid w:val="008213F5"/>
    <w:rsid w:val="00821684"/>
    <w:rsid w:val="008218D9"/>
    <w:rsid w:val="00821C6D"/>
    <w:rsid w:val="00821D91"/>
    <w:rsid w:val="00822391"/>
    <w:rsid w:val="0082264A"/>
    <w:rsid w:val="008227CC"/>
    <w:rsid w:val="00822F95"/>
    <w:rsid w:val="008234AA"/>
    <w:rsid w:val="00823521"/>
    <w:rsid w:val="00823FA8"/>
    <w:rsid w:val="008240A7"/>
    <w:rsid w:val="008245C2"/>
    <w:rsid w:val="00824758"/>
    <w:rsid w:val="00824E46"/>
    <w:rsid w:val="008250A5"/>
    <w:rsid w:val="00825848"/>
    <w:rsid w:val="00825931"/>
    <w:rsid w:val="00825AF7"/>
    <w:rsid w:val="00826AF5"/>
    <w:rsid w:val="00826DDF"/>
    <w:rsid w:val="00826EAF"/>
    <w:rsid w:val="00827A69"/>
    <w:rsid w:val="00827D18"/>
    <w:rsid w:val="00830037"/>
    <w:rsid w:val="00830895"/>
    <w:rsid w:val="00830D12"/>
    <w:rsid w:val="00830FC5"/>
    <w:rsid w:val="0083100E"/>
    <w:rsid w:val="008315D2"/>
    <w:rsid w:val="008317AE"/>
    <w:rsid w:val="00831802"/>
    <w:rsid w:val="00831E54"/>
    <w:rsid w:val="00832062"/>
    <w:rsid w:val="008336AD"/>
    <w:rsid w:val="00833716"/>
    <w:rsid w:val="00833E8F"/>
    <w:rsid w:val="00834A34"/>
    <w:rsid w:val="00834B8D"/>
    <w:rsid w:val="00834D89"/>
    <w:rsid w:val="008354F3"/>
    <w:rsid w:val="0083583F"/>
    <w:rsid w:val="0083636B"/>
    <w:rsid w:val="00836990"/>
    <w:rsid w:val="00836C1B"/>
    <w:rsid w:val="0083716E"/>
    <w:rsid w:val="0083749A"/>
    <w:rsid w:val="00837571"/>
    <w:rsid w:val="008376DC"/>
    <w:rsid w:val="00837708"/>
    <w:rsid w:val="0083793E"/>
    <w:rsid w:val="00840484"/>
    <w:rsid w:val="008408AC"/>
    <w:rsid w:val="00840B81"/>
    <w:rsid w:val="00840C0D"/>
    <w:rsid w:val="0084168E"/>
    <w:rsid w:val="00841DB2"/>
    <w:rsid w:val="00841DDE"/>
    <w:rsid w:val="00841ECF"/>
    <w:rsid w:val="00842050"/>
    <w:rsid w:val="008421BA"/>
    <w:rsid w:val="00842371"/>
    <w:rsid w:val="008425A0"/>
    <w:rsid w:val="00842AEB"/>
    <w:rsid w:val="008430B7"/>
    <w:rsid w:val="008434DF"/>
    <w:rsid w:val="0084352F"/>
    <w:rsid w:val="00843675"/>
    <w:rsid w:val="008436EC"/>
    <w:rsid w:val="00843A19"/>
    <w:rsid w:val="00844200"/>
    <w:rsid w:val="0084465D"/>
    <w:rsid w:val="00844777"/>
    <w:rsid w:val="00844998"/>
    <w:rsid w:val="00844CEA"/>
    <w:rsid w:val="00844F4C"/>
    <w:rsid w:val="0084634B"/>
    <w:rsid w:val="00846A99"/>
    <w:rsid w:val="00846C06"/>
    <w:rsid w:val="00846FDE"/>
    <w:rsid w:val="00847558"/>
    <w:rsid w:val="008476EE"/>
    <w:rsid w:val="00850B1E"/>
    <w:rsid w:val="00850BC4"/>
    <w:rsid w:val="00850D46"/>
    <w:rsid w:val="00850F82"/>
    <w:rsid w:val="00851269"/>
    <w:rsid w:val="00851DE6"/>
    <w:rsid w:val="00852385"/>
    <w:rsid w:val="00852572"/>
    <w:rsid w:val="008525A8"/>
    <w:rsid w:val="008525CD"/>
    <w:rsid w:val="008527CE"/>
    <w:rsid w:val="00852800"/>
    <w:rsid w:val="00852CA5"/>
    <w:rsid w:val="008531C7"/>
    <w:rsid w:val="008535B5"/>
    <w:rsid w:val="008542A6"/>
    <w:rsid w:val="00854304"/>
    <w:rsid w:val="00854CA5"/>
    <w:rsid w:val="00854F94"/>
    <w:rsid w:val="00855868"/>
    <w:rsid w:val="00855891"/>
    <w:rsid w:val="00855E15"/>
    <w:rsid w:val="008560BD"/>
    <w:rsid w:val="008560CF"/>
    <w:rsid w:val="00856104"/>
    <w:rsid w:val="00856A09"/>
    <w:rsid w:val="00856A22"/>
    <w:rsid w:val="00856A4A"/>
    <w:rsid w:val="00856CC9"/>
    <w:rsid w:val="00856F52"/>
    <w:rsid w:val="0085715C"/>
    <w:rsid w:val="00857467"/>
    <w:rsid w:val="00857514"/>
    <w:rsid w:val="0085796B"/>
    <w:rsid w:val="00857C4A"/>
    <w:rsid w:val="00857EEA"/>
    <w:rsid w:val="0086016B"/>
    <w:rsid w:val="008601DA"/>
    <w:rsid w:val="00860494"/>
    <w:rsid w:val="00860559"/>
    <w:rsid w:val="008605E6"/>
    <w:rsid w:val="00860AF4"/>
    <w:rsid w:val="00861093"/>
    <w:rsid w:val="0086123E"/>
    <w:rsid w:val="0086147A"/>
    <w:rsid w:val="008615FD"/>
    <w:rsid w:val="008616A7"/>
    <w:rsid w:val="00861B33"/>
    <w:rsid w:val="00861C0A"/>
    <w:rsid w:val="00861CFA"/>
    <w:rsid w:val="00862334"/>
    <w:rsid w:val="00862893"/>
    <w:rsid w:val="008629C9"/>
    <w:rsid w:val="00862A5E"/>
    <w:rsid w:val="00862A68"/>
    <w:rsid w:val="00862C5F"/>
    <w:rsid w:val="00862D31"/>
    <w:rsid w:val="008634B7"/>
    <w:rsid w:val="008634E4"/>
    <w:rsid w:val="00863B75"/>
    <w:rsid w:val="00865010"/>
    <w:rsid w:val="00865BA9"/>
    <w:rsid w:val="00865DA6"/>
    <w:rsid w:val="00866407"/>
    <w:rsid w:val="00866ADB"/>
    <w:rsid w:val="00866CB8"/>
    <w:rsid w:val="00866E06"/>
    <w:rsid w:val="008670E7"/>
    <w:rsid w:val="00867692"/>
    <w:rsid w:val="00867791"/>
    <w:rsid w:val="008679EE"/>
    <w:rsid w:val="008704A1"/>
    <w:rsid w:val="00870918"/>
    <w:rsid w:val="00870E05"/>
    <w:rsid w:val="008711C7"/>
    <w:rsid w:val="00871206"/>
    <w:rsid w:val="00871592"/>
    <w:rsid w:val="00871A97"/>
    <w:rsid w:val="00871AD9"/>
    <w:rsid w:val="00871DF1"/>
    <w:rsid w:val="00871E43"/>
    <w:rsid w:val="00871F4C"/>
    <w:rsid w:val="00872312"/>
    <w:rsid w:val="00872355"/>
    <w:rsid w:val="008726A8"/>
    <w:rsid w:val="0087283F"/>
    <w:rsid w:val="008729C8"/>
    <w:rsid w:val="00872A0B"/>
    <w:rsid w:val="00872FE6"/>
    <w:rsid w:val="0087355C"/>
    <w:rsid w:val="008735A5"/>
    <w:rsid w:val="00873E60"/>
    <w:rsid w:val="00874264"/>
    <w:rsid w:val="0087428C"/>
    <w:rsid w:val="008747CF"/>
    <w:rsid w:val="00874CE7"/>
    <w:rsid w:val="008758DF"/>
    <w:rsid w:val="00875B63"/>
    <w:rsid w:val="00875DD8"/>
    <w:rsid w:val="00875E92"/>
    <w:rsid w:val="00876CA9"/>
    <w:rsid w:val="00876FA8"/>
    <w:rsid w:val="0087715D"/>
    <w:rsid w:val="008776EA"/>
    <w:rsid w:val="0087789B"/>
    <w:rsid w:val="00877B6D"/>
    <w:rsid w:val="008800AC"/>
    <w:rsid w:val="0088012F"/>
    <w:rsid w:val="00880EC1"/>
    <w:rsid w:val="00880F24"/>
    <w:rsid w:val="00882FC7"/>
    <w:rsid w:val="00883165"/>
    <w:rsid w:val="0088328C"/>
    <w:rsid w:val="00883424"/>
    <w:rsid w:val="00883456"/>
    <w:rsid w:val="008838F7"/>
    <w:rsid w:val="00883B6D"/>
    <w:rsid w:val="00883F47"/>
    <w:rsid w:val="0088478F"/>
    <w:rsid w:val="00884AB0"/>
    <w:rsid w:val="00884D95"/>
    <w:rsid w:val="00884E6A"/>
    <w:rsid w:val="0088506E"/>
    <w:rsid w:val="00885076"/>
    <w:rsid w:val="008854E0"/>
    <w:rsid w:val="00885640"/>
    <w:rsid w:val="00885678"/>
    <w:rsid w:val="00885A84"/>
    <w:rsid w:val="00885AF0"/>
    <w:rsid w:val="00885D5A"/>
    <w:rsid w:val="00886109"/>
    <w:rsid w:val="00886125"/>
    <w:rsid w:val="008862A3"/>
    <w:rsid w:val="00886911"/>
    <w:rsid w:val="00886CFB"/>
    <w:rsid w:val="0088715D"/>
    <w:rsid w:val="00887329"/>
    <w:rsid w:val="00887897"/>
    <w:rsid w:val="008879CA"/>
    <w:rsid w:val="00890590"/>
    <w:rsid w:val="00890A1A"/>
    <w:rsid w:val="00890AAC"/>
    <w:rsid w:val="00891241"/>
    <w:rsid w:val="0089149C"/>
    <w:rsid w:val="008918F6"/>
    <w:rsid w:val="00891998"/>
    <w:rsid w:val="00891B31"/>
    <w:rsid w:val="00892A33"/>
    <w:rsid w:val="00892B7B"/>
    <w:rsid w:val="00892C05"/>
    <w:rsid w:val="008933ED"/>
    <w:rsid w:val="00893409"/>
    <w:rsid w:val="008934F9"/>
    <w:rsid w:val="00893718"/>
    <w:rsid w:val="00893A0E"/>
    <w:rsid w:val="00893D2C"/>
    <w:rsid w:val="00894267"/>
    <w:rsid w:val="00895C24"/>
    <w:rsid w:val="00896993"/>
    <w:rsid w:val="0089735C"/>
    <w:rsid w:val="008974FE"/>
    <w:rsid w:val="008976D0"/>
    <w:rsid w:val="00897765"/>
    <w:rsid w:val="00897E09"/>
    <w:rsid w:val="008A012C"/>
    <w:rsid w:val="008A0176"/>
    <w:rsid w:val="008A01B0"/>
    <w:rsid w:val="008A0341"/>
    <w:rsid w:val="008A081E"/>
    <w:rsid w:val="008A10C1"/>
    <w:rsid w:val="008A1145"/>
    <w:rsid w:val="008A16C6"/>
    <w:rsid w:val="008A1ABB"/>
    <w:rsid w:val="008A1D7E"/>
    <w:rsid w:val="008A2FC5"/>
    <w:rsid w:val="008A3166"/>
    <w:rsid w:val="008A3E7D"/>
    <w:rsid w:val="008A3E93"/>
    <w:rsid w:val="008A4089"/>
    <w:rsid w:val="008A4110"/>
    <w:rsid w:val="008A44EF"/>
    <w:rsid w:val="008A4564"/>
    <w:rsid w:val="008A465B"/>
    <w:rsid w:val="008A47F8"/>
    <w:rsid w:val="008A4907"/>
    <w:rsid w:val="008A51A5"/>
    <w:rsid w:val="008A5407"/>
    <w:rsid w:val="008A5673"/>
    <w:rsid w:val="008A589C"/>
    <w:rsid w:val="008A591B"/>
    <w:rsid w:val="008A6380"/>
    <w:rsid w:val="008A6A94"/>
    <w:rsid w:val="008A6FCC"/>
    <w:rsid w:val="008A76E1"/>
    <w:rsid w:val="008A79F2"/>
    <w:rsid w:val="008B061B"/>
    <w:rsid w:val="008B10A1"/>
    <w:rsid w:val="008B1139"/>
    <w:rsid w:val="008B1887"/>
    <w:rsid w:val="008B1C4D"/>
    <w:rsid w:val="008B2260"/>
    <w:rsid w:val="008B27B7"/>
    <w:rsid w:val="008B27FB"/>
    <w:rsid w:val="008B283F"/>
    <w:rsid w:val="008B2A8A"/>
    <w:rsid w:val="008B2ED7"/>
    <w:rsid w:val="008B2F41"/>
    <w:rsid w:val="008B3279"/>
    <w:rsid w:val="008B445F"/>
    <w:rsid w:val="008B452F"/>
    <w:rsid w:val="008B455A"/>
    <w:rsid w:val="008B4B5A"/>
    <w:rsid w:val="008B5064"/>
    <w:rsid w:val="008B5668"/>
    <w:rsid w:val="008B598E"/>
    <w:rsid w:val="008B5CAB"/>
    <w:rsid w:val="008B64CA"/>
    <w:rsid w:val="008B6701"/>
    <w:rsid w:val="008B6B12"/>
    <w:rsid w:val="008B7126"/>
    <w:rsid w:val="008B73B9"/>
    <w:rsid w:val="008B75FE"/>
    <w:rsid w:val="008B7694"/>
    <w:rsid w:val="008B7932"/>
    <w:rsid w:val="008B7989"/>
    <w:rsid w:val="008C0237"/>
    <w:rsid w:val="008C036F"/>
    <w:rsid w:val="008C0C4A"/>
    <w:rsid w:val="008C19CC"/>
    <w:rsid w:val="008C1C34"/>
    <w:rsid w:val="008C258E"/>
    <w:rsid w:val="008C27D2"/>
    <w:rsid w:val="008C295F"/>
    <w:rsid w:val="008C309D"/>
    <w:rsid w:val="008C3295"/>
    <w:rsid w:val="008C375D"/>
    <w:rsid w:val="008C383E"/>
    <w:rsid w:val="008C3B4B"/>
    <w:rsid w:val="008C3FA3"/>
    <w:rsid w:val="008C48A6"/>
    <w:rsid w:val="008C4A07"/>
    <w:rsid w:val="008C4A95"/>
    <w:rsid w:val="008C50FC"/>
    <w:rsid w:val="008C5276"/>
    <w:rsid w:val="008C5B02"/>
    <w:rsid w:val="008C5D50"/>
    <w:rsid w:val="008C61EB"/>
    <w:rsid w:val="008C6660"/>
    <w:rsid w:val="008C7056"/>
    <w:rsid w:val="008C70F6"/>
    <w:rsid w:val="008C77AF"/>
    <w:rsid w:val="008C7B6F"/>
    <w:rsid w:val="008C7FEC"/>
    <w:rsid w:val="008D02B2"/>
    <w:rsid w:val="008D034D"/>
    <w:rsid w:val="008D046F"/>
    <w:rsid w:val="008D0684"/>
    <w:rsid w:val="008D0E2B"/>
    <w:rsid w:val="008D12AD"/>
    <w:rsid w:val="008D1351"/>
    <w:rsid w:val="008D1AE6"/>
    <w:rsid w:val="008D1C28"/>
    <w:rsid w:val="008D2031"/>
    <w:rsid w:val="008D2269"/>
    <w:rsid w:val="008D256C"/>
    <w:rsid w:val="008D2C61"/>
    <w:rsid w:val="008D30E5"/>
    <w:rsid w:val="008D320A"/>
    <w:rsid w:val="008D34EA"/>
    <w:rsid w:val="008D352C"/>
    <w:rsid w:val="008D378A"/>
    <w:rsid w:val="008D3F7B"/>
    <w:rsid w:val="008D400B"/>
    <w:rsid w:val="008D431E"/>
    <w:rsid w:val="008D4489"/>
    <w:rsid w:val="008D5067"/>
    <w:rsid w:val="008D5182"/>
    <w:rsid w:val="008D558A"/>
    <w:rsid w:val="008D5C11"/>
    <w:rsid w:val="008D5FE0"/>
    <w:rsid w:val="008D6716"/>
    <w:rsid w:val="008D6923"/>
    <w:rsid w:val="008D6B9E"/>
    <w:rsid w:val="008D6F19"/>
    <w:rsid w:val="008D6F6B"/>
    <w:rsid w:val="008D7DB8"/>
    <w:rsid w:val="008E087A"/>
    <w:rsid w:val="008E0E94"/>
    <w:rsid w:val="008E1FD0"/>
    <w:rsid w:val="008E20E8"/>
    <w:rsid w:val="008E22FB"/>
    <w:rsid w:val="008E26F4"/>
    <w:rsid w:val="008E29EC"/>
    <w:rsid w:val="008E33B8"/>
    <w:rsid w:val="008E34E3"/>
    <w:rsid w:val="008E3689"/>
    <w:rsid w:val="008E3692"/>
    <w:rsid w:val="008E36CA"/>
    <w:rsid w:val="008E3A01"/>
    <w:rsid w:val="008E3AF0"/>
    <w:rsid w:val="008E3DB3"/>
    <w:rsid w:val="008E4239"/>
    <w:rsid w:val="008E4739"/>
    <w:rsid w:val="008E48E6"/>
    <w:rsid w:val="008E51F0"/>
    <w:rsid w:val="008E54E3"/>
    <w:rsid w:val="008E5517"/>
    <w:rsid w:val="008E5C95"/>
    <w:rsid w:val="008E5F9A"/>
    <w:rsid w:val="008E634E"/>
    <w:rsid w:val="008E758D"/>
    <w:rsid w:val="008E764B"/>
    <w:rsid w:val="008E7BE6"/>
    <w:rsid w:val="008E7EE0"/>
    <w:rsid w:val="008F029F"/>
    <w:rsid w:val="008F0741"/>
    <w:rsid w:val="008F0A9D"/>
    <w:rsid w:val="008F0C17"/>
    <w:rsid w:val="008F10F1"/>
    <w:rsid w:val="008F124E"/>
    <w:rsid w:val="008F18E9"/>
    <w:rsid w:val="008F199B"/>
    <w:rsid w:val="008F1CB4"/>
    <w:rsid w:val="008F1F79"/>
    <w:rsid w:val="008F2145"/>
    <w:rsid w:val="008F22EB"/>
    <w:rsid w:val="008F2A16"/>
    <w:rsid w:val="008F2D6D"/>
    <w:rsid w:val="008F31DB"/>
    <w:rsid w:val="008F33B0"/>
    <w:rsid w:val="008F33B5"/>
    <w:rsid w:val="008F34CC"/>
    <w:rsid w:val="008F3A04"/>
    <w:rsid w:val="008F3E44"/>
    <w:rsid w:val="008F3E9A"/>
    <w:rsid w:val="008F4334"/>
    <w:rsid w:val="008F4786"/>
    <w:rsid w:val="008F4BD0"/>
    <w:rsid w:val="008F5085"/>
    <w:rsid w:val="008F5123"/>
    <w:rsid w:val="008F52F2"/>
    <w:rsid w:val="008F5378"/>
    <w:rsid w:val="008F544A"/>
    <w:rsid w:val="008F55E2"/>
    <w:rsid w:val="008F5622"/>
    <w:rsid w:val="008F5662"/>
    <w:rsid w:val="008F5D07"/>
    <w:rsid w:val="008F62F5"/>
    <w:rsid w:val="008F68E7"/>
    <w:rsid w:val="008F6DF6"/>
    <w:rsid w:val="008F70FD"/>
    <w:rsid w:val="008F7220"/>
    <w:rsid w:val="008F7521"/>
    <w:rsid w:val="008F79D9"/>
    <w:rsid w:val="008F7B55"/>
    <w:rsid w:val="008F7B6C"/>
    <w:rsid w:val="008F7B75"/>
    <w:rsid w:val="008F7BA0"/>
    <w:rsid w:val="008F7F96"/>
    <w:rsid w:val="00900162"/>
    <w:rsid w:val="00900BA0"/>
    <w:rsid w:val="0090103B"/>
    <w:rsid w:val="009013B1"/>
    <w:rsid w:val="00901C50"/>
    <w:rsid w:val="00901E7C"/>
    <w:rsid w:val="00902C03"/>
    <w:rsid w:val="00902FA1"/>
    <w:rsid w:val="009039BB"/>
    <w:rsid w:val="00904142"/>
    <w:rsid w:val="00904241"/>
    <w:rsid w:val="009043E9"/>
    <w:rsid w:val="0090479F"/>
    <w:rsid w:val="00904866"/>
    <w:rsid w:val="009049CB"/>
    <w:rsid w:val="00905327"/>
    <w:rsid w:val="00905978"/>
    <w:rsid w:val="00905B08"/>
    <w:rsid w:val="00905B51"/>
    <w:rsid w:val="00906301"/>
    <w:rsid w:val="009064BC"/>
    <w:rsid w:val="00906657"/>
    <w:rsid w:val="00906826"/>
    <w:rsid w:val="00906AC1"/>
    <w:rsid w:val="00906F83"/>
    <w:rsid w:val="009073BA"/>
    <w:rsid w:val="0090753A"/>
    <w:rsid w:val="009077CE"/>
    <w:rsid w:val="00907C04"/>
    <w:rsid w:val="00907C17"/>
    <w:rsid w:val="0091000B"/>
    <w:rsid w:val="00910271"/>
    <w:rsid w:val="00910405"/>
    <w:rsid w:val="00910714"/>
    <w:rsid w:val="00910AC5"/>
    <w:rsid w:val="00911363"/>
    <w:rsid w:val="0091188E"/>
    <w:rsid w:val="00911DBE"/>
    <w:rsid w:val="009126AF"/>
    <w:rsid w:val="00912E50"/>
    <w:rsid w:val="00913391"/>
    <w:rsid w:val="009136BE"/>
    <w:rsid w:val="00913799"/>
    <w:rsid w:val="00913C9F"/>
    <w:rsid w:val="009141D1"/>
    <w:rsid w:val="0091436D"/>
    <w:rsid w:val="00914507"/>
    <w:rsid w:val="009156F9"/>
    <w:rsid w:val="0091594B"/>
    <w:rsid w:val="009159AC"/>
    <w:rsid w:val="00915D9F"/>
    <w:rsid w:val="0091607C"/>
    <w:rsid w:val="009161C2"/>
    <w:rsid w:val="00916919"/>
    <w:rsid w:val="00916BC6"/>
    <w:rsid w:val="009170C4"/>
    <w:rsid w:val="009171C3"/>
    <w:rsid w:val="0091780A"/>
    <w:rsid w:val="00917DFC"/>
    <w:rsid w:val="009200D7"/>
    <w:rsid w:val="009202BF"/>
    <w:rsid w:val="00920310"/>
    <w:rsid w:val="00920B67"/>
    <w:rsid w:val="00920DBB"/>
    <w:rsid w:val="009220AB"/>
    <w:rsid w:val="009221C3"/>
    <w:rsid w:val="00922335"/>
    <w:rsid w:val="00922AA9"/>
    <w:rsid w:val="00922AF0"/>
    <w:rsid w:val="00922B17"/>
    <w:rsid w:val="00922C46"/>
    <w:rsid w:val="009235FD"/>
    <w:rsid w:val="00923C75"/>
    <w:rsid w:val="00923D4B"/>
    <w:rsid w:val="00923F28"/>
    <w:rsid w:val="009242CE"/>
    <w:rsid w:val="0092443C"/>
    <w:rsid w:val="00924630"/>
    <w:rsid w:val="0092507F"/>
    <w:rsid w:val="00925307"/>
    <w:rsid w:val="0092596E"/>
    <w:rsid w:val="00925BDF"/>
    <w:rsid w:val="00925C64"/>
    <w:rsid w:val="00925D61"/>
    <w:rsid w:val="00925E25"/>
    <w:rsid w:val="00926120"/>
    <w:rsid w:val="00927668"/>
    <w:rsid w:val="00927D5F"/>
    <w:rsid w:val="00927F2E"/>
    <w:rsid w:val="00927F83"/>
    <w:rsid w:val="009301E0"/>
    <w:rsid w:val="0093047C"/>
    <w:rsid w:val="0093058A"/>
    <w:rsid w:val="00930759"/>
    <w:rsid w:val="00931491"/>
    <w:rsid w:val="00931C67"/>
    <w:rsid w:val="00931C73"/>
    <w:rsid w:val="009320DC"/>
    <w:rsid w:val="009325BA"/>
    <w:rsid w:val="009328DD"/>
    <w:rsid w:val="009328FB"/>
    <w:rsid w:val="0093290E"/>
    <w:rsid w:val="00932A38"/>
    <w:rsid w:val="00932D73"/>
    <w:rsid w:val="009332C9"/>
    <w:rsid w:val="00933767"/>
    <w:rsid w:val="00933F17"/>
    <w:rsid w:val="00934454"/>
    <w:rsid w:val="00934764"/>
    <w:rsid w:val="009349D0"/>
    <w:rsid w:val="00934CA4"/>
    <w:rsid w:val="00935171"/>
    <w:rsid w:val="00935583"/>
    <w:rsid w:val="00935859"/>
    <w:rsid w:val="0093600C"/>
    <w:rsid w:val="009360B1"/>
    <w:rsid w:val="009360CA"/>
    <w:rsid w:val="00936379"/>
    <w:rsid w:val="00936C5D"/>
    <w:rsid w:val="00937430"/>
    <w:rsid w:val="00937466"/>
    <w:rsid w:val="0093750D"/>
    <w:rsid w:val="00937693"/>
    <w:rsid w:val="0093776C"/>
    <w:rsid w:val="00937E72"/>
    <w:rsid w:val="00937F3D"/>
    <w:rsid w:val="0094009C"/>
    <w:rsid w:val="00940122"/>
    <w:rsid w:val="009403AE"/>
    <w:rsid w:val="00940754"/>
    <w:rsid w:val="0094090C"/>
    <w:rsid w:val="00940CDF"/>
    <w:rsid w:val="009412E0"/>
    <w:rsid w:val="00941650"/>
    <w:rsid w:val="00941747"/>
    <w:rsid w:val="00942567"/>
    <w:rsid w:val="009430C4"/>
    <w:rsid w:val="00943216"/>
    <w:rsid w:val="00943537"/>
    <w:rsid w:val="00943A46"/>
    <w:rsid w:val="00943BF4"/>
    <w:rsid w:val="00943CA1"/>
    <w:rsid w:val="00943ED4"/>
    <w:rsid w:val="00944132"/>
    <w:rsid w:val="009442A6"/>
    <w:rsid w:val="00944A3C"/>
    <w:rsid w:val="00946A10"/>
    <w:rsid w:val="009470EB"/>
    <w:rsid w:val="0094722B"/>
    <w:rsid w:val="00947639"/>
    <w:rsid w:val="0095157C"/>
    <w:rsid w:val="00951B6E"/>
    <w:rsid w:val="00952D8F"/>
    <w:rsid w:val="00952F4F"/>
    <w:rsid w:val="00953641"/>
    <w:rsid w:val="00953C3A"/>
    <w:rsid w:val="00954331"/>
    <w:rsid w:val="00954585"/>
    <w:rsid w:val="00954635"/>
    <w:rsid w:val="00954798"/>
    <w:rsid w:val="00954F58"/>
    <w:rsid w:val="00955032"/>
    <w:rsid w:val="00955337"/>
    <w:rsid w:val="00955429"/>
    <w:rsid w:val="00955D8A"/>
    <w:rsid w:val="0095612E"/>
    <w:rsid w:val="0095624E"/>
    <w:rsid w:val="0095634B"/>
    <w:rsid w:val="00956705"/>
    <w:rsid w:val="00956B1B"/>
    <w:rsid w:val="00957396"/>
    <w:rsid w:val="0095742B"/>
    <w:rsid w:val="00957A51"/>
    <w:rsid w:val="00960068"/>
    <w:rsid w:val="009603A8"/>
    <w:rsid w:val="009609E1"/>
    <w:rsid w:val="00960B9B"/>
    <w:rsid w:val="0096191D"/>
    <w:rsid w:val="009624D6"/>
    <w:rsid w:val="00962779"/>
    <w:rsid w:val="00962A31"/>
    <w:rsid w:val="00962ED1"/>
    <w:rsid w:val="0096330C"/>
    <w:rsid w:val="009658AC"/>
    <w:rsid w:val="0096630E"/>
    <w:rsid w:val="00966C9B"/>
    <w:rsid w:val="00967141"/>
    <w:rsid w:val="00967EBA"/>
    <w:rsid w:val="00970039"/>
    <w:rsid w:val="00970215"/>
    <w:rsid w:val="0097025E"/>
    <w:rsid w:val="009703E6"/>
    <w:rsid w:val="00970792"/>
    <w:rsid w:val="00970797"/>
    <w:rsid w:val="00970EAC"/>
    <w:rsid w:val="00970EDC"/>
    <w:rsid w:val="00970F1C"/>
    <w:rsid w:val="00971100"/>
    <w:rsid w:val="009715D0"/>
    <w:rsid w:val="00971644"/>
    <w:rsid w:val="00971974"/>
    <w:rsid w:val="00971AA2"/>
    <w:rsid w:val="00971C78"/>
    <w:rsid w:val="00971D2B"/>
    <w:rsid w:val="00971D5E"/>
    <w:rsid w:val="00971D77"/>
    <w:rsid w:val="00971E9E"/>
    <w:rsid w:val="00971F48"/>
    <w:rsid w:val="00972B13"/>
    <w:rsid w:val="00972D15"/>
    <w:rsid w:val="009730B0"/>
    <w:rsid w:val="00973484"/>
    <w:rsid w:val="009738B3"/>
    <w:rsid w:val="00973A0F"/>
    <w:rsid w:val="00973A33"/>
    <w:rsid w:val="00973CB1"/>
    <w:rsid w:val="00973D01"/>
    <w:rsid w:val="00973EBE"/>
    <w:rsid w:val="00974051"/>
    <w:rsid w:val="009740A1"/>
    <w:rsid w:val="00974258"/>
    <w:rsid w:val="009743D5"/>
    <w:rsid w:val="009745C1"/>
    <w:rsid w:val="00974832"/>
    <w:rsid w:val="0097489F"/>
    <w:rsid w:val="00974A07"/>
    <w:rsid w:val="00974DF7"/>
    <w:rsid w:val="0097525F"/>
    <w:rsid w:val="0097565B"/>
    <w:rsid w:val="00975682"/>
    <w:rsid w:val="00975890"/>
    <w:rsid w:val="00975B7E"/>
    <w:rsid w:val="00975D13"/>
    <w:rsid w:val="00975D80"/>
    <w:rsid w:val="00976279"/>
    <w:rsid w:val="0097654F"/>
    <w:rsid w:val="00976EAD"/>
    <w:rsid w:val="00977AA6"/>
    <w:rsid w:val="00977D06"/>
    <w:rsid w:val="009813F3"/>
    <w:rsid w:val="0098141C"/>
    <w:rsid w:val="00981666"/>
    <w:rsid w:val="00981E1A"/>
    <w:rsid w:val="00982097"/>
    <w:rsid w:val="00982AB3"/>
    <w:rsid w:val="00982E50"/>
    <w:rsid w:val="00982E5C"/>
    <w:rsid w:val="009837CA"/>
    <w:rsid w:val="00983B07"/>
    <w:rsid w:val="00983D75"/>
    <w:rsid w:val="00983E68"/>
    <w:rsid w:val="00984A37"/>
    <w:rsid w:val="00984B20"/>
    <w:rsid w:val="00984BDF"/>
    <w:rsid w:val="00984C57"/>
    <w:rsid w:val="00984C93"/>
    <w:rsid w:val="00985AE8"/>
    <w:rsid w:val="0098662E"/>
    <w:rsid w:val="009869F2"/>
    <w:rsid w:val="00986F95"/>
    <w:rsid w:val="00987319"/>
    <w:rsid w:val="00987D46"/>
    <w:rsid w:val="009910B8"/>
    <w:rsid w:val="0099131B"/>
    <w:rsid w:val="009916A5"/>
    <w:rsid w:val="009916E2"/>
    <w:rsid w:val="00991703"/>
    <w:rsid w:val="00991A40"/>
    <w:rsid w:val="00991B61"/>
    <w:rsid w:val="00991F82"/>
    <w:rsid w:val="009920EA"/>
    <w:rsid w:val="00992750"/>
    <w:rsid w:val="00992871"/>
    <w:rsid w:val="009928C9"/>
    <w:rsid w:val="00992996"/>
    <w:rsid w:val="00992E62"/>
    <w:rsid w:val="00992EEC"/>
    <w:rsid w:val="0099389A"/>
    <w:rsid w:val="00994913"/>
    <w:rsid w:val="00994F1A"/>
    <w:rsid w:val="009951BE"/>
    <w:rsid w:val="00995AD3"/>
    <w:rsid w:val="00996188"/>
    <w:rsid w:val="00996192"/>
    <w:rsid w:val="0099625A"/>
    <w:rsid w:val="009962F0"/>
    <w:rsid w:val="00996561"/>
    <w:rsid w:val="0099684C"/>
    <w:rsid w:val="00996CE9"/>
    <w:rsid w:val="009974C5"/>
    <w:rsid w:val="009A067D"/>
    <w:rsid w:val="009A0BD9"/>
    <w:rsid w:val="009A151B"/>
    <w:rsid w:val="009A1CAE"/>
    <w:rsid w:val="009A206C"/>
    <w:rsid w:val="009A239D"/>
    <w:rsid w:val="009A2732"/>
    <w:rsid w:val="009A2956"/>
    <w:rsid w:val="009A2E69"/>
    <w:rsid w:val="009A35A1"/>
    <w:rsid w:val="009A36EC"/>
    <w:rsid w:val="009A38EF"/>
    <w:rsid w:val="009A3A60"/>
    <w:rsid w:val="009A3AB4"/>
    <w:rsid w:val="009A46F1"/>
    <w:rsid w:val="009A5886"/>
    <w:rsid w:val="009A6372"/>
    <w:rsid w:val="009A64FD"/>
    <w:rsid w:val="009A6683"/>
    <w:rsid w:val="009A68E0"/>
    <w:rsid w:val="009A68F2"/>
    <w:rsid w:val="009A6A0B"/>
    <w:rsid w:val="009A6CE9"/>
    <w:rsid w:val="009A72C1"/>
    <w:rsid w:val="009A75F5"/>
    <w:rsid w:val="009A793E"/>
    <w:rsid w:val="009A794D"/>
    <w:rsid w:val="009A7EF7"/>
    <w:rsid w:val="009B0280"/>
    <w:rsid w:val="009B0319"/>
    <w:rsid w:val="009B03BA"/>
    <w:rsid w:val="009B0583"/>
    <w:rsid w:val="009B11A1"/>
    <w:rsid w:val="009B1C58"/>
    <w:rsid w:val="009B2998"/>
    <w:rsid w:val="009B2BC9"/>
    <w:rsid w:val="009B38C7"/>
    <w:rsid w:val="009B39FA"/>
    <w:rsid w:val="009B3D14"/>
    <w:rsid w:val="009B44AF"/>
    <w:rsid w:val="009B4BA1"/>
    <w:rsid w:val="009B5B0C"/>
    <w:rsid w:val="009B6052"/>
    <w:rsid w:val="009B6357"/>
    <w:rsid w:val="009B6850"/>
    <w:rsid w:val="009B7476"/>
    <w:rsid w:val="009B7B3C"/>
    <w:rsid w:val="009B7F72"/>
    <w:rsid w:val="009B7FB1"/>
    <w:rsid w:val="009C0177"/>
    <w:rsid w:val="009C09FA"/>
    <w:rsid w:val="009C12FC"/>
    <w:rsid w:val="009C1622"/>
    <w:rsid w:val="009C16C5"/>
    <w:rsid w:val="009C1820"/>
    <w:rsid w:val="009C1D10"/>
    <w:rsid w:val="009C286C"/>
    <w:rsid w:val="009C2B4E"/>
    <w:rsid w:val="009C2D38"/>
    <w:rsid w:val="009C3970"/>
    <w:rsid w:val="009C40A8"/>
    <w:rsid w:val="009C44D2"/>
    <w:rsid w:val="009C45DD"/>
    <w:rsid w:val="009C45EF"/>
    <w:rsid w:val="009C4F3E"/>
    <w:rsid w:val="009C500E"/>
    <w:rsid w:val="009C59E5"/>
    <w:rsid w:val="009C6889"/>
    <w:rsid w:val="009C7005"/>
    <w:rsid w:val="009C7160"/>
    <w:rsid w:val="009C7641"/>
    <w:rsid w:val="009C7642"/>
    <w:rsid w:val="009D00F2"/>
    <w:rsid w:val="009D066F"/>
    <w:rsid w:val="009D0F28"/>
    <w:rsid w:val="009D1364"/>
    <w:rsid w:val="009D14B5"/>
    <w:rsid w:val="009D17B6"/>
    <w:rsid w:val="009D18FE"/>
    <w:rsid w:val="009D1C5A"/>
    <w:rsid w:val="009D1C65"/>
    <w:rsid w:val="009D1FD4"/>
    <w:rsid w:val="009D3119"/>
    <w:rsid w:val="009D3274"/>
    <w:rsid w:val="009D3E25"/>
    <w:rsid w:val="009D459C"/>
    <w:rsid w:val="009D45E4"/>
    <w:rsid w:val="009D4809"/>
    <w:rsid w:val="009D5600"/>
    <w:rsid w:val="009D5765"/>
    <w:rsid w:val="009D60E8"/>
    <w:rsid w:val="009D639D"/>
    <w:rsid w:val="009D66AB"/>
    <w:rsid w:val="009D6728"/>
    <w:rsid w:val="009D6AC7"/>
    <w:rsid w:val="009D6C66"/>
    <w:rsid w:val="009D6EE8"/>
    <w:rsid w:val="009D7C8E"/>
    <w:rsid w:val="009D7C9D"/>
    <w:rsid w:val="009D7D67"/>
    <w:rsid w:val="009E01AA"/>
    <w:rsid w:val="009E028F"/>
    <w:rsid w:val="009E085F"/>
    <w:rsid w:val="009E0E5C"/>
    <w:rsid w:val="009E121C"/>
    <w:rsid w:val="009E1ABE"/>
    <w:rsid w:val="009E1CB0"/>
    <w:rsid w:val="009E1DA9"/>
    <w:rsid w:val="009E2CF5"/>
    <w:rsid w:val="009E301A"/>
    <w:rsid w:val="009E3ACD"/>
    <w:rsid w:val="009E4AF9"/>
    <w:rsid w:val="009E4E56"/>
    <w:rsid w:val="009E4FD2"/>
    <w:rsid w:val="009E5C0F"/>
    <w:rsid w:val="009E5D9D"/>
    <w:rsid w:val="009E6357"/>
    <w:rsid w:val="009E635F"/>
    <w:rsid w:val="009E6958"/>
    <w:rsid w:val="009E6A0E"/>
    <w:rsid w:val="009E73AB"/>
    <w:rsid w:val="009E7657"/>
    <w:rsid w:val="009E7CA8"/>
    <w:rsid w:val="009E7FB6"/>
    <w:rsid w:val="009F0036"/>
    <w:rsid w:val="009F07D1"/>
    <w:rsid w:val="009F0BA6"/>
    <w:rsid w:val="009F0FED"/>
    <w:rsid w:val="009F15E6"/>
    <w:rsid w:val="009F1814"/>
    <w:rsid w:val="009F1C39"/>
    <w:rsid w:val="009F1E8C"/>
    <w:rsid w:val="009F22C7"/>
    <w:rsid w:val="009F26B9"/>
    <w:rsid w:val="009F30A2"/>
    <w:rsid w:val="009F32A9"/>
    <w:rsid w:val="009F32BB"/>
    <w:rsid w:val="009F34D1"/>
    <w:rsid w:val="009F37DA"/>
    <w:rsid w:val="009F425C"/>
    <w:rsid w:val="009F43B1"/>
    <w:rsid w:val="009F5A44"/>
    <w:rsid w:val="009F5DBF"/>
    <w:rsid w:val="009F6AB4"/>
    <w:rsid w:val="009F728C"/>
    <w:rsid w:val="009F72D7"/>
    <w:rsid w:val="009F73A4"/>
    <w:rsid w:val="009F7703"/>
    <w:rsid w:val="009F780C"/>
    <w:rsid w:val="00A00D6F"/>
    <w:rsid w:val="00A00E4E"/>
    <w:rsid w:val="00A010E7"/>
    <w:rsid w:val="00A015E1"/>
    <w:rsid w:val="00A0217C"/>
    <w:rsid w:val="00A021C1"/>
    <w:rsid w:val="00A025DE"/>
    <w:rsid w:val="00A03443"/>
    <w:rsid w:val="00A0349E"/>
    <w:rsid w:val="00A03632"/>
    <w:rsid w:val="00A036B5"/>
    <w:rsid w:val="00A03DAF"/>
    <w:rsid w:val="00A043A9"/>
    <w:rsid w:val="00A046EC"/>
    <w:rsid w:val="00A050EE"/>
    <w:rsid w:val="00A051BA"/>
    <w:rsid w:val="00A054C6"/>
    <w:rsid w:val="00A05E5D"/>
    <w:rsid w:val="00A0642B"/>
    <w:rsid w:val="00A06E32"/>
    <w:rsid w:val="00A07387"/>
    <w:rsid w:val="00A075A1"/>
    <w:rsid w:val="00A075FF"/>
    <w:rsid w:val="00A105B7"/>
    <w:rsid w:val="00A10876"/>
    <w:rsid w:val="00A10AA7"/>
    <w:rsid w:val="00A10E10"/>
    <w:rsid w:val="00A10FFD"/>
    <w:rsid w:val="00A11750"/>
    <w:rsid w:val="00A11A1D"/>
    <w:rsid w:val="00A12444"/>
    <w:rsid w:val="00A12785"/>
    <w:rsid w:val="00A12D38"/>
    <w:rsid w:val="00A12E2C"/>
    <w:rsid w:val="00A13446"/>
    <w:rsid w:val="00A13652"/>
    <w:rsid w:val="00A1369F"/>
    <w:rsid w:val="00A14AAB"/>
    <w:rsid w:val="00A14AAD"/>
    <w:rsid w:val="00A15045"/>
    <w:rsid w:val="00A158FA"/>
    <w:rsid w:val="00A159F5"/>
    <w:rsid w:val="00A15DEC"/>
    <w:rsid w:val="00A15EED"/>
    <w:rsid w:val="00A16944"/>
    <w:rsid w:val="00A16947"/>
    <w:rsid w:val="00A16A44"/>
    <w:rsid w:val="00A16AFE"/>
    <w:rsid w:val="00A1715C"/>
    <w:rsid w:val="00A17DF1"/>
    <w:rsid w:val="00A2024A"/>
    <w:rsid w:val="00A2046A"/>
    <w:rsid w:val="00A206EE"/>
    <w:rsid w:val="00A211B3"/>
    <w:rsid w:val="00A213C9"/>
    <w:rsid w:val="00A2175F"/>
    <w:rsid w:val="00A22190"/>
    <w:rsid w:val="00A22DC9"/>
    <w:rsid w:val="00A22F8F"/>
    <w:rsid w:val="00A236F6"/>
    <w:rsid w:val="00A2388C"/>
    <w:rsid w:val="00A23A6A"/>
    <w:rsid w:val="00A23B28"/>
    <w:rsid w:val="00A240CC"/>
    <w:rsid w:val="00A24896"/>
    <w:rsid w:val="00A2556F"/>
    <w:rsid w:val="00A25CFE"/>
    <w:rsid w:val="00A26003"/>
    <w:rsid w:val="00A26101"/>
    <w:rsid w:val="00A26473"/>
    <w:rsid w:val="00A268A2"/>
    <w:rsid w:val="00A26DEA"/>
    <w:rsid w:val="00A27731"/>
    <w:rsid w:val="00A27DB6"/>
    <w:rsid w:val="00A27EBC"/>
    <w:rsid w:val="00A300B5"/>
    <w:rsid w:val="00A3066C"/>
    <w:rsid w:val="00A3086A"/>
    <w:rsid w:val="00A309E4"/>
    <w:rsid w:val="00A30BD5"/>
    <w:rsid w:val="00A30E3D"/>
    <w:rsid w:val="00A3169E"/>
    <w:rsid w:val="00A31D88"/>
    <w:rsid w:val="00A32AD3"/>
    <w:rsid w:val="00A32FF8"/>
    <w:rsid w:val="00A330D5"/>
    <w:rsid w:val="00A334BB"/>
    <w:rsid w:val="00A33653"/>
    <w:rsid w:val="00A33959"/>
    <w:rsid w:val="00A34225"/>
    <w:rsid w:val="00A34362"/>
    <w:rsid w:val="00A3441A"/>
    <w:rsid w:val="00A34AA2"/>
    <w:rsid w:val="00A34AF9"/>
    <w:rsid w:val="00A35A01"/>
    <w:rsid w:val="00A35C20"/>
    <w:rsid w:val="00A35D00"/>
    <w:rsid w:val="00A362D1"/>
    <w:rsid w:val="00A3686C"/>
    <w:rsid w:val="00A36E87"/>
    <w:rsid w:val="00A370A5"/>
    <w:rsid w:val="00A3736B"/>
    <w:rsid w:val="00A40984"/>
    <w:rsid w:val="00A411D3"/>
    <w:rsid w:val="00A413E8"/>
    <w:rsid w:val="00A4140B"/>
    <w:rsid w:val="00A4140F"/>
    <w:rsid w:val="00A41988"/>
    <w:rsid w:val="00A41C50"/>
    <w:rsid w:val="00A426F2"/>
    <w:rsid w:val="00A42739"/>
    <w:rsid w:val="00A42982"/>
    <w:rsid w:val="00A429B6"/>
    <w:rsid w:val="00A42DF9"/>
    <w:rsid w:val="00A439FD"/>
    <w:rsid w:val="00A43E57"/>
    <w:rsid w:val="00A44E3D"/>
    <w:rsid w:val="00A45380"/>
    <w:rsid w:val="00A4581D"/>
    <w:rsid w:val="00A458B0"/>
    <w:rsid w:val="00A459F5"/>
    <w:rsid w:val="00A45CAD"/>
    <w:rsid w:val="00A4641C"/>
    <w:rsid w:val="00A46597"/>
    <w:rsid w:val="00A46FEB"/>
    <w:rsid w:val="00A470B4"/>
    <w:rsid w:val="00A47F89"/>
    <w:rsid w:val="00A501C9"/>
    <w:rsid w:val="00A5051B"/>
    <w:rsid w:val="00A50576"/>
    <w:rsid w:val="00A512A0"/>
    <w:rsid w:val="00A51340"/>
    <w:rsid w:val="00A51850"/>
    <w:rsid w:val="00A52102"/>
    <w:rsid w:val="00A53177"/>
    <w:rsid w:val="00A54556"/>
    <w:rsid w:val="00A5462F"/>
    <w:rsid w:val="00A54BF6"/>
    <w:rsid w:val="00A54CE8"/>
    <w:rsid w:val="00A55279"/>
    <w:rsid w:val="00A5594D"/>
    <w:rsid w:val="00A55D70"/>
    <w:rsid w:val="00A56585"/>
    <w:rsid w:val="00A567A1"/>
    <w:rsid w:val="00A5687F"/>
    <w:rsid w:val="00A570B7"/>
    <w:rsid w:val="00A570E7"/>
    <w:rsid w:val="00A5730A"/>
    <w:rsid w:val="00A57A26"/>
    <w:rsid w:val="00A57AD4"/>
    <w:rsid w:val="00A57ECB"/>
    <w:rsid w:val="00A60050"/>
    <w:rsid w:val="00A601C3"/>
    <w:rsid w:val="00A601DF"/>
    <w:rsid w:val="00A60307"/>
    <w:rsid w:val="00A60EDF"/>
    <w:rsid w:val="00A61331"/>
    <w:rsid w:val="00A61E3F"/>
    <w:rsid w:val="00A62986"/>
    <w:rsid w:val="00A62A15"/>
    <w:rsid w:val="00A63969"/>
    <w:rsid w:val="00A63D09"/>
    <w:rsid w:val="00A64190"/>
    <w:rsid w:val="00A64567"/>
    <w:rsid w:val="00A64702"/>
    <w:rsid w:val="00A652D8"/>
    <w:rsid w:val="00A6562B"/>
    <w:rsid w:val="00A65C93"/>
    <w:rsid w:val="00A666BE"/>
    <w:rsid w:val="00A66B56"/>
    <w:rsid w:val="00A66F56"/>
    <w:rsid w:val="00A674D6"/>
    <w:rsid w:val="00A67922"/>
    <w:rsid w:val="00A67F8F"/>
    <w:rsid w:val="00A70035"/>
    <w:rsid w:val="00A707E7"/>
    <w:rsid w:val="00A70F39"/>
    <w:rsid w:val="00A7111D"/>
    <w:rsid w:val="00A711AB"/>
    <w:rsid w:val="00A724D3"/>
    <w:rsid w:val="00A72774"/>
    <w:rsid w:val="00A72B91"/>
    <w:rsid w:val="00A72FB7"/>
    <w:rsid w:val="00A7313F"/>
    <w:rsid w:val="00A7316E"/>
    <w:rsid w:val="00A7346A"/>
    <w:rsid w:val="00A739C7"/>
    <w:rsid w:val="00A73ED3"/>
    <w:rsid w:val="00A746B7"/>
    <w:rsid w:val="00A756C7"/>
    <w:rsid w:val="00A76205"/>
    <w:rsid w:val="00A77154"/>
    <w:rsid w:val="00A778DD"/>
    <w:rsid w:val="00A77D00"/>
    <w:rsid w:val="00A807C4"/>
    <w:rsid w:val="00A811EF"/>
    <w:rsid w:val="00A81E44"/>
    <w:rsid w:val="00A8255F"/>
    <w:rsid w:val="00A825BA"/>
    <w:rsid w:val="00A827EB"/>
    <w:rsid w:val="00A82CF9"/>
    <w:rsid w:val="00A83F0B"/>
    <w:rsid w:val="00A84040"/>
    <w:rsid w:val="00A8450F"/>
    <w:rsid w:val="00A845E6"/>
    <w:rsid w:val="00A84941"/>
    <w:rsid w:val="00A85A1A"/>
    <w:rsid w:val="00A862B9"/>
    <w:rsid w:val="00A86C88"/>
    <w:rsid w:val="00A871E4"/>
    <w:rsid w:val="00A87988"/>
    <w:rsid w:val="00A90175"/>
    <w:rsid w:val="00A906E9"/>
    <w:rsid w:val="00A907B6"/>
    <w:rsid w:val="00A907F8"/>
    <w:rsid w:val="00A909E5"/>
    <w:rsid w:val="00A91450"/>
    <w:rsid w:val="00A9191A"/>
    <w:rsid w:val="00A92D2A"/>
    <w:rsid w:val="00A93673"/>
    <w:rsid w:val="00A93BC5"/>
    <w:rsid w:val="00A93EEF"/>
    <w:rsid w:val="00A94194"/>
    <w:rsid w:val="00A942E0"/>
    <w:rsid w:val="00A94607"/>
    <w:rsid w:val="00A9478C"/>
    <w:rsid w:val="00A947B6"/>
    <w:rsid w:val="00A94933"/>
    <w:rsid w:val="00A94A58"/>
    <w:rsid w:val="00A954BD"/>
    <w:rsid w:val="00A95E38"/>
    <w:rsid w:val="00A9629A"/>
    <w:rsid w:val="00A96C35"/>
    <w:rsid w:val="00A96F08"/>
    <w:rsid w:val="00A96F49"/>
    <w:rsid w:val="00A9789C"/>
    <w:rsid w:val="00A97D6E"/>
    <w:rsid w:val="00AA0149"/>
    <w:rsid w:val="00AA07CC"/>
    <w:rsid w:val="00AA1400"/>
    <w:rsid w:val="00AA1551"/>
    <w:rsid w:val="00AA1691"/>
    <w:rsid w:val="00AA1805"/>
    <w:rsid w:val="00AA2CFE"/>
    <w:rsid w:val="00AA3107"/>
    <w:rsid w:val="00AA33DC"/>
    <w:rsid w:val="00AA3C0D"/>
    <w:rsid w:val="00AA3EDE"/>
    <w:rsid w:val="00AA40F5"/>
    <w:rsid w:val="00AA4641"/>
    <w:rsid w:val="00AA4EC3"/>
    <w:rsid w:val="00AA5A23"/>
    <w:rsid w:val="00AA6561"/>
    <w:rsid w:val="00AA6BAF"/>
    <w:rsid w:val="00AA7636"/>
    <w:rsid w:val="00AA7707"/>
    <w:rsid w:val="00AB006B"/>
    <w:rsid w:val="00AB0685"/>
    <w:rsid w:val="00AB085F"/>
    <w:rsid w:val="00AB0C75"/>
    <w:rsid w:val="00AB1B14"/>
    <w:rsid w:val="00AB20D5"/>
    <w:rsid w:val="00AB2F52"/>
    <w:rsid w:val="00AB322D"/>
    <w:rsid w:val="00AB3384"/>
    <w:rsid w:val="00AB3477"/>
    <w:rsid w:val="00AB4327"/>
    <w:rsid w:val="00AB44D8"/>
    <w:rsid w:val="00AB4890"/>
    <w:rsid w:val="00AB4C65"/>
    <w:rsid w:val="00AB517B"/>
    <w:rsid w:val="00AB5AB0"/>
    <w:rsid w:val="00AB6B01"/>
    <w:rsid w:val="00AB6D5A"/>
    <w:rsid w:val="00AB7AF2"/>
    <w:rsid w:val="00AC099F"/>
    <w:rsid w:val="00AC0C25"/>
    <w:rsid w:val="00AC1630"/>
    <w:rsid w:val="00AC1C19"/>
    <w:rsid w:val="00AC1E91"/>
    <w:rsid w:val="00AC2319"/>
    <w:rsid w:val="00AC2610"/>
    <w:rsid w:val="00AC2682"/>
    <w:rsid w:val="00AC2739"/>
    <w:rsid w:val="00AC327E"/>
    <w:rsid w:val="00AC3AEC"/>
    <w:rsid w:val="00AC3D90"/>
    <w:rsid w:val="00AC4337"/>
    <w:rsid w:val="00AC46A5"/>
    <w:rsid w:val="00AC4A06"/>
    <w:rsid w:val="00AC4AF8"/>
    <w:rsid w:val="00AC4C88"/>
    <w:rsid w:val="00AC52DC"/>
    <w:rsid w:val="00AC56A1"/>
    <w:rsid w:val="00AC5806"/>
    <w:rsid w:val="00AC597D"/>
    <w:rsid w:val="00AC5F45"/>
    <w:rsid w:val="00AC65A4"/>
    <w:rsid w:val="00AC717A"/>
    <w:rsid w:val="00AC7A78"/>
    <w:rsid w:val="00AC7D72"/>
    <w:rsid w:val="00AD085A"/>
    <w:rsid w:val="00AD0883"/>
    <w:rsid w:val="00AD0980"/>
    <w:rsid w:val="00AD0B26"/>
    <w:rsid w:val="00AD0BC4"/>
    <w:rsid w:val="00AD1033"/>
    <w:rsid w:val="00AD1055"/>
    <w:rsid w:val="00AD1214"/>
    <w:rsid w:val="00AD1439"/>
    <w:rsid w:val="00AD17A7"/>
    <w:rsid w:val="00AD1C6C"/>
    <w:rsid w:val="00AD2948"/>
    <w:rsid w:val="00AD35BA"/>
    <w:rsid w:val="00AD392C"/>
    <w:rsid w:val="00AD3CF5"/>
    <w:rsid w:val="00AD414D"/>
    <w:rsid w:val="00AD4AEF"/>
    <w:rsid w:val="00AD4BB4"/>
    <w:rsid w:val="00AD4C5B"/>
    <w:rsid w:val="00AD4FFE"/>
    <w:rsid w:val="00AD5003"/>
    <w:rsid w:val="00AD50E2"/>
    <w:rsid w:val="00AD55AE"/>
    <w:rsid w:val="00AD5AE9"/>
    <w:rsid w:val="00AD6306"/>
    <w:rsid w:val="00AD644B"/>
    <w:rsid w:val="00AD6561"/>
    <w:rsid w:val="00AD6860"/>
    <w:rsid w:val="00AD72E9"/>
    <w:rsid w:val="00AE07BB"/>
    <w:rsid w:val="00AE0BCD"/>
    <w:rsid w:val="00AE1331"/>
    <w:rsid w:val="00AE1656"/>
    <w:rsid w:val="00AE1B51"/>
    <w:rsid w:val="00AE1FC2"/>
    <w:rsid w:val="00AE2074"/>
    <w:rsid w:val="00AE2294"/>
    <w:rsid w:val="00AE2AB7"/>
    <w:rsid w:val="00AE2AC6"/>
    <w:rsid w:val="00AE2B9F"/>
    <w:rsid w:val="00AE2D86"/>
    <w:rsid w:val="00AE308C"/>
    <w:rsid w:val="00AE35F7"/>
    <w:rsid w:val="00AE3A91"/>
    <w:rsid w:val="00AE42A0"/>
    <w:rsid w:val="00AE4424"/>
    <w:rsid w:val="00AE4484"/>
    <w:rsid w:val="00AE4DBF"/>
    <w:rsid w:val="00AE4FE9"/>
    <w:rsid w:val="00AE4FEA"/>
    <w:rsid w:val="00AE5482"/>
    <w:rsid w:val="00AE589F"/>
    <w:rsid w:val="00AE5B67"/>
    <w:rsid w:val="00AE5CC2"/>
    <w:rsid w:val="00AE5CD0"/>
    <w:rsid w:val="00AE5D3D"/>
    <w:rsid w:val="00AE5F60"/>
    <w:rsid w:val="00AE5F8D"/>
    <w:rsid w:val="00AE6160"/>
    <w:rsid w:val="00AE6E25"/>
    <w:rsid w:val="00AE7385"/>
    <w:rsid w:val="00AE73D0"/>
    <w:rsid w:val="00AE7593"/>
    <w:rsid w:val="00AE7847"/>
    <w:rsid w:val="00AE7A95"/>
    <w:rsid w:val="00AF0474"/>
    <w:rsid w:val="00AF0AD1"/>
    <w:rsid w:val="00AF0D86"/>
    <w:rsid w:val="00AF0F6C"/>
    <w:rsid w:val="00AF198B"/>
    <w:rsid w:val="00AF1E01"/>
    <w:rsid w:val="00AF2B8B"/>
    <w:rsid w:val="00AF2C60"/>
    <w:rsid w:val="00AF2CB5"/>
    <w:rsid w:val="00AF2D63"/>
    <w:rsid w:val="00AF2EEA"/>
    <w:rsid w:val="00AF38E7"/>
    <w:rsid w:val="00AF38F7"/>
    <w:rsid w:val="00AF4393"/>
    <w:rsid w:val="00AF49A0"/>
    <w:rsid w:val="00AF59D7"/>
    <w:rsid w:val="00AF5C00"/>
    <w:rsid w:val="00AF5C3F"/>
    <w:rsid w:val="00AF5D57"/>
    <w:rsid w:val="00AF5D76"/>
    <w:rsid w:val="00AF62F8"/>
    <w:rsid w:val="00AF6331"/>
    <w:rsid w:val="00AF677E"/>
    <w:rsid w:val="00AF681D"/>
    <w:rsid w:val="00AF7609"/>
    <w:rsid w:val="00AF76A2"/>
    <w:rsid w:val="00B00217"/>
    <w:rsid w:val="00B003AA"/>
    <w:rsid w:val="00B00C52"/>
    <w:rsid w:val="00B01CC3"/>
    <w:rsid w:val="00B01D31"/>
    <w:rsid w:val="00B02488"/>
    <w:rsid w:val="00B02573"/>
    <w:rsid w:val="00B02B58"/>
    <w:rsid w:val="00B0302B"/>
    <w:rsid w:val="00B031C9"/>
    <w:rsid w:val="00B03C06"/>
    <w:rsid w:val="00B03F05"/>
    <w:rsid w:val="00B04461"/>
    <w:rsid w:val="00B0449C"/>
    <w:rsid w:val="00B04ECF"/>
    <w:rsid w:val="00B05500"/>
    <w:rsid w:val="00B05C81"/>
    <w:rsid w:val="00B05FCA"/>
    <w:rsid w:val="00B060DD"/>
    <w:rsid w:val="00B066F6"/>
    <w:rsid w:val="00B06791"/>
    <w:rsid w:val="00B067D4"/>
    <w:rsid w:val="00B06D42"/>
    <w:rsid w:val="00B06F4A"/>
    <w:rsid w:val="00B0738E"/>
    <w:rsid w:val="00B07593"/>
    <w:rsid w:val="00B102AA"/>
    <w:rsid w:val="00B10587"/>
    <w:rsid w:val="00B107F2"/>
    <w:rsid w:val="00B10A4D"/>
    <w:rsid w:val="00B111DC"/>
    <w:rsid w:val="00B11335"/>
    <w:rsid w:val="00B114BA"/>
    <w:rsid w:val="00B1222E"/>
    <w:rsid w:val="00B12398"/>
    <w:rsid w:val="00B12490"/>
    <w:rsid w:val="00B12E29"/>
    <w:rsid w:val="00B131F1"/>
    <w:rsid w:val="00B1345A"/>
    <w:rsid w:val="00B13E32"/>
    <w:rsid w:val="00B14139"/>
    <w:rsid w:val="00B14470"/>
    <w:rsid w:val="00B14607"/>
    <w:rsid w:val="00B149B3"/>
    <w:rsid w:val="00B14C5F"/>
    <w:rsid w:val="00B156B3"/>
    <w:rsid w:val="00B15A48"/>
    <w:rsid w:val="00B15BC7"/>
    <w:rsid w:val="00B15F90"/>
    <w:rsid w:val="00B162BE"/>
    <w:rsid w:val="00B162C4"/>
    <w:rsid w:val="00B16340"/>
    <w:rsid w:val="00B1658E"/>
    <w:rsid w:val="00B16AB3"/>
    <w:rsid w:val="00B16E43"/>
    <w:rsid w:val="00B17883"/>
    <w:rsid w:val="00B2052D"/>
    <w:rsid w:val="00B2063A"/>
    <w:rsid w:val="00B207BE"/>
    <w:rsid w:val="00B20F43"/>
    <w:rsid w:val="00B21880"/>
    <w:rsid w:val="00B21A92"/>
    <w:rsid w:val="00B21C54"/>
    <w:rsid w:val="00B22001"/>
    <w:rsid w:val="00B2211C"/>
    <w:rsid w:val="00B22281"/>
    <w:rsid w:val="00B22595"/>
    <w:rsid w:val="00B2282A"/>
    <w:rsid w:val="00B23265"/>
    <w:rsid w:val="00B23401"/>
    <w:rsid w:val="00B2349A"/>
    <w:rsid w:val="00B23900"/>
    <w:rsid w:val="00B23C2C"/>
    <w:rsid w:val="00B23CD2"/>
    <w:rsid w:val="00B24B8B"/>
    <w:rsid w:val="00B24FF8"/>
    <w:rsid w:val="00B2625F"/>
    <w:rsid w:val="00B2630B"/>
    <w:rsid w:val="00B26654"/>
    <w:rsid w:val="00B26960"/>
    <w:rsid w:val="00B269ED"/>
    <w:rsid w:val="00B26E69"/>
    <w:rsid w:val="00B27233"/>
    <w:rsid w:val="00B2747E"/>
    <w:rsid w:val="00B27B57"/>
    <w:rsid w:val="00B30DE2"/>
    <w:rsid w:val="00B31BC0"/>
    <w:rsid w:val="00B31C07"/>
    <w:rsid w:val="00B32511"/>
    <w:rsid w:val="00B325B6"/>
    <w:rsid w:val="00B33342"/>
    <w:rsid w:val="00B33375"/>
    <w:rsid w:val="00B3380C"/>
    <w:rsid w:val="00B33B44"/>
    <w:rsid w:val="00B34075"/>
    <w:rsid w:val="00B346CD"/>
    <w:rsid w:val="00B3481F"/>
    <w:rsid w:val="00B348C0"/>
    <w:rsid w:val="00B3493A"/>
    <w:rsid w:val="00B34B03"/>
    <w:rsid w:val="00B34BF8"/>
    <w:rsid w:val="00B34CA9"/>
    <w:rsid w:val="00B353FD"/>
    <w:rsid w:val="00B356C8"/>
    <w:rsid w:val="00B357AE"/>
    <w:rsid w:val="00B35F07"/>
    <w:rsid w:val="00B36152"/>
    <w:rsid w:val="00B3637C"/>
    <w:rsid w:val="00B36468"/>
    <w:rsid w:val="00B3674D"/>
    <w:rsid w:val="00B370E5"/>
    <w:rsid w:val="00B37190"/>
    <w:rsid w:val="00B37AF1"/>
    <w:rsid w:val="00B4016A"/>
    <w:rsid w:val="00B40672"/>
    <w:rsid w:val="00B40A22"/>
    <w:rsid w:val="00B40CC1"/>
    <w:rsid w:val="00B42150"/>
    <w:rsid w:val="00B421B3"/>
    <w:rsid w:val="00B42465"/>
    <w:rsid w:val="00B42C24"/>
    <w:rsid w:val="00B42FEF"/>
    <w:rsid w:val="00B4329E"/>
    <w:rsid w:val="00B43613"/>
    <w:rsid w:val="00B436FF"/>
    <w:rsid w:val="00B440C1"/>
    <w:rsid w:val="00B44347"/>
    <w:rsid w:val="00B44393"/>
    <w:rsid w:val="00B44867"/>
    <w:rsid w:val="00B44A3D"/>
    <w:rsid w:val="00B44CE7"/>
    <w:rsid w:val="00B451D6"/>
    <w:rsid w:val="00B45775"/>
    <w:rsid w:val="00B45784"/>
    <w:rsid w:val="00B45A6E"/>
    <w:rsid w:val="00B45CC8"/>
    <w:rsid w:val="00B45ED2"/>
    <w:rsid w:val="00B45F96"/>
    <w:rsid w:val="00B46B2B"/>
    <w:rsid w:val="00B46C87"/>
    <w:rsid w:val="00B46D61"/>
    <w:rsid w:val="00B4708A"/>
    <w:rsid w:val="00B47B65"/>
    <w:rsid w:val="00B50E57"/>
    <w:rsid w:val="00B51021"/>
    <w:rsid w:val="00B519DD"/>
    <w:rsid w:val="00B51C19"/>
    <w:rsid w:val="00B51D42"/>
    <w:rsid w:val="00B51F24"/>
    <w:rsid w:val="00B525C2"/>
    <w:rsid w:val="00B52FA9"/>
    <w:rsid w:val="00B53021"/>
    <w:rsid w:val="00B5313C"/>
    <w:rsid w:val="00B5318F"/>
    <w:rsid w:val="00B532C3"/>
    <w:rsid w:val="00B53AE4"/>
    <w:rsid w:val="00B53B27"/>
    <w:rsid w:val="00B53B9A"/>
    <w:rsid w:val="00B54AC3"/>
    <w:rsid w:val="00B54DB7"/>
    <w:rsid w:val="00B54EB2"/>
    <w:rsid w:val="00B54F02"/>
    <w:rsid w:val="00B554F4"/>
    <w:rsid w:val="00B555F2"/>
    <w:rsid w:val="00B55793"/>
    <w:rsid w:val="00B564E5"/>
    <w:rsid w:val="00B56673"/>
    <w:rsid w:val="00B56907"/>
    <w:rsid w:val="00B56916"/>
    <w:rsid w:val="00B57408"/>
    <w:rsid w:val="00B57668"/>
    <w:rsid w:val="00B57D05"/>
    <w:rsid w:val="00B57FF6"/>
    <w:rsid w:val="00B6097B"/>
    <w:rsid w:val="00B60FB7"/>
    <w:rsid w:val="00B61A88"/>
    <w:rsid w:val="00B6232D"/>
    <w:rsid w:val="00B62A9B"/>
    <w:rsid w:val="00B62C9E"/>
    <w:rsid w:val="00B62D5B"/>
    <w:rsid w:val="00B64194"/>
    <w:rsid w:val="00B64A78"/>
    <w:rsid w:val="00B64B95"/>
    <w:rsid w:val="00B64CEC"/>
    <w:rsid w:val="00B64EB1"/>
    <w:rsid w:val="00B6561C"/>
    <w:rsid w:val="00B65B73"/>
    <w:rsid w:val="00B660A3"/>
    <w:rsid w:val="00B660B1"/>
    <w:rsid w:val="00B66C04"/>
    <w:rsid w:val="00B675A5"/>
    <w:rsid w:val="00B675E4"/>
    <w:rsid w:val="00B67666"/>
    <w:rsid w:val="00B700F7"/>
    <w:rsid w:val="00B70CDA"/>
    <w:rsid w:val="00B71318"/>
    <w:rsid w:val="00B717F8"/>
    <w:rsid w:val="00B71C25"/>
    <w:rsid w:val="00B7273F"/>
    <w:rsid w:val="00B731E0"/>
    <w:rsid w:val="00B7346A"/>
    <w:rsid w:val="00B73A81"/>
    <w:rsid w:val="00B74289"/>
    <w:rsid w:val="00B74867"/>
    <w:rsid w:val="00B74ACC"/>
    <w:rsid w:val="00B74E8C"/>
    <w:rsid w:val="00B751A9"/>
    <w:rsid w:val="00B76350"/>
    <w:rsid w:val="00B76AA6"/>
    <w:rsid w:val="00B76BD8"/>
    <w:rsid w:val="00B77394"/>
    <w:rsid w:val="00B774C1"/>
    <w:rsid w:val="00B774E2"/>
    <w:rsid w:val="00B776A8"/>
    <w:rsid w:val="00B777E8"/>
    <w:rsid w:val="00B777F5"/>
    <w:rsid w:val="00B77E53"/>
    <w:rsid w:val="00B77F2D"/>
    <w:rsid w:val="00B806CA"/>
    <w:rsid w:val="00B80751"/>
    <w:rsid w:val="00B8125D"/>
    <w:rsid w:val="00B81695"/>
    <w:rsid w:val="00B817EA"/>
    <w:rsid w:val="00B81DE2"/>
    <w:rsid w:val="00B8200C"/>
    <w:rsid w:val="00B822F1"/>
    <w:rsid w:val="00B825C5"/>
    <w:rsid w:val="00B827F4"/>
    <w:rsid w:val="00B82885"/>
    <w:rsid w:val="00B82CAD"/>
    <w:rsid w:val="00B82E8A"/>
    <w:rsid w:val="00B83092"/>
    <w:rsid w:val="00B830E4"/>
    <w:rsid w:val="00B83223"/>
    <w:rsid w:val="00B834E8"/>
    <w:rsid w:val="00B836D0"/>
    <w:rsid w:val="00B8392D"/>
    <w:rsid w:val="00B84950"/>
    <w:rsid w:val="00B84B67"/>
    <w:rsid w:val="00B8588F"/>
    <w:rsid w:val="00B85A13"/>
    <w:rsid w:val="00B85A2D"/>
    <w:rsid w:val="00B8643E"/>
    <w:rsid w:val="00B86565"/>
    <w:rsid w:val="00B86942"/>
    <w:rsid w:val="00B86A69"/>
    <w:rsid w:val="00B86A7D"/>
    <w:rsid w:val="00B86FCD"/>
    <w:rsid w:val="00B871E4"/>
    <w:rsid w:val="00B872F0"/>
    <w:rsid w:val="00B87A23"/>
    <w:rsid w:val="00B900AA"/>
    <w:rsid w:val="00B90129"/>
    <w:rsid w:val="00B906A5"/>
    <w:rsid w:val="00B90782"/>
    <w:rsid w:val="00B90935"/>
    <w:rsid w:val="00B90A0B"/>
    <w:rsid w:val="00B917A7"/>
    <w:rsid w:val="00B918AB"/>
    <w:rsid w:val="00B91A0F"/>
    <w:rsid w:val="00B91AC4"/>
    <w:rsid w:val="00B9265B"/>
    <w:rsid w:val="00B92CE9"/>
    <w:rsid w:val="00B936AB"/>
    <w:rsid w:val="00B93BDC"/>
    <w:rsid w:val="00B941EC"/>
    <w:rsid w:val="00B94865"/>
    <w:rsid w:val="00B95038"/>
    <w:rsid w:val="00B9538C"/>
    <w:rsid w:val="00B956C2"/>
    <w:rsid w:val="00B957B3"/>
    <w:rsid w:val="00B96327"/>
    <w:rsid w:val="00B964C2"/>
    <w:rsid w:val="00B96509"/>
    <w:rsid w:val="00B974B1"/>
    <w:rsid w:val="00B978CB"/>
    <w:rsid w:val="00B978E0"/>
    <w:rsid w:val="00BA0CCD"/>
    <w:rsid w:val="00BA0D1E"/>
    <w:rsid w:val="00BA17EE"/>
    <w:rsid w:val="00BA1AD6"/>
    <w:rsid w:val="00BA23E8"/>
    <w:rsid w:val="00BA2B01"/>
    <w:rsid w:val="00BA3600"/>
    <w:rsid w:val="00BA3BB3"/>
    <w:rsid w:val="00BA410F"/>
    <w:rsid w:val="00BA41E8"/>
    <w:rsid w:val="00BA434D"/>
    <w:rsid w:val="00BA541D"/>
    <w:rsid w:val="00BA55C3"/>
    <w:rsid w:val="00BA56D7"/>
    <w:rsid w:val="00BA58EA"/>
    <w:rsid w:val="00BA5A7C"/>
    <w:rsid w:val="00BA636B"/>
    <w:rsid w:val="00BA686E"/>
    <w:rsid w:val="00BA6CD0"/>
    <w:rsid w:val="00BA7138"/>
    <w:rsid w:val="00BA71CA"/>
    <w:rsid w:val="00BB00E1"/>
    <w:rsid w:val="00BB09A0"/>
    <w:rsid w:val="00BB0B91"/>
    <w:rsid w:val="00BB103E"/>
    <w:rsid w:val="00BB1732"/>
    <w:rsid w:val="00BB1A9F"/>
    <w:rsid w:val="00BB1BEE"/>
    <w:rsid w:val="00BB1CE7"/>
    <w:rsid w:val="00BB1E04"/>
    <w:rsid w:val="00BB22E7"/>
    <w:rsid w:val="00BB332B"/>
    <w:rsid w:val="00BB34CD"/>
    <w:rsid w:val="00BB3852"/>
    <w:rsid w:val="00BB3D48"/>
    <w:rsid w:val="00BB40B0"/>
    <w:rsid w:val="00BB44CA"/>
    <w:rsid w:val="00BB463C"/>
    <w:rsid w:val="00BB46D3"/>
    <w:rsid w:val="00BB486B"/>
    <w:rsid w:val="00BB4F93"/>
    <w:rsid w:val="00BB50B5"/>
    <w:rsid w:val="00BB5118"/>
    <w:rsid w:val="00BB62F1"/>
    <w:rsid w:val="00BB6DB1"/>
    <w:rsid w:val="00BB6EE9"/>
    <w:rsid w:val="00BB6FA2"/>
    <w:rsid w:val="00BB783B"/>
    <w:rsid w:val="00BB7E1D"/>
    <w:rsid w:val="00BC015E"/>
    <w:rsid w:val="00BC059F"/>
    <w:rsid w:val="00BC0C33"/>
    <w:rsid w:val="00BC0D33"/>
    <w:rsid w:val="00BC10F1"/>
    <w:rsid w:val="00BC12BF"/>
    <w:rsid w:val="00BC153E"/>
    <w:rsid w:val="00BC16EF"/>
    <w:rsid w:val="00BC19FD"/>
    <w:rsid w:val="00BC1C5D"/>
    <w:rsid w:val="00BC1CDF"/>
    <w:rsid w:val="00BC26F1"/>
    <w:rsid w:val="00BC29DB"/>
    <w:rsid w:val="00BC2FCB"/>
    <w:rsid w:val="00BC3156"/>
    <w:rsid w:val="00BC32BC"/>
    <w:rsid w:val="00BC34FD"/>
    <w:rsid w:val="00BC36C2"/>
    <w:rsid w:val="00BC3A91"/>
    <w:rsid w:val="00BC40ED"/>
    <w:rsid w:val="00BC42E6"/>
    <w:rsid w:val="00BC43ED"/>
    <w:rsid w:val="00BC4AD1"/>
    <w:rsid w:val="00BC4F38"/>
    <w:rsid w:val="00BC4F55"/>
    <w:rsid w:val="00BC502E"/>
    <w:rsid w:val="00BC50BD"/>
    <w:rsid w:val="00BC5423"/>
    <w:rsid w:val="00BC5AB9"/>
    <w:rsid w:val="00BC5BB4"/>
    <w:rsid w:val="00BC62FD"/>
    <w:rsid w:val="00BC731F"/>
    <w:rsid w:val="00BC7826"/>
    <w:rsid w:val="00BD00C6"/>
    <w:rsid w:val="00BD0D00"/>
    <w:rsid w:val="00BD0D6F"/>
    <w:rsid w:val="00BD11E7"/>
    <w:rsid w:val="00BD162D"/>
    <w:rsid w:val="00BD1679"/>
    <w:rsid w:val="00BD1B8B"/>
    <w:rsid w:val="00BD29DC"/>
    <w:rsid w:val="00BD2A2F"/>
    <w:rsid w:val="00BD3637"/>
    <w:rsid w:val="00BD39AF"/>
    <w:rsid w:val="00BD4CFE"/>
    <w:rsid w:val="00BD54E3"/>
    <w:rsid w:val="00BD588C"/>
    <w:rsid w:val="00BD5DC5"/>
    <w:rsid w:val="00BD70DD"/>
    <w:rsid w:val="00BD7199"/>
    <w:rsid w:val="00BD7311"/>
    <w:rsid w:val="00BD792A"/>
    <w:rsid w:val="00BD794C"/>
    <w:rsid w:val="00BE0B57"/>
    <w:rsid w:val="00BE0DD0"/>
    <w:rsid w:val="00BE101C"/>
    <w:rsid w:val="00BE11C9"/>
    <w:rsid w:val="00BE138A"/>
    <w:rsid w:val="00BE1809"/>
    <w:rsid w:val="00BE1ADE"/>
    <w:rsid w:val="00BE243B"/>
    <w:rsid w:val="00BE2BAC"/>
    <w:rsid w:val="00BE32B1"/>
    <w:rsid w:val="00BE347E"/>
    <w:rsid w:val="00BE3743"/>
    <w:rsid w:val="00BE3DE3"/>
    <w:rsid w:val="00BE451A"/>
    <w:rsid w:val="00BE49F5"/>
    <w:rsid w:val="00BE4CCE"/>
    <w:rsid w:val="00BE5229"/>
    <w:rsid w:val="00BE52E3"/>
    <w:rsid w:val="00BE5552"/>
    <w:rsid w:val="00BE591B"/>
    <w:rsid w:val="00BE60F9"/>
    <w:rsid w:val="00BE6B22"/>
    <w:rsid w:val="00BE71F3"/>
    <w:rsid w:val="00BE7207"/>
    <w:rsid w:val="00BE72C6"/>
    <w:rsid w:val="00BE73B8"/>
    <w:rsid w:val="00BE73FE"/>
    <w:rsid w:val="00BE78A8"/>
    <w:rsid w:val="00BE7A58"/>
    <w:rsid w:val="00BE7FF5"/>
    <w:rsid w:val="00BF062A"/>
    <w:rsid w:val="00BF095F"/>
    <w:rsid w:val="00BF0C72"/>
    <w:rsid w:val="00BF10F1"/>
    <w:rsid w:val="00BF1FB3"/>
    <w:rsid w:val="00BF1FB8"/>
    <w:rsid w:val="00BF21B2"/>
    <w:rsid w:val="00BF2228"/>
    <w:rsid w:val="00BF249A"/>
    <w:rsid w:val="00BF24C3"/>
    <w:rsid w:val="00BF289C"/>
    <w:rsid w:val="00BF2E00"/>
    <w:rsid w:val="00BF2E43"/>
    <w:rsid w:val="00BF38E1"/>
    <w:rsid w:val="00BF3AE7"/>
    <w:rsid w:val="00BF538C"/>
    <w:rsid w:val="00BF5510"/>
    <w:rsid w:val="00BF5E10"/>
    <w:rsid w:val="00BF5F93"/>
    <w:rsid w:val="00BF6C40"/>
    <w:rsid w:val="00BF732C"/>
    <w:rsid w:val="00BF73E9"/>
    <w:rsid w:val="00BF76CA"/>
    <w:rsid w:val="00BF7EB5"/>
    <w:rsid w:val="00BF7FCA"/>
    <w:rsid w:val="00C0099A"/>
    <w:rsid w:val="00C00C07"/>
    <w:rsid w:val="00C01B55"/>
    <w:rsid w:val="00C01D99"/>
    <w:rsid w:val="00C01FEF"/>
    <w:rsid w:val="00C0219F"/>
    <w:rsid w:val="00C02BC2"/>
    <w:rsid w:val="00C02BFC"/>
    <w:rsid w:val="00C032C8"/>
    <w:rsid w:val="00C03467"/>
    <w:rsid w:val="00C03C5A"/>
    <w:rsid w:val="00C03F98"/>
    <w:rsid w:val="00C04466"/>
    <w:rsid w:val="00C04735"/>
    <w:rsid w:val="00C04AE0"/>
    <w:rsid w:val="00C05684"/>
    <w:rsid w:val="00C058E8"/>
    <w:rsid w:val="00C059D8"/>
    <w:rsid w:val="00C05FFF"/>
    <w:rsid w:val="00C06051"/>
    <w:rsid w:val="00C0621B"/>
    <w:rsid w:val="00C06545"/>
    <w:rsid w:val="00C065C5"/>
    <w:rsid w:val="00C06621"/>
    <w:rsid w:val="00C0678A"/>
    <w:rsid w:val="00C06E66"/>
    <w:rsid w:val="00C071D3"/>
    <w:rsid w:val="00C07BE2"/>
    <w:rsid w:val="00C07EB5"/>
    <w:rsid w:val="00C1019A"/>
    <w:rsid w:val="00C1038B"/>
    <w:rsid w:val="00C108B9"/>
    <w:rsid w:val="00C108CE"/>
    <w:rsid w:val="00C10E13"/>
    <w:rsid w:val="00C1140D"/>
    <w:rsid w:val="00C119F8"/>
    <w:rsid w:val="00C11AD8"/>
    <w:rsid w:val="00C11CD9"/>
    <w:rsid w:val="00C11DAA"/>
    <w:rsid w:val="00C125F1"/>
    <w:rsid w:val="00C12A5B"/>
    <w:rsid w:val="00C13C43"/>
    <w:rsid w:val="00C146C9"/>
    <w:rsid w:val="00C14B9A"/>
    <w:rsid w:val="00C14BE3"/>
    <w:rsid w:val="00C14D2C"/>
    <w:rsid w:val="00C14F8A"/>
    <w:rsid w:val="00C15694"/>
    <w:rsid w:val="00C15847"/>
    <w:rsid w:val="00C15B6D"/>
    <w:rsid w:val="00C17078"/>
    <w:rsid w:val="00C17620"/>
    <w:rsid w:val="00C178E1"/>
    <w:rsid w:val="00C1792D"/>
    <w:rsid w:val="00C17FED"/>
    <w:rsid w:val="00C208FD"/>
    <w:rsid w:val="00C20B21"/>
    <w:rsid w:val="00C211FD"/>
    <w:rsid w:val="00C2150C"/>
    <w:rsid w:val="00C217CE"/>
    <w:rsid w:val="00C21AFB"/>
    <w:rsid w:val="00C21EFE"/>
    <w:rsid w:val="00C22271"/>
    <w:rsid w:val="00C223D6"/>
    <w:rsid w:val="00C224B8"/>
    <w:rsid w:val="00C22E45"/>
    <w:rsid w:val="00C23509"/>
    <w:rsid w:val="00C237EA"/>
    <w:rsid w:val="00C23889"/>
    <w:rsid w:val="00C23A44"/>
    <w:rsid w:val="00C240A2"/>
    <w:rsid w:val="00C24144"/>
    <w:rsid w:val="00C24857"/>
    <w:rsid w:val="00C24E59"/>
    <w:rsid w:val="00C24F4D"/>
    <w:rsid w:val="00C25A72"/>
    <w:rsid w:val="00C26032"/>
    <w:rsid w:val="00C260ED"/>
    <w:rsid w:val="00C26488"/>
    <w:rsid w:val="00C26563"/>
    <w:rsid w:val="00C26572"/>
    <w:rsid w:val="00C269EF"/>
    <w:rsid w:val="00C26CA6"/>
    <w:rsid w:val="00C2705E"/>
    <w:rsid w:val="00C277AA"/>
    <w:rsid w:val="00C3089B"/>
    <w:rsid w:val="00C30997"/>
    <w:rsid w:val="00C30B0F"/>
    <w:rsid w:val="00C30C09"/>
    <w:rsid w:val="00C311F1"/>
    <w:rsid w:val="00C313EE"/>
    <w:rsid w:val="00C318CD"/>
    <w:rsid w:val="00C31964"/>
    <w:rsid w:val="00C319AA"/>
    <w:rsid w:val="00C31D86"/>
    <w:rsid w:val="00C31E31"/>
    <w:rsid w:val="00C329FF"/>
    <w:rsid w:val="00C32AC5"/>
    <w:rsid w:val="00C32F72"/>
    <w:rsid w:val="00C33174"/>
    <w:rsid w:val="00C332E0"/>
    <w:rsid w:val="00C335BB"/>
    <w:rsid w:val="00C337C6"/>
    <w:rsid w:val="00C337D5"/>
    <w:rsid w:val="00C33913"/>
    <w:rsid w:val="00C33EAF"/>
    <w:rsid w:val="00C33ED0"/>
    <w:rsid w:val="00C3477F"/>
    <w:rsid w:val="00C34D4A"/>
    <w:rsid w:val="00C35514"/>
    <w:rsid w:val="00C35528"/>
    <w:rsid w:val="00C355FB"/>
    <w:rsid w:val="00C358CC"/>
    <w:rsid w:val="00C35C7B"/>
    <w:rsid w:val="00C35F11"/>
    <w:rsid w:val="00C36199"/>
    <w:rsid w:val="00C36591"/>
    <w:rsid w:val="00C3682D"/>
    <w:rsid w:val="00C3683B"/>
    <w:rsid w:val="00C36962"/>
    <w:rsid w:val="00C36A86"/>
    <w:rsid w:val="00C36AB1"/>
    <w:rsid w:val="00C36F86"/>
    <w:rsid w:val="00C375A2"/>
    <w:rsid w:val="00C37688"/>
    <w:rsid w:val="00C3787C"/>
    <w:rsid w:val="00C40CC9"/>
    <w:rsid w:val="00C40DC2"/>
    <w:rsid w:val="00C40F35"/>
    <w:rsid w:val="00C41779"/>
    <w:rsid w:val="00C419AC"/>
    <w:rsid w:val="00C41C7E"/>
    <w:rsid w:val="00C42471"/>
    <w:rsid w:val="00C42709"/>
    <w:rsid w:val="00C42715"/>
    <w:rsid w:val="00C42B00"/>
    <w:rsid w:val="00C42B34"/>
    <w:rsid w:val="00C42B35"/>
    <w:rsid w:val="00C43753"/>
    <w:rsid w:val="00C43F4E"/>
    <w:rsid w:val="00C43FCB"/>
    <w:rsid w:val="00C44850"/>
    <w:rsid w:val="00C44DB7"/>
    <w:rsid w:val="00C45515"/>
    <w:rsid w:val="00C45693"/>
    <w:rsid w:val="00C45975"/>
    <w:rsid w:val="00C45F76"/>
    <w:rsid w:val="00C463C0"/>
    <w:rsid w:val="00C469F7"/>
    <w:rsid w:val="00C47503"/>
    <w:rsid w:val="00C475BF"/>
    <w:rsid w:val="00C4761A"/>
    <w:rsid w:val="00C47E0C"/>
    <w:rsid w:val="00C50333"/>
    <w:rsid w:val="00C5095E"/>
    <w:rsid w:val="00C50AC2"/>
    <w:rsid w:val="00C50FCE"/>
    <w:rsid w:val="00C51060"/>
    <w:rsid w:val="00C51584"/>
    <w:rsid w:val="00C51BE2"/>
    <w:rsid w:val="00C51C57"/>
    <w:rsid w:val="00C52075"/>
    <w:rsid w:val="00C5244F"/>
    <w:rsid w:val="00C52A2F"/>
    <w:rsid w:val="00C539D9"/>
    <w:rsid w:val="00C5408B"/>
    <w:rsid w:val="00C540BA"/>
    <w:rsid w:val="00C5417E"/>
    <w:rsid w:val="00C54421"/>
    <w:rsid w:val="00C54DAB"/>
    <w:rsid w:val="00C55BF3"/>
    <w:rsid w:val="00C55E1F"/>
    <w:rsid w:val="00C56735"/>
    <w:rsid w:val="00C56EE8"/>
    <w:rsid w:val="00C57809"/>
    <w:rsid w:val="00C57A8B"/>
    <w:rsid w:val="00C57C5E"/>
    <w:rsid w:val="00C57C6C"/>
    <w:rsid w:val="00C57EC8"/>
    <w:rsid w:val="00C6003D"/>
    <w:rsid w:val="00C614FC"/>
    <w:rsid w:val="00C61BD6"/>
    <w:rsid w:val="00C61F2B"/>
    <w:rsid w:val="00C62336"/>
    <w:rsid w:val="00C62498"/>
    <w:rsid w:val="00C625B0"/>
    <w:rsid w:val="00C6364D"/>
    <w:rsid w:val="00C63B37"/>
    <w:rsid w:val="00C63BC9"/>
    <w:rsid w:val="00C645E4"/>
    <w:rsid w:val="00C648E8"/>
    <w:rsid w:val="00C64B9B"/>
    <w:rsid w:val="00C650F7"/>
    <w:rsid w:val="00C655C0"/>
    <w:rsid w:val="00C66117"/>
    <w:rsid w:val="00C664BF"/>
    <w:rsid w:val="00C666CD"/>
    <w:rsid w:val="00C66AC6"/>
    <w:rsid w:val="00C66BD7"/>
    <w:rsid w:val="00C66D3D"/>
    <w:rsid w:val="00C67484"/>
    <w:rsid w:val="00C67651"/>
    <w:rsid w:val="00C67679"/>
    <w:rsid w:val="00C677A9"/>
    <w:rsid w:val="00C71634"/>
    <w:rsid w:val="00C71A6B"/>
    <w:rsid w:val="00C71C66"/>
    <w:rsid w:val="00C7222E"/>
    <w:rsid w:val="00C72633"/>
    <w:rsid w:val="00C72726"/>
    <w:rsid w:val="00C7278D"/>
    <w:rsid w:val="00C727E2"/>
    <w:rsid w:val="00C72BE7"/>
    <w:rsid w:val="00C72C81"/>
    <w:rsid w:val="00C730C5"/>
    <w:rsid w:val="00C73684"/>
    <w:rsid w:val="00C73826"/>
    <w:rsid w:val="00C73DA0"/>
    <w:rsid w:val="00C73DE8"/>
    <w:rsid w:val="00C74D07"/>
    <w:rsid w:val="00C74ED6"/>
    <w:rsid w:val="00C751CC"/>
    <w:rsid w:val="00C75514"/>
    <w:rsid w:val="00C75E51"/>
    <w:rsid w:val="00C76A7D"/>
    <w:rsid w:val="00C77223"/>
    <w:rsid w:val="00C772CA"/>
    <w:rsid w:val="00C774E1"/>
    <w:rsid w:val="00C77F11"/>
    <w:rsid w:val="00C77F46"/>
    <w:rsid w:val="00C77F49"/>
    <w:rsid w:val="00C80D49"/>
    <w:rsid w:val="00C81385"/>
    <w:rsid w:val="00C81830"/>
    <w:rsid w:val="00C832D1"/>
    <w:rsid w:val="00C8338B"/>
    <w:rsid w:val="00C833B4"/>
    <w:rsid w:val="00C83ECC"/>
    <w:rsid w:val="00C8401F"/>
    <w:rsid w:val="00C84590"/>
    <w:rsid w:val="00C850DA"/>
    <w:rsid w:val="00C85708"/>
    <w:rsid w:val="00C85769"/>
    <w:rsid w:val="00C8587D"/>
    <w:rsid w:val="00C85C41"/>
    <w:rsid w:val="00C86D26"/>
    <w:rsid w:val="00C86FAE"/>
    <w:rsid w:val="00C87165"/>
    <w:rsid w:val="00C8754E"/>
    <w:rsid w:val="00C87602"/>
    <w:rsid w:val="00C876DC"/>
    <w:rsid w:val="00C87929"/>
    <w:rsid w:val="00C90200"/>
    <w:rsid w:val="00C902BB"/>
    <w:rsid w:val="00C90861"/>
    <w:rsid w:val="00C90B04"/>
    <w:rsid w:val="00C91361"/>
    <w:rsid w:val="00C91F2A"/>
    <w:rsid w:val="00C92197"/>
    <w:rsid w:val="00C93539"/>
    <w:rsid w:val="00C94786"/>
    <w:rsid w:val="00C95581"/>
    <w:rsid w:val="00C95F75"/>
    <w:rsid w:val="00C9645F"/>
    <w:rsid w:val="00C965F4"/>
    <w:rsid w:val="00C968E4"/>
    <w:rsid w:val="00C9691D"/>
    <w:rsid w:val="00C97248"/>
    <w:rsid w:val="00C9753D"/>
    <w:rsid w:val="00C9787F"/>
    <w:rsid w:val="00C97EC8"/>
    <w:rsid w:val="00C97F9D"/>
    <w:rsid w:val="00CA0490"/>
    <w:rsid w:val="00CA0681"/>
    <w:rsid w:val="00CA0996"/>
    <w:rsid w:val="00CA0D01"/>
    <w:rsid w:val="00CA10BC"/>
    <w:rsid w:val="00CA18A8"/>
    <w:rsid w:val="00CA192A"/>
    <w:rsid w:val="00CA20C9"/>
    <w:rsid w:val="00CA210E"/>
    <w:rsid w:val="00CA2260"/>
    <w:rsid w:val="00CA2395"/>
    <w:rsid w:val="00CA2B87"/>
    <w:rsid w:val="00CA2CFC"/>
    <w:rsid w:val="00CA30FD"/>
    <w:rsid w:val="00CA38A0"/>
    <w:rsid w:val="00CA44AB"/>
    <w:rsid w:val="00CA47FE"/>
    <w:rsid w:val="00CA484B"/>
    <w:rsid w:val="00CA490B"/>
    <w:rsid w:val="00CA534D"/>
    <w:rsid w:val="00CA5B7B"/>
    <w:rsid w:val="00CA654B"/>
    <w:rsid w:val="00CA6772"/>
    <w:rsid w:val="00CA679E"/>
    <w:rsid w:val="00CA6DA7"/>
    <w:rsid w:val="00CA70B2"/>
    <w:rsid w:val="00CA724D"/>
    <w:rsid w:val="00CA73E2"/>
    <w:rsid w:val="00CA73EB"/>
    <w:rsid w:val="00CA7653"/>
    <w:rsid w:val="00CA789F"/>
    <w:rsid w:val="00CA7BA7"/>
    <w:rsid w:val="00CA7EFF"/>
    <w:rsid w:val="00CB0427"/>
    <w:rsid w:val="00CB0512"/>
    <w:rsid w:val="00CB07B6"/>
    <w:rsid w:val="00CB1145"/>
    <w:rsid w:val="00CB11F1"/>
    <w:rsid w:val="00CB1229"/>
    <w:rsid w:val="00CB158D"/>
    <w:rsid w:val="00CB1A1D"/>
    <w:rsid w:val="00CB2200"/>
    <w:rsid w:val="00CB230A"/>
    <w:rsid w:val="00CB25E9"/>
    <w:rsid w:val="00CB26E4"/>
    <w:rsid w:val="00CB299B"/>
    <w:rsid w:val="00CB2CF9"/>
    <w:rsid w:val="00CB3404"/>
    <w:rsid w:val="00CB3419"/>
    <w:rsid w:val="00CB3E65"/>
    <w:rsid w:val="00CB3EF7"/>
    <w:rsid w:val="00CB4099"/>
    <w:rsid w:val="00CB4273"/>
    <w:rsid w:val="00CB5DB8"/>
    <w:rsid w:val="00CB6320"/>
    <w:rsid w:val="00CB67A0"/>
    <w:rsid w:val="00CB6D99"/>
    <w:rsid w:val="00CB705D"/>
    <w:rsid w:val="00CB71CF"/>
    <w:rsid w:val="00CB723A"/>
    <w:rsid w:val="00CB72AF"/>
    <w:rsid w:val="00CB7BD1"/>
    <w:rsid w:val="00CC0722"/>
    <w:rsid w:val="00CC0784"/>
    <w:rsid w:val="00CC0FC7"/>
    <w:rsid w:val="00CC1136"/>
    <w:rsid w:val="00CC1492"/>
    <w:rsid w:val="00CC1F53"/>
    <w:rsid w:val="00CC203E"/>
    <w:rsid w:val="00CC250B"/>
    <w:rsid w:val="00CC2D54"/>
    <w:rsid w:val="00CC2E74"/>
    <w:rsid w:val="00CC35F7"/>
    <w:rsid w:val="00CC3673"/>
    <w:rsid w:val="00CC39E1"/>
    <w:rsid w:val="00CC4462"/>
    <w:rsid w:val="00CC4A10"/>
    <w:rsid w:val="00CC4FEF"/>
    <w:rsid w:val="00CC52E2"/>
    <w:rsid w:val="00CC53CB"/>
    <w:rsid w:val="00CC5716"/>
    <w:rsid w:val="00CC5C9E"/>
    <w:rsid w:val="00CC5EBD"/>
    <w:rsid w:val="00CC62EC"/>
    <w:rsid w:val="00CC64D1"/>
    <w:rsid w:val="00CC64E9"/>
    <w:rsid w:val="00CC6C67"/>
    <w:rsid w:val="00CC6F5A"/>
    <w:rsid w:val="00CC735A"/>
    <w:rsid w:val="00CC7926"/>
    <w:rsid w:val="00CC7B8A"/>
    <w:rsid w:val="00CC7BC8"/>
    <w:rsid w:val="00CC7DE5"/>
    <w:rsid w:val="00CD03DF"/>
    <w:rsid w:val="00CD0414"/>
    <w:rsid w:val="00CD0E36"/>
    <w:rsid w:val="00CD0FC2"/>
    <w:rsid w:val="00CD1915"/>
    <w:rsid w:val="00CD1916"/>
    <w:rsid w:val="00CD1AFA"/>
    <w:rsid w:val="00CD24E3"/>
    <w:rsid w:val="00CD24FA"/>
    <w:rsid w:val="00CD2B18"/>
    <w:rsid w:val="00CD326F"/>
    <w:rsid w:val="00CD347F"/>
    <w:rsid w:val="00CD368B"/>
    <w:rsid w:val="00CD3C81"/>
    <w:rsid w:val="00CD3D4F"/>
    <w:rsid w:val="00CD3DDC"/>
    <w:rsid w:val="00CD40AC"/>
    <w:rsid w:val="00CD418F"/>
    <w:rsid w:val="00CD48D1"/>
    <w:rsid w:val="00CD490A"/>
    <w:rsid w:val="00CD4A89"/>
    <w:rsid w:val="00CD4DDF"/>
    <w:rsid w:val="00CD51F2"/>
    <w:rsid w:val="00CD5334"/>
    <w:rsid w:val="00CD543A"/>
    <w:rsid w:val="00CD5B17"/>
    <w:rsid w:val="00CD5B61"/>
    <w:rsid w:val="00CD6319"/>
    <w:rsid w:val="00CD635C"/>
    <w:rsid w:val="00CD643C"/>
    <w:rsid w:val="00CD6509"/>
    <w:rsid w:val="00CD6D90"/>
    <w:rsid w:val="00CD6D9E"/>
    <w:rsid w:val="00CD6DD8"/>
    <w:rsid w:val="00CD79B8"/>
    <w:rsid w:val="00CD7A3F"/>
    <w:rsid w:val="00CD7A4B"/>
    <w:rsid w:val="00CD7B7D"/>
    <w:rsid w:val="00CE09C0"/>
    <w:rsid w:val="00CE0A7A"/>
    <w:rsid w:val="00CE0A9F"/>
    <w:rsid w:val="00CE0E60"/>
    <w:rsid w:val="00CE138C"/>
    <w:rsid w:val="00CE16FA"/>
    <w:rsid w:val="00CE2580"/>
    <w:rsid w:val="00CE2755"/>
    <w:rsid w:val="00CE2E54"/>
    <w:rsid w:val="00CE2F76"/>
    <w:rsid w:val="00CE34A3"/>
    <w:rsid w:val="00CE3556"/>
    <w:rsid w:val="00CE35F0"/>
    <w:rsid w:val="00CE370F"/>
    <w:rsid w:val="00CE422D"/>
    <w:rsid w:val="00CE4353"/>
    <w:rsid w:val="00CE4C1E"/>
    <w:rsid w:val="00CE4F59"/>
    <w:rsid w:val="00CE52F0"/>
    <w:rsid w:val="00CE547B"/>
    <w:rsid w:val="00CE5D82"/>
    <w:rsid w:val="00CE626B"/>
    <w:rsid w:val="00CE69E0"/>
    <w:rsid w:val="00CE7089"/>
    <w:rsid w:val="00CE712E"/>
    <w:rsid w:val="00CE762C"/>
    <w:rsid w:val="00CE784D"/>
    <w:rsid w:val="00CE7B06"/>
    <w:rsid w:val="00CE7BDD"/>
    <w:rsid w:val="00CF0749"/>
    <w:rsid w:val="00CF088B"/>
    <w:rsid w:val="00CF09C2"/>
    <w:rsid w:val="00CF0FF2"/>
    <w:rsid w:val="00CF11F0"/>
    <w:rsid w:val="00CF1EC9"/>
    <w:rsid w:val="00CF2182"/>
    <w:rsid w:val="00CF25B5"/>
    <w:rsid w:val="00CF290A"/>
    <w:rsid w:val="00CF32E2"/>
    <w:rsid w:val="00CF3690"/>
    <w:rsid w:val="00CF378E"/>
    <w:rsid w:val="00CF37D3"/>
    <w:rsid w:val="00CF43B2"/>
    <w:rsid w:val="00CF43B8"/>
    <w:rsid w:val="00CF47D1"/>
    <w:rsid w:val="00CF4AE2"/>
    <w:rsid w:val="00CF4B48"/>
    <w:rsid w:val="00CF4D52"/>
    <w:rsid w:val="00CF4E59"/>
    <w:rsid w:val="00CF4F36"/>
    <w:rsid w:val="00CF51E2"/>
    <w:rsid w:val="00CF522A"/>
    <w:rsid w:val="00CF5C05"/>
    <w:rsid w:val="00CF5D98"/>
    <w:rsid w:val="00CF5E6B"/>
    <w:rsid w:val="00CF61D2"/>
    <w:rsid w:val="00CF6247"/>
    <w:rsid w:val="00CF68DA"/>
    <w:rsid w:val="00CF6B74"/>
    <w:rsid w:val="00CF76D7"/>
    <w:rsid w:val="00CF7C73"/>
    <w:rsid w:val="00D004EA"/>
    <w:rsid w:val="00D00529"/>
    <w:rsid w:val="00D0062F"/>
    <w:rsid w:val="00D00CB0"/>
    <w:rsid w:val="00D016D9"/>
    <w:rsid w:val="00D01D15"/>
    <w:rsid w:val="00D02226"/>
    <w:rsid w:val="00D024C7"/>
    <w:rsid w:val="00D032D9"/>
    <w:rsid w:val="00D037D2"/>
    <w:rsid w:val="00D04260"/>
    <w:rsid w:val="00D04B90"/>
    <w:rsid w:val="00D05156"/>
    <w:rsid w:val="00D054C1"/>
    <w:rsid w:val="00D05607"/>
    <w:rsid w:val="00D05619"/>
    <w:rsid w:val="00D05CBC"/>
    <w:rsid w:val="00D05E40"/>
    <w:rsid w:val="00D05F1B"/>
    <w:rsid w:val="00D06A32"/>
    <w:rsid w:val="00D06BD5"/>
    <w:rsid w:val="00D06CBB"/>
    <w:rsid w:val="00D0775A"/>
    <w:rsid w:val="00D07F8C"/>
    <w:rsid w:val="00D1028B"/>
    <w:rsid w:val="00D103F2"/>
    <w:rsid w:val="00D10B2B"/>
    <w:rsid w:val="00D10D35"/>
    <w:rsid w:val="00D11566"/>
    <w:rsid w:val="00D123F4"/>
    <w:rsid w:val="00D12A17"/>
    <w:rsid w:val="00D12B97"/>
    <w:rsid w:val="00D13B9C"/>
    <w:rsid w:val="00D13E55"/>
    <w:rsid w:val="00D14110"/>
    <w:rsid w:val="00D14684"/>
    <w:rsid w:val="00D1497D"/>
    <w:rsid w:val="00D14D54"/>
    <w:rsid w:val="00D1555B"/>
    <w:rsid w:val="00D155A2"/>
    <w:rsid w:val="00D15AF2"/>
    <w:rsid w:val="00D1640D"/>
    <w:rsid w:val="00D165E6"/>
    <w:rsid w:val="00D169D6"/>
    <w:rsid w:val="00D17657"/>
    <w:rsid w:val="00D176D4"/>
    <w:rsid w:val="00D1778B"/>
    <w:rsid w:val="00D1791F"/>
    <w:rsid w:val="00D17D9E"/>
    <w:rsid w:val="00D20160"/>
    <w:rsid w:val="00D20172"/>
    <w:rsid w:val="00D20433"/>
    <w:rsid w:val="00D2061E"/>
    <w:rsid w:val="00D20C82"/>
    <w:rsid w:val="00D2105E"/>
    <w:rsid w:val="00D218A1"/>
    <w:rsid w:val="00D22022"/>
    <w:rsid w:val="00D22041"/>
    <w:rsid w:val="00D22379"/>
    <w:rsid w:val="00D22BE0"/>
    <w:rsid w:val="00D22D07"/>
    <w:rsid w:val="00D23C11"/>
    <w:rsid w:val="00D23FDA"/>
    <w:rsid w:val="00D241B0"/>
    <w:rsid w:val="00D24685"/>
    <w:rsid w:val="00D24E9A"/>
    <w:rsid w:val="00D25948"/>
    <w:rsid w:val="00D25A0A"/>
    <w:rsid w:val="00D25C4F"/>
    <w:rsid w:val="00D26362"/>
    <w:rsid w:val="00D263D1"/>
    <w:rsid w:val="00D268AF"/>
    <w:rsid w:val="00D268B1"/>
    <w:rsid w:val="00D2691F"/>
    <w:rsid w:val="00D269B1"/>
    <w:rsid w:val="00D26C3E"/>
    <w:rsid w:val="00D26CE5"/>
    <w:rsid w:val="00D27501"/>
    <w:rsid w:val="00D2793D"/>
    <w:rsid w:val="00D27DA4"/>
    <w:rsid w:val="00D303D0"/>
    <w:rsid w:val="00D30529"/>
    <w:rsid w:val="00D3071B"/>
    <w:rsid w:val="00D3071C"/>
    <w:rsid w:val="00D30931"/>
    <w:rsid w:val="00D30B5E"/>
    <w:rsid w:val="00D30B63"/>
    <w:rsid w:val="00D31469"/>
    <w:rsid w:val="00D31648"/>
    <w:rsid w:val="00D31674"/>
    <w:rsid w:val="00D317F4"/>
    <w:rsid w:val="00D3189A"/>
    <w:rsid w:val="00D31A1C"/>
    <w:rsid w:val="00D31A70"/>
    <w:rsid w:val="00D322ED"/>
    <w:rsid w:val="00D32381"/>
    <w:rsid w:val="00D3304D"/>
    <w:rsid w:val="00D3314D"/>
    <w:rsid w:val="00D334F0"/>
    <w:rsid w:val="00D33630"/>
    <w:rsid w:val="00D336D3"/>
    <w:rsid w:val="00D33D24"/>
    <w:rsid w:val="00D33F85"/>
    <w:rsid w:val="00D3431C"/>
    <w:rsid w:val="00D34427"/>
    <w:rsid w:val="00D3469E"/>
    <w:rsid w:val="00D348E3"/>
    <w:rsid w:val="00D34D04"/>
    <w:rsid w:val="00D3516F"/>
    <w:rsid w:val="00D354D7"/>
    <w:rsid w:val="00D35F6D"/>
    <w:rsid w:val="00D367C6"/>
    <w:rsid w:val="00D36874"/>
    <w:rsid w:val="00D36B08"/>
    <w:rsid w:val="00D36D6E"/>
    <w:rsid w:val="00D37452"/>
    <w:rsid w:val="00D3783E"/>
    <w:rsid w:val="00D37C4D"/>
    <w:rsid w:val="00D37C96"/>
    <w:rsid w:val="00D37C9F"/>
    <w:rsid w:val="00D37D10"/>
    <w:rsid w:val="00D40067"/>
    <w:rsid w:val="00D4020C"/>
    <w:rsid w:val="00D40659"/>
    <w:rsid w:val="00D40DD0"/>
    <w:rsid w:val="00D41168"/>
    <w:rsid w:val="00D413EF"/>
    <w:rsid w:val="00D415A5"/>
    <w:rsid w:val="00D4177A"/>
    <w:rsid w:val="00D417D4"/>
    <w:rsid w:val="00D425D5"/>
    <w:rsid w:val="00D42628"/>
    <w:rsid w:val="00D426CD"/>
    <w:rsid w:val="00D42966"/>
    <w:rsid w:val="00D42B84"/>
    <w:rsid w:val="00D43629"/>
    <w:rsid w:val="00D439CF"/>
    <w:rsid w:val="00D43B39"/>
    <w:rsid w:val="00D43D72"/>
    <w:rsid w:val="00D446E6"/>
    <w:rsid w:val="00D44A4E"/>
    <w:rsid w:val="00D44C8B"/>
    <w:rsid w:val="00D44F56"/>
    <w:rsid w:val="00D4511A"/>
    <w:rsid w:val="00D45C82"/>
    <w:rsid w:val="00D45DDC"/>
    <w:rsid w:val="00D45FB0"/>
    <w:rsid w:val="00D4665D"/>
    <w:rsid w:val="00D46D66"/>
    <w:rsid w:val="00D46DA0"/>
    <w:rsid w:val="00D46FDE"/>
    <w:rsid w:val="00D471FD"/>
    <w:rsid w:val="00D47402"/>
    <w:rsid w:val="00D479FD"/>
    <w:rsid w:val="00D47DB0"/>
    <w:rsid w:val="00D50001"/>
    <w:rsid w:val="00D5001F"/>
    <w:rsid w:val="00D50980"/>
    <w:rsid w:val="00D515B0"/>
    <w:rsid w:val="00D515F7"/>
    <w:rsid w:val="00D51610"/>
    <w:rsid w:val="00D51D40"/>
    <w:rsid w:val="00D52421"/>
    <w:rsid w:val="00D52A23"/>
    <w:rsid w:val="00D52A46"/>
    <w:rsid w:val="00D52C40"/>
    <w:rsid w:val="00D52DDD"/>
    <w:rsid w:val="00D52E2F"/>
    <w:rsid w:val="00D5340B"/>
    <w:rsid w:val="00D53477"/>
    <w:rsid w:val="00D53CA3"/>
    <w:rsid w:val="00D54259"/>
    <w:rsid w:val="00D55ADB"/>
    <w:rsid w:val="00D55FF8"/>
    <w:rsid w:val="00D566CA"/>
    <w:rsid w:val="00D567B7"/>
    <w:rsid w:val="00D56AC1"/>
    <w:rsid w:val="00D56AED"/>
    <w:rsid w:val="00D56DA3"/>
    <w:rsid w:val="00D56FBD"/>
    <w:rsid w:val="00D57533"/>
    <w:rsid w:val="00D57832"/>
    <w:rsid w:val="00D57857"/>
    <w:rsid w:val="00D57977"/>
    <w:rsid w:val="00D57A60"/>
    <w:rsid w:val="00D60393"/>
    <w:rsid w:val="00D6090A"/>
    <w:rsid w:val="00D60D39"/>
    <w:rsid w:val="00D611DF"/>
    <w:rsid w:val="00D6121F"/>
    <w:rsid w:val="00D6126A"/>
    <w:rsid w:val="00D6135F"/>
    <w:rsid w:val="00D614D5"/>
    <w:rsid w:val="00D6187A"/>
    <w:rsid w:val="00D619DD"/>
    <w:rsid w:val="00D61B11"/>
    <w:rsid w:val="00D61B32"/>
    <w:rsid w:val="00D61EDB"/>
    <w:rsid w:val="00D62094"/>
    <w:rsid w:val="00D62E72"/>
    <w:rsid w:val="00D62F6F"/>
    <w:rsid w:val="00D632DA"/>
    <w:rsid w:val="00D639CE"/>
    <w:rsid w:val="00D63E14"/>
    <w:rsid w:val="00D63F25"/>
    <w:rsid w:val="00D63F79"/>
    <w:rsid w:val="00D6418C"/>
    <w:rsid w:val="00D644C9"/>
    <w:rsid w:val="00D6478A"/>
    <w:rsid w:val="00D6494D"/>
    <w:rsid w:val="00D650D9"/>
    <w:rsid w:val="00D6513C"/>
    <w:rsid w:val="00D65191"/>
    <w:rsid w:val="00D6548A"/>
    <w:rsid w:val="00D6561E"/>
    <w:rsid w:val="00D65690"/>
    <w:rsid w:val="00D6579E"/>
    <w:rsid w:val="00D65808"/>
    <w:rsid w:val="00D65F9D"/>
    <w:rsid w:val="00D6601A"/>
    <w:rsid w:val="00D6603B"/>
    <w:rsid w:val="00D66416"/>
    <w:rsid w:val="00D666F2"/>
    <w:rsid w:val="00D66F4B"/>
    <w:rsid w:val="00D66F57"/>
    <w:rsid w:val="00D6748B"/>
    <w:rsid w:val="00D674E0"/>
    <w:rsid w:val="00D67A05"/>
    <w:rsid w:val="00D700ED"/>
    <w:rsid w:val="00D7019E"/>
    <w:rsid w:val="00D70710"/>
    <w:rsid w:val="00D7093B"/>
    <w:rsid w:val="00D7094A"/>
    <w:rsid w:val="00D709B3"/>
    <w:rsid w:val="00D70ABB"/>
    <w:rsid w:val="00D7112B"/>
    <w:rsid w:val="00D712FE"/>
    <w:rsid w:val="00D71353"/>
    <w:rsid w:val="00D71849"/>
    <w:rsid w:val="00D71A8B"/>
    <w:rsid w:val="00D72194"/>
    <w:rsid w:val="00D72596"/>
    <w:rsid w:val="00D725F3"/>
    <w:rsid w:val="00D72ECA"/>
    <w:rsid w:val="00D73F8F"/>
    <w:rsid w:val="00D74D0E"/>
    <w:rsid w:val="00D74D65"/>
    <w:rsid w:val="00D74FF5"/>
    <w:rsid w:val="00D753CC"/>
    <w:rsid w:val="00D75A16"/>
    <w:rsid w:val="00D75AEC"/>
    <w:rsid w:val="00D75F9A"/>
    <w:rsid w:val="00D76036"/>
    <w:rsid w:val="00D76624"/>
    <w:rsid w:val="00D770D5"/>
    <w:rsid w:val="00D77B53"/>
    <w:rsid w:val="00D77FB2"/>
    <w:rsid w:val="00D80CC9"/>
    <w:rsid w:val="00D80D1E"/>
    <w:rsid w:val="00D80FC1"/>
    <w:rsid w:val="00D80FF5"/>
    <w:rsid w:val="00D81210"/>
    <w:rsid w:val="00D8139B"/>
    <w:rsid w:val="00D8141D"/>
    <w:rsid w:val="00D814F5"/>
    <w:rsid w:val="00D816EE"/>
    <w:rsid w:val="00D81B4E"/>
    <w:rsid w:val="00D81DF9"/>
    <w:rsid w:val="00D822F8"/>
    <w:rsid w:val="00D82E3F"/>
    <w:rsid w:val="00D8307D"/>
    <w:rsid w:val="00D83AAD"/>
    <w:rsid w:val="00D83D41"/>
    <w:rsid w:val="00D8415F"/>
    <w:rsid w:val="00D849B9"/>
    <w:rsid w:val="00D84D76"/>
    <w:rsid w:val="00D84DC1"/>
    <w:rsid w:val="00D84F24"/>
    <w:rsid w:val="00D85298"/>
    <w:rsid w:val="00D85A7B"/>
    <w:rsid w:val="00D85C77"/>
    <w:rsid w:val="00D85DBE"/>
    <w:rsid w:val="00D85F1B"/>
    <w:rsid w:val="00D85F2E"/>
    <w:rsid w:val="00D86938"/>
    <w:rsid w:val="00D86A2A"/>
    <w:rsid w:val="00D86CE1"/>
    <w:rsid w:val="00D87066"/>
    <w:rsid w:val="00D879B1"/>
    <w:rsid w:val="00D87B83"/>
    <w:rsid w:val="00D87F1E"/>
    <w:rsid w:val="00D87F40"/>
    <w:rsid w:val="00D90844"/>
    <w:rsid w:val="00D90CDF"/>
    <w:rsid w:val="00D90DBF"/>
    <w:rsid w:val="00D90F54"/>
    <w:rsid w:val="00D90F65"/>
    <w:rsid w:val="00D91218"/>
    <w:rsid w:val="00D9141C"/>
    <w:rsid w:val="00D91B5D"/>
    <w:rsid w:val="00D91E33"/>
    <w:rsid w:val="00D920D1"/>
    <w:rsid w:val="00D92B3A"/>
    <w:rsid w:val="00D92C53"/>
    <w:rsid w:val="00D92FA0"/>
    <w:rsid w:val="00D931C6"/>
    <w:rsid w:val="00D93328"/>
    <w:rsid w:val="00D934AE"/>
    <w:rsid w:val="00D93713"/>
    <w:rsid w:val="00D93BD0"/>
    <w:rsid w:val="00D93F08"/>
    <w:rsid w:val="00D9438B"/>
    <w:rsid w:val="00D94F31"/>
    <w:rsid w:val="00D9598D"/>
    <w:rsid w:val="00D95C35"/>
    <w:rsid w:val="00D95CD2"/>
    <w:rsid w:val="00D962C7"/>
    <w:rsid w:val="00D9675C"/>
    <w:rsid w:val="00D96B44"/>
    <w:rsid w:val="00D97129"/>
    <w:rsid w:val="00D978D6"/>
    <w:rsid w:val="00DA0801"/>
    <w:rsid w:val="00DA133D"/>
    <w:rsid w:val="00DA144B"/>
    <w:rsid w:val="00DA18B5"/>
    <w:rsid w:val="00DA1A7B"/>
    <w:rsid w:val="00DA1D16"/>
    <w:rsid w:val="00DA1E3C"/>
    <w:rsid w:val="00DA1E5F"/>
    <w:rsid w:val="00DA1F8B"/>
    <w:rsid w:val="00DA2136"/>
    <w:rsid w:val="00DA296B"/>
    <w:rsid w:val="00DA2DA3"/>
    <w:rsid w:val="00DA310E"/>
    <w:rsid w:val="00DA3442"/>
    <w:rsid w:val="00DA3AF9"/>
    <w:rsid w:val="00DA4374"/>
    <w:rsid w:val="00DA4FE0"/>
    <w:rsid w:val="00DA516F"/>
    <w:rsid w:val="00DA5285"/>
    <w:rsid w:val="00DA543D"/>
    <w:rsid w:val="00DA550E"/>
    <w:rsid w:val="00DA592B"/>
    <w:rsid w:val="00DA5AE3"/>
    <w:rsid w:val="00DA5BAD"/>
    <w:rsid w:val="00DA6A97"/>
    <w:rsid w:val="00DB023D"/>
    <w:rsid w:val="00DB02E4"/>
    <w:rsid w:val="00DB16D8"/>
    <w:rsid w:val="00DB24F6"/>
    <w:rsid w:val="00DB287C"/>
    <w:rsid w:val="00DB3EE0"/>
    <w:rsid w:val="00DB40F0"/>
    <w:rsid w:val="00DB5020"/>
    <w:rsid w:val="00DB51C6"/>
    <w:rsid w:val="00DB5A3D"/>
    <w:rsid w:val="00DB5DBC"/>
    <w:rsid w:val="00DB631B"/>
    <w:rsid w:val="00DB6C17"/>
    <w:rsid w:val="00DB70F7"/>
    <w:rsid w:val="00DB75B5"/>
    <w:rsid w:val="00DB7D00"/>
    <w:rsid w:val="00DC02AC"/>
    <w:rsid w:val="00DC02B5"/>
    <w:rsid w:val="00DC03D2"/>
    <w:rsid w:val="00DC0B07"/>
    <w:rsid w:val="00DC0C84"/>
    <w:rsid w:val="00DC1118"/>
    <w:rsid w:val="00DC1944"/>
    <w:rsid w:val="00DC1C92"/>
    <w:rsid w:val="00DC220A"/>
    <w:rsid w:val="00DC265F"/>
    <w:rsid w:val="00DC3994"/>
    <w:rsid w:val="00DC3D01"/>
    <w:rsid w:val="00DC3F6F"/>
    <w:rsid w:val="00DC4134"/>
    <w:rsid w:val="00DC414B"/>
    <w:rsid w:val="00DC4345"/>
    <w:rsid w:val="00DC47F2"/>
    <w:rsid w:val="00DC4EA7"/>
    <w:rsid w:val="00DC52BA"/>
    <w:rsid w:val="00DC5431"/>
    <w:rsid w:val="00DC552B"/>
    <w:rsid w:val="00DC584E"/>
    <w:rsid w:val="00DC597D"/>
    <w:rsid w:val="00DC5990"/>
    <w:rsid w:val="00DC5A5F"/>
    <w:rsid w:val="00DC6240"/>
    <w:rsid w:val="00DC646D"/>
    <w:rsid w:val="00DC67AF"/>
    <w:rsid w:val="00DC6D9B"/>
    <w:rsid w:val="00DC71C4"/>
    <w:rsid w:val="00DD0424"/>
    <w:rsid w:val="00DD0739"/>
    <w:rsid w:val="00DD075D"/>
    <w:rsid w:val="00DD08F5"/>
    <w:rsid w:val="00DD0AF6"/>
    <w:rsid w:val="00DD1356"/>
    <w:rsid w:val="00DD1652"/>
    <w:rsid w:val="00DD244C"/>
    <w:rsid w:val="00DD298D"/>
    <w:rsid w:val="00DD2CEE"/>
    <w:rsid w:val="00DD2F7E"/>
    <w:rsid w:val="00DD2F87"/>
    <w:rsid w:val="00DD3000"/>
    <w:rsid w:val="00DD31D4"/>
    <w:rsid w:val="00DD3804"/>
    <w:rsid w:val="00DD3B08"/>
    <w:rsid w:val="00DD3F04"/>
    <w:rsid w:val="00DD455C"/>
    <w:rsid w:val="00DD4E18"/>
    <w:rsid w:val="00DD501B"/>
    <w:rsid w:val="00DD55D5"/>
    <w:rsid w:val="00DD5A6D"/>
    <w:rsid w:val="00DD5AC7"/>
    <w:rsid w:val="00DD6A8B"/>
    <w:rsid w:val="00DD6C17"/>
    <w:rsid w:val="00DD707B"/>
    <w:rsid w:val="00DD753F"/>
    <w:rsid w:val="00DD7E2E"/>
    <w:rsid w:val="00DE06B0"/>
    <w:rsid w:val="00DE0B36"/>
    <w:rsid w:val="00DE10D8"/>
    <w:rsid w:val="00DE11D3"/>
    <w:rsid w:val="00DE1BDE"/>
    <w:rsid w:val="00DE21DC"/>
    <w:rsid w:val="00DE2B3D"/>
    <w:rsid w:val="00DE33F4"/>
    <w:rsid w:val="00DE3DE6"/>
    <w:rsid w:val="00DE44D3"/>
    <w:rsid w:val="00DE48B5"/>
    <w:rsid w:val="00DE4960"/>
    <w:rsid w:val="00DE4C96"/>
    <w:rsid w:val="00DE5145"/>
    <w:rsid w:val="00DE539E"/>
    <w:rsid w:val="00DE5606"/>
    <w:rsid w:val="00DE5A44"/>
    <w:rsid w:val="00DE6572"/>
    <w:rsid w:val="00DE666F"/>
    <w:rsid w:val="00DE6895"/>
    <w:rsid w:val="00DE6AC7"/>
    <w:rsid w:val="00DE6B43"/>
    <w:rsid w:val="00DE7743"/>
    <w:rsid w:val="00DE77BF"/>
    <w:rsid w:val="00DF0007"/>
    <w:rsid w:val="00DF0280"/>
    <w:rsid w:val="00DF02B1"/>
    <w:rsid w:val="00DF0536"/>
    <w:rsid w:val="00DF07E8"/>
    <w:rsid w:val="00DF0AB6"/>
    <w:rsid w:val="00DF0EB3"/>
    <w:rsid w:val="00DF1DF3"/>
    <w:rsid w:val="00DF24D9"/>
    <w:rsid w:val="00DF277B"/>
    <w:rsid w:val="00DF2CC2"/>
    <w:rsid w:val="00DF3305"/>
    <w:rsid w:val="00DF36C1"/>
    <w:rsid w:val="00DF3AE4"/>
    <w:rsid w:val="00DF3B08"/>
    <w:rsid w:val="00DF4C13"/>
    <w:rsid w:val="00DF51AF"/>
    <w:rsid w:val="00DF53E0"/>
    <w:rsid w:val="00DF548F"/>
    <w:rsid w:val="00DF55F9"/>
    <w:rsid w:val="00DF5B45"/>
    <w:rsid w:val="00DF5FA7"/>
    <w:rsid w:val="00DF601B"/>
    <w:rsid w:val="00DF634A"/>
    <w:rsid w:val="00DF6AE2"/>
    <w:rsid w:val="00DF6CC4"/>
    <w:rsid w:val="00DF6DB9"/>
    <w:rsid w:val="00DF6DD3"/>
    <w:rsid w:val="00DF717E"/>
    <w:rsid w:val="00DF71AE"/>
    <w:rsid w:val="00DF76B4"/>
    <w:rsid w:val="00DF77A5"/>
    <w:rsid w:val="00DF7876"/>
    <w:rsid w:val="00DF7ECF"/>
    <w:rsid w:val="00E00153"/>
    <w:rsid w:val="00E005E7"/>
    <w:rsid w:val="00E00A9D"/>
    <w:rsid w:val="00E00B32"/>
    <w:rsid w:val="00E00C4D"/>
    <w:rsid w:val="00E00DE7"/>
    <w:rsid w:val="00E01209"/>
    <w:rsid w:val="00E01365"/>
    <w:rsid w:val="00E01E86"/>
    <w:rsid w:val="00E02530"/>
    <w:rsid w:val="00E025F2"/>
    <w:rsid w:val="00E02B2E"/>
    <w:rsid w:val="00E02C5A"/>
    <w:rsid w:val="00E02E11"/>
    <w:rsid w:val="00E034CD"/>
    <w:rsid w:val="00E03B76"/>
    <w:rsid w:val="00E045D5"/>
    <w:rsid w:val="00E047C2"/>
    <w:rsid w:val="00E05DFC"/>
    <w:rsid w:val="00E0629C"/>
    <w:rsid w:val="00E06902"/>
    <w:rsid w:val="00E06B24"/>
    <w:rsid w:val="00E07ECB"/>
    <w:rsid w:val="00E1043E"/>
    <w:rsid w:val="00E10555"/>
    <w:rsid w:val="00E105E9"/>
    <w:rsid w:val="00E1068D"/>
    <w:rsid w:val="00E1076B"/>
    <w:rsid w:val="00E10889"/>
    <w:rsid w:val="00E10B9A"/>
    <w:rsid w:val="00E110F7"/>
    <w:rsid w:val="00E114AD"/>
    <w:rsid w:val="00E11541"/>
    <w:rsid w:val="00E11691"/>
    <w:rsid w:val="00E11E60"/>
    <w:rsid w:val="00E123B7"/>
    <w:rsid w:val="00E1241B"/>
    <w:rsid w:val="00E1257F"/>
    <w:rsid w:val="00E128B3"/>
    <w:rsid w:val="00E12941"/>
    <w:rsid w:val="00E12CA6"/>
    <w:rsid w:val="00E12E4F"/>
    <w:rsid w:val="00E134D9"/>
    <w:rsid w:val="00E13781"/>
    <w:rsid w:val="00E1382E"/>
    <w:rsid w:val="00E13F77"/>
    <w:rsid w:val="00E1410B"/>
    <w:rsid w:val="00E14210"/>
    <w:rsid w:val="00E144C8"/>
    <w:rsid w:val="00E145F3"/>
    <w:rsid w:val="00E14615"/>
    <w:rsid w:val="00E14BED"/>
    <w:rsid w:val="00E14CD8"/>
    <w:rsid w:val="00E14F34"/>
    <w:rsid w:val="00E14F73"/>
    <w:rsid w:val="00E1500D"/>
    <w:rsid w:val="00E150E4"/>
    <w:rsid w:val="00E15147"/>
    <w:rsid w:val="00E1548A"/>
    <w:rsid w:val="00E155CA"/>
    <w:rsid w:val="00E15AD7"/>
    <w:rsid w:val="00E15DF0"/>
    <w:rsid w:val="00E15FD6"/>
    <w:rsid w:val="00E16087"/>
    <w:rsid w:val="00E16138"/>
    <w:rsid w:val="00E1686D"/>
    <w:rsid w:val="00E17172"/>
    <w:rsid w:val="00E17577"/>
    <w:rsid w:val="00E179CB"/>
    <w:rsid w:val="00E17F9C"/>
    <w:rsid w:val="00E20291"/>
    <w:rsid w:val="00E203F1"/>
    <w:rsid w:val="00E20B01"/>
    <w:rsid w:val="00E20B76"/>
    <w:rsid w:val="00E20EC2"/>
    <w:rsid w:val="00E20F48"/>
    <w:rsid w:val="00E21DA7"/>
    <w:rsid w:val="00E22013"/>
    <w:rsid w:val="00E22322"/>
    <w:rsid w:val="00E223A4"/>
    <w:rsid w:val="00E228BA"/>
    <w:rsid w:val="00E22A9A"/>
    <w:rsid w:val="00E22E61"/>
    <w:rsid w:val="00E2316E"/>
    <w:rsid w:val="00E2390D"/>
    <w:rsid w:val="00E2456D"/>
    <w:rsid w:val="00E251C8"/>
    <w:rsid w:val="00E25851"/>
    <w:rsid w:val="00E2597F"/>
    <w:rsid w:val="00E25C33"/>
    <w:rsid w:val="00E25D92"/>
    <w:rsid w:val="00E26169"/>
    <w:rsid w:val="00E26A5A"/>
    <w:rsid w:val="00E27000"/>
    <w:rsid w:val="00E27358"/>
    <w:rsid w:val="00E275A4"/>
    <w:rsid w:val="00E27772"/>
    <w:rsid w:val="00E277F6"/>
    <w:rsid w:val="00E3017D"/>
    <w:rsid w:val="00E3017E"/>
    <w:rsid w:val="00E30774"/>
    <w:rsid w:val="00E31580"/>
    <w:rsid w:val="00E31606"/>
    <w:rsid w:val="00E3165C"/>
    <w:rsid w:val="00E3176E"/>
    <w:rsid w:val="00E31895"/>
    <w:rsid w:val="00E319FA"/>
    <w:rsid w:val="00E32136"/>
    <w:rsid w:val="00E3260C"/>
    <w:rsid w:val="00E330BF"/>
    <w:rsid w:val="00E334F1"/>
    <w:rsid w:val="00E343E7"/>
    <w:rsid w:val="00E347D6"/>
    <w:rsid w:val="00E34AB7"/>
    <w:rsid w:val="00E3563E"/>
    <w:rsid w:val="00E35794"/>
    <w:rsid w:val="00E35956"/>
    <w:rsid w:val="00E359CA"/>
    <w:rsid w:val="00E35D8C"/>
    <w:rsid w:val="00E36357"/>
    <w:rsid w:val="00E36CEC"/>
    <w:rsid w:val="00E371EC"/>
    <w:rsid w:val="00E37462"/>
    <w:rsid w:val="00E374CE"/>
    <w:rsid w:val="00E3751A"/>
    <w:rsid w:val="00E37715"/>
    <w:rsid w:val="00E4037A"/>
    <w:rsid w:val="00E40909"/>
    <w:rsid w:val="00E409EB"/>
    <w:rsid w:val="00E4160A"/>
    <w:rsid w:val="00E4187A"/>
    <w:rsid w:val="00E41BDE"/>
    <w:rsid w:val="00E41CBD"/>
    <w:rsid w:val="00E41F87"/>
    <w:rsid w:val="00E42093"/>
    <w:rsid w:val="00E42356"/>
    <w:rsid w:val="00E423D6"/>
    <w:rsid w:val="00E42552"/>
    <w:rsid w:val="00E42A6B"/>
    <w:rsid w:val="00E42D09"/>
    <w:rsid w:val="00E43BFB"/>
    <w:rsid w:val="00E44173"/>
    <w:rsid w:val="00E44245"/>
    <w:rsid w:val="00E446A4"/>
    <w:rsid w:val="00E453A3"/>
    <w:rsid w:val="00E45513"/>
    <w:rsid w:val="00E45578"/>
    <w:rsid w:val="00E459D4"/>
    <w:rsid w:val="00E4601F"/>
    <w:rsid w:val="00E46566"/>
    <w:rsid w:val="00E4688A"/>
    <w:rsid w:val="00E4698F"/>
    <w:rsid w:val="00E4699F"/>
    <w:rsid w:val="00E46A4C"/>
    <w:rsid w:val="00E472BE"/>
    <w:rsid w:val="00E473FC"/>
    <w:rsid w:val="00E47842"/>
    <w:rsid w:val="00E47E0D"/>
    <w:rsid w:val="00E504DB"/>
    <w:rsid w:val="00E50AEA"/>
    <w:rsid w:val="00E51181"/>
    <w:rsid w:val="00E512E8"/>
    <w:rsid w:val="00E515CF"/>
    <w:rsid w:val="00E515F3"/>
    <w:rsid w:val="00E51AB4"/>
    <w:rsid w:val="00E51BE9"/>
    <w:rsid w:val="00E51E03"/>
    <w:rsid w:val="00E521B1"/>
    <w:rsid w:val="00E5238B"/>
    <w:rsid w:val="00E525FB"/>
    <w:rsid w:val="00E526AA"/>
    <w:rsid w:val="00E52725"/>
    <w:rsid w:val="00E527C9"/>
    <w:rsid w:val="00E52EE4"/>
    <w:rsid w:val="00E52FD0"/>
    <w:rsid w:val="00E53140"/>
    <w:rsid w:val="00E531F4"/>
    <w:rsid w:val="00E536A5"/>
    <w:rsid w:val="00E53A04"/>
    <w:rsid w:val="00E54193"/>
    <w:rsid w:val="00E54A97"/>
    <w:rsid w:val="00E5506C"/>
    <w:rsid w:val="00E5527E"/>
    <w:rsid w:val="00E552B8"/>
    <w:rsid w:val="00E5563D"/>
    <w:rsid w:val="00E55BE4"/>
    <w:rsid w:val="00E55C08"/>
    <w:rsid w:val="00E55D86"/>
    <w:rsid w:val="00E5624A"/>
    <w:rsid w:val="00E56E40"/>
    <w:rsid w:val="00E57EA5"/>
    <w:rsid w:val="00E57F69"/>
    <w:rsid w:val="00E60858"/>
    <w:rsid w:val="00E60A89"/>
    <w:rsid w:val="00E60C39"/>
    <w:rsid w:val="00E6138E"/>
    <w:rsid w:val="00E615BC"/>
    <w:rsid w:val="00E61A9E"/>
    <w:rsid w:val="00E62352"/>
    <w:rsid w:val="00E62780"/>
    <w:rsid w:val="00E62CE3"/>
    <w:rsid w:val="00E63B23"/>
    <w:rsid w:val="00E63D5D"/>
    <w:rsid w:val="00E640EA"/>
    <w:rsid w:val="00E64D83"/>
    <w:rsid w:val="00E65199"/>
    <w:rsid w:val="00E652BB"/>
    <w:rsid w:val="00E658C2"/>
    <w:rsid w:val="00E65A3D"/>
    <w:rsid w:val="00E66E07"/>
    <w:rsid w:val="00E66F45"/>
    <w:rsid w:val="00E66F9A"/>
    <w:rsid w:val="00E6750C"/>
    <w:rsid w:val="00E67907"/>
    <w:rsid w:val="00E67B99"/>
    <w:rsid w:val="00E67C8A"/>
    <w:rsid w:val="00E67E78"/>
    <w:rsid w:val="00E67EB6"/>
    <w:rsid w:val="00E7006A"/>
    <w:rsid w:val="00E70AC1"/>
    <w:rsid w:val="00E71B0D"/>
    <w:rsid w:val="00E721D5"/>
    <w:rsid w:val="00E72511"/>
    <w:rsid w:val="00E72B0D"/>
    <w:rsid w:val="00E7336D"/>
    <w:rsid w:val="00E73802"/>
    <w:rsid w:val="00E747AD"/>
    <w:rsid w:val="00E74B19"/>
    <w:rsid w:val="00E74CBD"/>
    <w:rsid w:val="00E754B6"/>
    <w:rsid w:val="00E7562D"/>
    <w:rsid w:val="00E75BC9"/>
    <w:rsid w:val="00E75C6D"/>
    <w:rsid w:val="00E765F0"/>
    <w:rsid w:val="00E76A05"/>
    <w:rsid w:val="00E76F7F"/>
    <w:rsid w:val="00E77336"/>
    <w:rsid w:val="00E774C1"/>
    <w:rsid w:val="00E776A2"/>
    <w:rsid w:val="00E818D8"/>
    <w:rsid w:val="00E81C05"/>
    <w:rsid w:val="00E82577"/>
    <w:rsid w:val="00E825E1"/>
    <w:rsid w:val="00E82943"/>
    <w:rsid w:val="00E82A77"/>
    <w:rsid w:val="00E82B54"/>
    <w:rsid w:val="00E82F05"/>
    <w:rsid w:val="00E83147"/>
    <w:rsid w:val="00E8328B"/>
    <w:rsid w:val="00E83312"/>
    <w:rsid w:val="00E836F4"/>
    <w:rsid w:val="00E83D04"/>
    <w:rsid w:val="00E84303"/>
    <w:rsid w:val="00E844A7"/>
    <w:rsid w:val="00E84D22"/>
    <w:rsid w:val="00E84DB0"/>
    <w:rsid w:val="00E860B7"/>
    <w:rsid w:val="00E861C4"/>
    <w:rsid w:val="00E867B8"/>
    <w:rsid w:val="00E86B11"/>
    <w:rsid w:val="00E86B2F"/>
    <w:rsid w:val="00E86EA4"/>
    <w:rsid w:val="00E8749C"/>
    <w:rsid w:val="00E8759E"/>
    <w:rsid w:val="00E877B6"/>
    <w:rsid w:val="00E87CE1"/>
    <w:rsid w:val="00E87E8F"/>
    <w:rsid w:val="00E9053D"/>
    <w:rsid w:val="00E90908"/>
    <w:rsid w:val="00E90929"/>
    <w:rsid w:val="00E90C04"/>
    <w:rsid w:val="00E9157F"/>
    <w:rsid w:val="00E92242"/>
    <w:rsid w:val="00E925D4"/>
    <w:rsid w:val="00E92B8A"/>
    <w:rsid w:val="00E93046"/>
    <w:rsid w:val="00E9346A"/>
    <w:rsid w:val="00E93938"/>
    <w:rsid w:val="00E93CD6"/>
    <w:rsid w:val="00E93ECD"/>
    <w:rsid w:val="00E944D3"/>
    <w:rsid w:val="00E944E6"/>
    <w:rsid w:val="00E94AD1"/>
    <w:rsid w:val="00E94BF6"/>
    <w:rsid w:val="00E94D26"/>
    <w:rsid w:val="00E94D43"/>
    <w:rsid w:val="00E955C6"/>
    <w:rsid w:val="00E95BB5"/>
    <w:rsid w:val="00E95D1E"/>
    <w:rsid w:val="00E95DEF"/>
    <w:rsid w:val="00E960D7"/>
    <w:rsid w:val="00E967D4"/>
    <w:rsid w:val="00E9698D"/>
    <w:rsid w:val="00E96F6A"/>
    <w:rsid w:val="00E9708F"/>
    <w:rsid w:val="00E972EC"/>
    <w:rsid w:val="00E975AA"/>
    <w:rsid w:val="00E976C3"/>
    <w:rsid w:val="00E97EA2"/>
    <w:rsid w:val="00E97FC9"/>
    <w:rsid w:val="00EA0994"/>
    <w:rsid w:val="00EA0B5B"/>
    <w:rsid w:val="00EA0F49"/>
    <w:rsid w:val="00EA1089"/>
    <w:rsid w:val="00EA2162"/>
    <w:rsid w:val="00EA2567"/>
    <w:rsid w:val="00EA2AE7"/>
    <w:rsid w:val="00EA30B4"/>
    <w:rsid w:val="00EA311C"/>
    <w:rsid w:val="00EA3794"/>
    <w:rsid w:val="00EA3BFF"/>
    <w:rsid w:val="00EA3C92"/>
    <w:rsid w:val="00EA3F7C"/>
    <w:rsid w:val="00EA40A0"/>
    <w:rsid w:val="00EA4D82"/>
    <w:rsid w:val="00EA5095"/>
    <w:rsid w:val="00EA50BB"/>
    <w:rsid w:val="00EA521C"/>
    <w:rsid w:val="00EA640F"/>
    <w:rsid w:val="00EA675C"/>
    <w:rsid w:val="00EA6AFD"/>
    <w:rsid w:val="00EA6B9A"/>
    <w:rsid w:val="00EA7B12"/>
    <w:rsid w:val="00EA7C45"/>
    <w:rsid w:val="00EA7C9F"/>
    <w:rsid w:val="00EB03A9"/>
    <w:rsid w:val="00EB04AD"/>
    <w:rsid w:val="00EB05E6"/>
    <w:rsid w:val="00EB1427"/>
    <w:rsid w:val="00EB17C1"/>
    <w:rsid w:val="00EB1ACE"/>
    <w:rsid w:val="00EB1B11"/>
    <w:rsid w:val="00EB1CB7"/>
    <w:rsid w:val="00EB2014"/>
    <w:rsid w:val="00EB216F"/>
    <w:rsid w:val="00EB278E"/>
    <w:rsid w:val="00EB2AF8"/>
    <w:rsid w:val="00EB2EBC"/>
    <w:rsid w:val="00EB336F"/>
    <w:rsid w:val="00EB3546"/>
    <w:rsid w:val="00EB36F0"/>
    <w:rsid w:val="00EB3EF4"/>
    <w:rsid w:val="00EB4826"/>
    <w:rsid w:val="00EB57DD"/>
    <w:rsid w:val="00EB5F40"/>
    <w:rsid w:val="00EB6135"/>
    <w:rsid w:val="00EB6388"/>
    <w:rsid w:val="00EB6A41"/>
    <w:rsid w:val="00EB6AD6"/>
    <w:rsid w:val="00EB7DA9"/>
    <w:rsid w:val="00EC015C"/>
    <w:rsid w:val="00EC0589"/>
    <w:rsid w:val="00EC081D"/>
    <w:rsid w:val="00EC1B43"/>
    <w:rsid w:val="00EC205A"/>
    <w:rsid w:val="00EC20BB"/>
    <w:rsid w:val="00EC2412"/>
    <w:rsid w:val="00EC26FC"/>
    <w:rsid w:val="00EC280B"/>
    <w:rsid w:val="00EC2F0A"/>
    <w:rsid w:val="00EC2FD9"/>
    <w:rsid w:val="00EC3057"/>
    <w:rsid w:val="00EC31CC"/>
    <w:rsid w:val="00EC346D"/>
    <w:rsid w:val="00EC3622"/>
    <w:rsid w:val="00EC380F"/>
    <w:rsid w:val="00EC39D2"/>
    <w:rsid w:val="00EC3F1A"/>
    <w:rsid w:val="00EC3FC1"/>
    <w:rsid w:val="00EC405B"/>
    <w:rsid w:val="00EC4068"/>
    <w:rsid w:val="00EC411E"/>
    <w:rsid w:val="00EC4561"/>
    <w:rsid w:val="00EC4720"/>
    <w:rsid w:val="00EC4DA9"/>
    <w:rsid w:val="00EC4FBB"/>
    <w:rsid w:val="00EC5084"/>
    <w:rsid w:val="00EC5ECF"/>
    <w:rsid w:val="00EC6D63"/>
    <w:rsid w:val="00EC784F"/>
    <w:rsid w:val="00EC7BF2"/>
    <w:rsid w:val="00ED0170"/>
    <w:rsid w:val="00ED08B5"/>
    <w:rsid w:val="00ED0E1D"/>
    <w:rsid w:val="00ED12D2"/>
    <w:rsid w:val="00ED14ED"/>
    <w:rsid w:val="00ED2403"/>
    <w:rsid w:val="00ED2752"/>
    <w:rsid w:val="00ED28AC"/>
    <w:rsid w:val="00ED2DBC"/>
    <w:rsid w:val="00ED375C"/>
    <w:rsid w:val="00ED3838"/>
    <w:rsid w:val="00ED3A95"/>
    <w:rsid w:val="00ED3ACA"/>
    <w:rsid w:val="00ED3ADC"/>
    <w:rsid w:val="00ED43B1"/>
    <w:rsid w:val="00ED4491"/>
    <w:rsid w:val="00ED46BC"/>
    <w:rsid w:val="00ED4C0B"/>
    <w:rsid w:val="00ED556F"/>
    <w:rsid w:val="00ED5728"/>
    <w:rsid w:val="00ED5B44"/>
    <w:rsid w:val="00ED615A"/>
    <w:rsid w:val="00ED6181"/>
    <w:rsid w:val="00ED640C"/>
    <w:rsid w:val="00ED68C7"/>
    <w:rsid w:val="00ED6B1D"/>
    <w:rsid w:val="00ED75AD"/>
    <w:rsid w:val="00EE0093"/>
    <w:rsid w:val="00EE0598"/>
    <w:rsid w:val="00EE05AD"/>
    <w:rsid w:val="00EE0CDB"/>
    <w:rsid w:val="00EE18DA"/>
    <w:rsid w:val="00EE22CA"/>
    <w:rsid w:val="00EE248D"/>
    <w:rsid w:val="00EE2E1B"/>
    <w:rsid w:val="00EE313F"/>
    <w:rsid w:val="00EE337B"/>
    <w:rsid w:val="00EE337E"/>
    <w:rsid w:val="00EE369D"/>
    <w:rsid w:val="00EE3EE8"/>
    <w:rsid w:val="00EE4E07"/>
    <w:rsid w:val="00EE4FDB"/>
    <w:rsid w:val="00EE573D"/>
    <w:rsid w:val="00EE58E8"/>
    <w:rsid w:val="00EE5C01"/>
    <w:rsid w:val="00EE5C4F"/>
    <w:rsid w:val="00EE60DD"/>
    <w:rsid w:val="00EE620B"/>
    <w:rsid w:val="00EE6ECD"/>
    <w:rsid w:val="00EE7D10"/>
    <w:rsid w:val="00EE7E54"/>
    <w:rsid w:val="00EF0256"/>
    <w:rsid w:val="00EF0651"/>
    <w:rsid w:val="00EF0890"/>
    <w:rsid w:val="00EF1283"/>
    <w:rsid w:val="00EF128D"/>
    <w:rsid w:val="00EF137E"/>
    <w:rsid w:val="00EF13F6"/>
    <w:rsid w:val="00EF17E6"/>
    <w:rsid w:val="00EF2488"/>
    <w:rsid w:val="00EF2579"/>
    <w:rsid w:val="00EF2701"/>
    <w:rsid w:val="00EF2809"/>
    <w:rsid w:val="00EF297E"/>
    <w:rsid w:val="00EF33C6"/>
    <w:rsid w:val="00EF33FF"/>
    <w:rsid w:val="00EF3620"/>
    <w:rsid w:val="00EF399A"/>
    <w:rsid w:val="00EF3E5D"/>
    <w:rsid w:val="00EF3FFD"/>
    <w:rsid w:val="00EF421E"/>
    <w:rsid w:val="00EF433F"/>
    <w:rsid w:val="00EF4441"/>
    <w:rsid w:val="00EF4667"/>
    <w:rsid w:val="00EF47B3"/>
    <w:rsid w:val="00EF47D1"/>
    <w:rsid w:val="00EF490E"/>
    <w:rsid w:val="00EF50BD"/>
    <w:rsid w:val="00EF54B4"/>
    <w:rsid w:val="00EF558C"/>
    <w:rsid w:val="00EF5805"/>
    <w:rsid w:val="00EF5983"/>
    <w:rsid w:val="00EF5D56"/>
    <w:rsid w:val="00EF675D"/>
    <w:rsid w:val="00EF6B40"/>
    <w:rsid w:val="00EF74D3"/>
    <w:rsid w:val="00EF7ADD"/>
    <w:rsid w:val="00F00087"/>
    <w:rsid w:val="00F0054E"/>
    <w:rsid w:val="00F008A1"/>
    <w:rsid w:val="00F0097E"/>
    <w:rsid w:val="00F00EA2"/>
    <w:rsid w:val="00F00FAF"/>
    <w:rsid w:val="00F014ED"/>
    <w:rsid w:val="00F016DC"/>
    <w:rsid w:val="00F01C5D"/>
    <w:rsid w:val="00F01CCC"/>
    <w:rsid w:val="00F01F65"/>
    <w:rsid w:val="00F0219F"/>
    <w:rsid w:val="00F02597"/>
    <w:rsid w:val="00F02724"/>
    <w:rsid w:val="00F029D7"/>
    <w:rsid w:val="00F02D7D"/>
    <w:rsid w:val="00F02E90"/>
    <w:rsid w:val="00F02E97"/>
    <w:rsid w:val="00F03989"/>
    <w:rsid w:val="00F03D3D"/>
    <w:rsid w:val="00F04119"/>
    <w:rsid w:val="00F04966"/>
    <w:rsid w:val="00F05201"/>
    <w:rsid w:val="00F0537C"/>
    <w:rsid w:val="00F05CCB"/>
    <w:rsid w:val="00F05DE3"/>
    <w:rsid w:val="00F05EA7"/>
    <w:rsid w:val="00F06483"/>
    <w:rsid w:val="00F0665A"/>
    <w:rsid w:val="00F066E9"/>
    <w:rsid w:val="00F076EC"/>
    <w:rsid w:val="00F07E1E"/>
    <w:rsid w:val="00F10237"/>
    <w:rsid w:val="00F10573"/>
    <w:rsid w:val="00F107B9"/>
    <w:rsid w:val="00F10834"/>
    <w:rsid w:val="00F10BFA"/>
    <w:rsid w:val="00F10EC5"/>
    <w:rsid w:val="00F1166F"/>
    <w:rsid w:val="00F11676"/>
    <w:rsid w:val="00F11E88"/>
    <w:rsid w:val="00F12B2E"/>
    <w:rsid w:val="00F12C1B"/>
    <w:rsid w:val="00F1364D"/>
    <w:rsid w:val="00F1372D"/>
    <w:rsid w:val="00F13FFC"/>
    <w:rsid w:val="00F14268"/>
    <w:rsid w:val="00F14523"/>
    <w:rsid w:val="00F15201"/>
    <w:rsid w:val="00F15336"/>
    <w:rsid w:val="00F153C9"/>
    <w:rsid w:val="00F157FA"/>
    <w:rsid w:val="00F15964"/>
    <w:rsid w:val="00F1647E"/>
    <w:rsid w:val="00F1661F"/>
    <w:rsid w:val="00F166FD"/>
    <w:rsid w:val="00F16C1C"/>
    <w:rsid w:val="00F16C9A"/>
    <w:rsid w:val="00F16E2B"/>
    <w:rsid w:val="00F16E90"/>
    <w:rsid w:val="00F17620"/>
    <w:rsid w:val="00F17AEB"/>
    <w:rsid w:val="00F20F77"/>
    <w:rsid w:val="00F21681"/>
    <w:rsid w:val="00F21CA8"/>
    <w:rsid w:val="00F21CE3"/>
    <w:rsid w:val="00F221C5"/>
    <w:rsid w:val="00F2284F"/>
    <w:rsid w:val="00F22CD1"/>
    <w:rsid w:val="00F22D4A"/>
    <w:rsid w:val="00F231B9"/>
    <w:rsid w:val="00F23479"/>
    <w:rsid w:val="00F234F1"/>
    <w:rsid w:val="00F24219"/>
    <w:rsid w:val="00F24236"/>
    <w:rsid w:val="00F24DC9"/>
    <w:rsid w:val="00F24DF5"/>
    <w:rsid w:val="00F25154"/>
    <w:rsid w:val="00F256A0"/>
    <w:rsid w:val="00F2581A"/>
    <w:rsid w:val="00F25EC0"/>
    <w:rsid w:val="00F26122"/>
    <w:rsid w:val="00F26467"/>
    <w:rsid w:val="00F26A2A"/>
    <w:rsid w:val="00F273E1"/>
    <w:rsid w:val="00F277FD"/>
    <w:rsid w:val="00F27EA8"/>
    <w:rsid w:val="00F27ED2"/>
    <w:rsid w:val="00F306BF"/>
    <w:rsid w:val="00F30A77"/>
    <w:rsid w:val="00F30AB0"/>
    <w:rsid w:val="00F30E5B"/>
    <w:rsid w:val="00F30FE5"/>
    <w:rsid w:val="00F31375"/>
    <w:rsid w:val="00F313BE"/>
    <w:rsid w:val="00F31456"/>
    <w:rsid w:val="00F31CD3"/>
    <w:rsid w:val="00F3207A"/>
    <w:rsid w:val="00F323EA"/>
    <w:rsid w:val="00F33B47"/>
    <w:rsid w:val="00F342E4"/>
    <w:rsid w:val="00F34789"/>
    <w:rsid w:val="00F34A6C"/>
    <w:rsid w:val="00F359F7"/>
    <w:rsid w:val="00F35C7E"/>
    <w:rsid w:val="00F35F82"/>
    <w:rsid w:val="00F36212"/>
    <w:rsid w:val="00F36395"/>
    <w:rsid w:val="00F36F2D"/>
    <w:rsid w:val="00F37110"/>
    <w:rsid w:val="00F37310"/>
    <w:rsid w:val="00F37583"/>
    <w:rsid w:val="00F37D82"/>
    <w:rsid w:val="00F405A5"/>
    <w:rsid w:val="00F4063A"/>
    <w:rsid w:val="00F40A91"/>
    <w:rsid w:val="00F40AD6"/>
    <w:rsid w:val="00F41DB2"/>
    <w:rsid w:val="00F420C7"/>
    <w:rsid w:val="00F42161"/>
    <w:rsid w:val="00F42516"/>
    <w:rsid w:val="00F43172"/>
    <w:rsid w:val="00F43881"/>
    <w:rsid w:val="00F4405D"/>
    <w:rsid w:val="00F44580"/>
    <w:rsid w:val="00F44BD3"/>
    <w:rsid w:val="00F4530C"/>
    <w:rsid w:val="00F45384"/>
    <w:rsid w:val="00F456FE"/>
    <w:rsid w:val="00F45874"/>
    <w:rsid w:val="00F45951"/>
    <w:rsid w:val="00F45BB6"/>
    <w:rsid w:val="00F4660B"/>
    <w:rsid w:val="00F466B6"/>
    <w:rsid w:val="00F46883"/>
    <w:rsid w:val="00F46A6A"/>
    <w:rsid w:val="00F46B3F"/>
    <w:rsid w:val="00F46B76"/>
    <w:rsid w:val="00F47606"/>
    <w:rsid w:val="00F47831"/>
    <w:rsid w:val="00F47B78"/>
    <w:rsid w:val="00F47BD6"/>
    <w:rsid w:val="00F50390"/>
    <w:rsid w:val="00F504FA"/>
    <w:rsid w:val="00F5052E"/>
    <w:rsid w:val="00F505E6"/>
    <w:rsid w:val="00F508B5"/>
    <w:rsid w:val="00F509FB"/>
    <w:rsid w:val="00F50C1E"/>
    <w:rsid w:val="00F50EFF"/>
    <w:rsid w:val="00F51164"/>
    <w:rsid w:val="00F512DD"/>
    <w:rsid w:val="00F51CF9"/>
    <w:rsid w:val="00F51D07"/>
    <w:rsid w:val="00F520AB"/>
    <w:rsid w:val="00F526BA"/>
    <w:rsid w:val="00F534FB"/>
    <w:rsid w:val="00F53AFF"/>
    <w:rsid w:val="00F55054"/>
    <w:rsid w:val="00F55EC5"/>
    <w:rsid w:val="00F56207"/>
    <w:rsid w:val="00F564AD"/>
    <w:rsid w:val="00F566C7"/>
    <w:rsid w:val="00F57F86"/>
    <w:rsid w:val="00F57FA4"/>
    <w:rsid w:val="00F57FE4"/>
    <w:rsid w:val="00F60129"/>
    <w:rsid w:val="00F60529"/>
    <w:rsid w:val="00F60AA8"/>
    <w:rsid w:val="00F61698"/>
    <w:rsid w:val="00F61A33"/>
    <w:rsid w:val="00F6211A"/>
    <w:rsid w:val="00F63247"/>
    <w:rsid w:val="00F63F8E"/>
    <w:rsid w:val="00F64651"/>
    <w:rsid w:val="00F649E9"/>
    <w:rsid w:val="00F64AB0"/>
    <w:rsid w:val="00F64B50"/>
    <w:rsid w:val="00F64FFD"/>
    <w:rsid w:val="00F6523A"/>
    <w:rsid w:val="00F657F3"/>
    <w:rsid w:val="00F6617B"/>
    <w:rsid w:val="00F664FD"/>
    <w:rsid w:val="00F66592"/>
    <w:rsid w:val="00F667AE"/>
    <w:rsid w:val="00F66899"/>
    <w:rsid w:val="00F66D07"/>
    <w:rsid w:val="00F66FDA"/>
    <w:rsid w:val="00F6712E"/>
    <w:rsid w:val="00F6725C"/>
    <w:rsid w:val="00F679B0"/>
    <w:rsid w:val="00F67E96"/>
    <w:rsid w:val="00F704BA"/>
    <w:rsid w:val="00F71090"/>
    <w:rsid w:val="00F71A69"/>
    <w:rsid w:val="00F71A9C"/>
    <w:rsid w:val="00F71F2F"/>
    <w:rsid w:val="00F71F3E"/>
    <w:rsid w:val="00F72371"/>
    <w:rsid w:val="00F72CD2"/>
    <w:rsid w:val="00F72F73"/>
    <w:rsid w:val="00F73256"/>
    <w:rsid w:val="00F733B5"/>
    <w:rsid w:val="00F739BD"/>
    <w:rsid w:val="00F73CE0"/>
    <w:rsid w:val="00F73EA5"/>
    <w:rsid w:val="00F74793"/>
    <w:rsid w:val="00F74AF5"/>
    <w:rsid w:val="00F7503A"/>
    <w:rsid w:val="00F75321"/>
    <w:rsid w:val="00F7556A"/>
    <w:rsid w:val="00F758F5"/>
    <w:rsid w:val="00F75C8A"/>
    <w:rsid w:val="00F76046"/>
    <w:rsid w:val="00F7612D"/>
    <w:rsid w:val="00F762DF"/>
    <w:rsid w:val="00F76306"/>
    <w:rsid w:val="00F76D3E"/>
    <w:rsid w:val="00F770F2"/>
    <w:rsid w:val="00F7768C"/>
    <w:rsid w:val="00F7772A"/>
    <w:rsid w:val="00F7779E"/>
    <w:rsid w:val="00F77A09"/>
    <w:rsid w:val="00F80472"/>
    <w:rsid w:val="00F8062F"/>
    <w:rsid w:val="00F8081C"/>
    <w:rsid w:val="00F80C7A"/>
    <w:rsid w:val="00F80DB2"/>
    <w:rsid w:val="00F813B0"/>
    <w:rsid w:val="00F816C3"/>
    <w:rsid w:val="00F81BCA"/>
    <w:rsid w:val="00F8203D"/>
    <w:rsid w:val="00F82332"/>
    <w:rsid w:val="00F82D1D"/>
    <w:rsid w:val="00F82E90"/>
    <w:rsid w:val="00F83008"/>
    <w:rsid w:val="00F8333F"/>
    <w:rsid w:val="00F83FEE"/>
    <w:rsid w:val="00F84417"/>
    <w:rsid w:val="00F847C5"/>
    <w:rsid w:val="00F84CBD"/>
    <w:rsid w:val="00F85342"/>
    <w:rsid w:val="00F8549E"/>
    <w:rsid w:val="00F85523"/>
    <w:rsid w:val="00F8564F"/>
    <w:rsid w:val="00F859BB"/>
    <w:rsid w:val="00F85C75"/>
    <w:rsid w:val="00F85D87"/>
    <w:rsid w:val="00F85F3F"/>
    <w:rsid w:val="00F86234"/>
    <w:rsid w:val="00F864D2"/>
    <w:rsid w:val="00F86DC4"/>
    <w:rsid w:val="00F870B8"/>
    <w:rsid w:val="00F876F9"/>
    <w:rsid w:val="00F87C7D"/>
    <w:rsid w:val="00F90B48"/>
    <w:rsid w:val="00F90E32"/>
    <w:rsid w:val="00F90F24"/>
    <w:rsid w:val="00F9147E"/>
    <w:rsid w:val="00F91878"/>
    <w:rsid w:val="00F91E18"/>
    <w:rsid w:val="00F92904"/>
    <w:rsid w:val="00F92FCA"/>
    <w:rsid w:val="00F93ED5"/>
    <w:rsid w:val="00F94025"/>
    <w:rsid w:val="00F94399"/>
    <w:rsid w:val="00F94408"/>
    <w:rsid w:val="00F94504"/>
    <w:rsid w:val="00F94550"/>
    <w:rsid w:val="00F94570"/>
    <w:rsid w:val="00F9471B"/>
    <w:rsid w:val="00F94C09"/>
    <w:rsid w:val="00F95223"/>
    <w:rsid w:val="00F95D1D"/>
    <w:rsid w:val="00F961C8"/>
    <w:rsid w:val="00F976EC"/>
    <w:rsid w:val="00F977EA"/>
    <w:rsid w:val="00FA00BF"/>
    <w:rsid w:val="00FA05A6"/>
    <w:rsid w:val="00FA0774"/>
    <w:rsid w:val="00FA08CC"/>
    <w:rsid w:val="00FA0CC2"/>
    <w:rsid w:val="00FA258D"/>
    <w:rsid w:val="00FA2755"/>
    <w:rsid w:val="00FA3149"/>
    <w:rsid w:val="00FA349C"/>
    <w:rsid w:val="00FA3ED9"/>
    <w:rsid w:val="00FA4220"/>
    <w:rsid w:val="00FA5F20"/>
    <w:rsid w:val="00FA6A31"/>
    <w:rsid w:val="00FA77AB"/>
    <w:rsid w:val="00FA7892"/>
    <w:rsid w:val="00FB04A1"/>
    <w:rsid w:val="00FB0604"/>
    <w:rsid w:val="00FB0BF6"/>
    <w:rsid w:val="00FB0DCA"/>
    <w:rsid w:val="00FB17CA"/>
    <w:rsid w:val="00FB189F"/>
    <w:rsid w:val="00FB2180"/>
    <w:rsid w:val="00FB23EC"/>
    <w:rsid w:val="00FB24BA"/>
    <w:rsid w:val="00FB24E9"/>
    <w:rsid w:val="00FB275E"/>
    <w:rsid w:val="00FB281B"/>
    <w:rsid w:val="00FB2A28"/>
    <w:rsid w:val="00FB3266"/>
    <w:rsid w:val="00FB3582"/>
    <w:rsid w:val="00FB3D53"/>
    <w:rsid w:val="00FB3F1A"/>
    <w:rsid w:val="00FB4255"/>
    <w:rsid w:val="00FB4696"/>
    <w:rsid w:val="00FB4765"/>
    <w:rsid w:val="00FB4D41"/>
    <w:rsid w:val="00FB4EA7"/>
    <w:rsid w:val="00FB5E57"/>
    <w:rsid w:val="00FB6C81"/>
    <w:rsid w:val="00FB708D"/>
    <w:rsid w:val="00FB7289"/>
    <w:rsid w:val="00FB7A84"/>
    <w:rsid w:val="00FC077A"/>
    <w:rsid w:val="00FC086B"/>
    <w:rsid w:val="00FC1221"/>
    <w:rsid w:val="00FC13AB"/>
    <w:rsid w:val="00FC16B9"/>
    <w:rsid w:val="00FC287F"/>
    <w:rsid w:val="00FC3393"/>
    <w:rsid w:val="00FC36D8"/>
    <w:rsid w:val="00FC3ADA"/>
    <w:rsid w:val="00FC4099"/>
    <w:rsid w:val="00FC42A3"/>
    <w:rsid w:val="00FC46F9"/>
    <w:rsid w:val="00FC4A5E"/>
    <w:rsid w:val="00FC4CE7"/>
    <w:rsid w:val="00FC519E"/>
    <w:rsid w:val="00FC53A8"/>
    <w:rsid w:val="00FC5B53"/>
    <w:rsid w:val="00FC66C7"/>
    <w:rsid w:val="00FC6723"/>
    <w:rsid w:val="00FC7C3E"/>
    <w:rsid w:val="00FD0042"/>
    <w:rsid w:val="00FD0147"/>
    <w:rsid w:val="00FD06A3"/>
    <w:rsid w:val="00FD0877"/>
    <w:rsid w:val="00FD0C58"/>
    <w:rsid w:val="00FD0F8B"/>
    <w:rsid w:val="00FD135D"/>
    <w:rsid w:val="00FD16FE"/>
    <w:rsid w:val="00FD18A4"/>
    <w:rsid w:val="00FD1FC8"/>
    <w:rsid w:val="00FD200A"/>
    <w:rsid w:val="00FD232B"/>
    <w:rsid w:val="00FD242E"/>
    <w:rsid w:val="00FD25F8"/>
    <w:rsid w:val="00FD3109"/>
    <w:rsid w:val="00FD335C"/>
    <w:rsid w:val="00FD37A0"/>
    <w:rsid w:val="00FD383A"/>
    <w:rsid w:val="00FD45E2"/>
    <w:rsid w:val="00FD4849"/>
    <w:rsid w:val="00FD4FD7"/>
    <w:rsid w:val="00FD58FC"/>
    <w:rsid w:val="00FD5B25"/>
    <w:rsid w:val="00FD5C69"/>
    <w:rsid w:val="00FD5EA3"/>
    <w:rsid w:val="00FD62D2"/>
    <w:rsid w:val="00FD6AC5"/>
    <w:rsid w:val="00FD7DE6"/>
    <w:rsid w:val="00FE045C"/>
    <w:rsid w:val="00FE0469"/>
    <w:rsid w:val="00FE04DB"/>
    <w:rsid w:val="00FE0B42"/>
    <w:rsid w:val="00FE0FA7"/>
    <w:rsid w:val="00FE11F3"/>
    <w:rsid w:val="00FE169C"/>
    <w:rsid w:val="00FE1920"/>
    <w:rsid w:val="00FE1CBB"/>
    <w:rsid w:val="00FE2312"/>
    <w:rsid w:val="00FE2436"/>
    <w:rsid w:val="00FE26CA"/>
    <w:rsid w:val="00FE2BFC"/>
    <w:rsid w:val="00FE2C96"/>
    <w:rsid w:val="00FE322C"/>
    <w:rsid w:val="00FE32F1"/>
    <w:rsid w:val="00FE35C8"/>
    <w:rsid w:val="00FE43B4"/>
    <w:rsid w:val="00FE4700"/>
    <w:rsid w:val="00FE4750"/>
    <w:rsid w:val="00FE51E9"/>
    <w:rsid w:val="00FE565A"/>
    <w:rsid w:val="00FE6242"/>
    <w:rsid w:val="00FE6637"/>
    <w:rsid w:val="00FE6921"/>
    <w:rsid w:val="00FE6C07"/>
    <w:rsid w:val="00FE6C2E"/>
    <w:rsid w:val="00FE717B"/>
    <w:rsid w:val="00FE72FB"/>
    <w:rsid w:val="00FE7548"/>
    <w:rsid w:val="00FE772F"/>
    <w:rsid w:val="00FE7F87"/>
    <w:rsid w:val="00FF054A"/>
    <w:rsid w:val="00FF117B"/>
    <w:rsid w:val="00FF1520"/>
    <w:rsid w:val="00FF18A3"/>
    <w:rsid w:val="00FF260D"/>
    <w:rsid w:val="00FF26A9"/>
    <w:rsid w:val="00FF26F9"/>
    <w:rsid w:val="00FF28FC"/>
    <w:rsid w:val="00FF2979"/>
    <w:rsid w:val="00FF2DC5"/>
    <w:rsid w:val="00FF3716"/>
    <w:rsid w:val="00FF37E6"/>
    <w:rsid w:val="00FF3A4D"/>
    <w:rsid w:val="00FF4636"/>
    <w:rsid w:val="00FF4711"/>
    <w:rsid w:val="00FF4A07"/>
    <w:rsid w:val="00FF4AAD"/>
    <w:rsid w:val="00FF5167"/>
    <w:rsid w:val="00FF5188"/>
    <w:rsid w:val="00FF533E"/>
    <w:rsid w:val="00FF539E"/>
    <w:rsid w:val="00FF5877"/>
    <w:rsid w:val="00FF6372"/>
    <w:rsid w:val="00FF63D6"/>
    <w:rsid w:val="00FF6BD6"/>
    <w:rsid w:val="00FF70CB"/>
    <w:rsid w:val="00FF71CA"/>
    <w:rsid w:val="00FF7B51"/>
    <w:rsid w:val="01F563A2"/>
    <w:rsid w:val="027F6A58"/>
    <w:rsid w:val="03C87E05"/>
    <w:rsid w:val="09B94183"/>
    <w:rsid w:val="0B3D59A4"/>
    <w:rsid w:val="0BC95CE3"/>
    <w:rsid w:val="0C242409"/>
    <w:rsid w:val="118673CE"/>
    <w:rsid w:val="133F34A8"/>
    <w:rsid w:val="162318D5"/>
    <w:rsid w:val="167656CC"/>
    <w:rsid w:val="18191225"/>
    <w:rsid w:val="1E664A0D"/>
    <w:rsid w:val="20C1268C"/>
    <w:rsid w:val="213A71BD"/>
    <w:rsid w:val="278209D9"/>
    <w:rsid w:val="27C97EFA"/>
    <w:rsid w:val="2AA90D84"/>
    <w:rsid w:val="2B65412C"/>
    <w:rsid w:val="2C16518F"/>
    <w:rsid w:val="2C54763F"/>
    <w:rsid w:val="2D9C2D17"/>
    <w:rsid w:val="2DB14A0D"/>
    <w:rsid w:val="2F99099A"/>
    <w:rsid w:val="31E42326"/>
    <w:rsid w:val="3258670C"/>
    <w:rsid w:val="3AAB6AAD"/>
    <w:rsid w:val="3B3630D8"/>
    <w:rsid w:val="3C1B689D"/>
    <w:rsid w:val="407D2269"/>
    <w:rsid w:val="40B0101E"/>
    <w:rsid w:val="46437F00"/>
    <w:rsid w:val="47463807"/>
    <w:rsid w:val="488C091B"/>
    <w:rsid w:val="4AE40DD0"/>
    <w:rsid w:val="4BEA5AE6"/>
    <w:rsid w:val="5030760A"/>
    <w:rsid w:val="503A18B5"/>
    <w:rsid w:val="5963583D"/>
    <w:rsid w:val="5A5E1899"/>
    <w:rsid w:val="5A6E4101"/>
    <w:rsid w:val="5A8F4647"/>
    <w:rsid w:val="5B40793D"/>
    <w:rsid w:val="5E0F488A"/>
    <w:rsid w:val="621B4E63"/>
    <w:rsid w:val="631E7630"/>
    <w:rsid w:val="659A331C"/>
    <w:rsid w:val="660C4A8D"/>
    <w:rsid w:val="66E06E94"/>
    <w:rsid w:val="69BF67B7"/>
    <w:rsid w:val="6C055E5F"/>
    <w:rsid w:val="6D357F80"/>
    <w:rsid w:val="746A303B"/>
    <w:rsid w:val="751032A6"/>
    <w:rsid w:val="75AC15A6"/>
    <w:rsid w:val="76A463D3"/>
    <w:rsid w:val="770B4906"/>
    <w:rsid w:val="7875499F"/>
    <w:rsid w:val="7A1065B8"/>
    <w:rsid w:val="7A8B48DF"/>
    <w:rsid w:val="7B6927C2"/>
    <w:rsid w:val="7C8C35AE"/>
    <w:rsid w:val="7CE02A5E"/>
    <w:rsid w:val="7ED44A58"/>
    <w:rsid w:val="7F650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29861C31"/>
  <w15:docId w15:val="{8AEEE2F4-5871-4ADB-8691-DB4C28339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iPriority="0" w:qFormat="1"/>
    <w:lsdException w:name="index 2" w:semiHidden="1" w:uiPriority="0" w:qFormat="1"/>
    <w:lsdException w:name="index 3" w:semiHidden="1" w:uiPriority="0" w:qFormat="1"/>
    <w:lsdException w:name="index 4" w:semiHidden="1" w:uiPriority="0" w:qFormat="1"/>
    <w:lsdException w:name="index 5" w:semiHidden="1" w:uiPriority="0" w:qFormat="1"/>
    <w:lsdException w:name="index 6" w:semiHidden="1" w:uiPriority="0" w:qFormat="1"/>
    <w:lsdException w:name="index 7" w:semiHidden="1" w:uiPriority="0" w:qFormat="1"/>
    <w:lsdException w:name="index 8" w:semiHidden="1" w:uiPriority="0" w:qFormat="1"/>
    <w:lsdException w:name="index 9" w:semiHidden="1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uiPriority="0" w:qFormat="1"/>
    <w:lsdException w:name="footnote text" w:semiHidden="1" w:unhideWhenUsed="1"/>
    <w:lsdException w:name="annotation text" w:semiHidden="1" w:uiPriority="0" w:qFormat="1"/>
    <w:lsdException w:name="header" w:uiPriority="0" w:qFormat="1"/>
    <w:lsdException w:name="footer" w:qFormat="1"/>
    <w:lsdException w:name="index heading" w:semiHidden="1" w:uiPriority="0" w:qFormat="1"/>
    <w:lsdException w:name="caption" w:uiPriority="0" w:qFormat="1"/>
    <w:lsdException w:name="table of figures" w:semiHidden="1" w:uiPriority="0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0" w:qFormat="1"/>
    <w:lsdException w:name="List Number" w:uiPriority="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0" w:qFormat="1"/>
    <w:lsdException w:name="List Number 3" w:uiPriority="0" w:qFormat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qFormat="1"/>
    <w:lsdException w:name="Body Text 3" w:uiPriority="0" w:qFormat="1"/>
    <w:lsdException w:name="Body Text Indent 2" w:uiPriority="0" w:qFormat="1"/>
    <w:lsdException w:name="Body Text Indent 3" w:uiPriority="0" w:qFormat="1"/>
    <w:lsdException w:name="Block Text" w:semiHidden="1" w:unhideWhenUsed="1"/>
    <w:lsdException w:name="Hyperlink" w:qFormat="1"/>
    <w:lsdException w:name="FollowedHyperlink" w:uiPriority="0" w:qFormat="1"/>
    <w:lsdException w:name="Strong" w:uiPriority="22" w:qFormat="1"/>
    <w:lsdException w:name="Emphasis" w:uiPriority="20" w:qFormat="1"/>
    <w:lsdException w:name="Document Map" w:semiHidden="1" w:uiPriority="0" w:qFormat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iPriority="0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7">
    <w:name w:val="Normal"/>
    <w:qFormat/>
    <w:pPr>
      <w:widowControl w:val="0"/>
      <w:spacing w:line="360" w:lineRule="auto"/>
      <w:jc w:val="both"/>
    </w:pPr>
    <w:rPr>
      <w:rFonts w:ascii="Arial" w:hAnsi="Arial"/>
      <w:kern w:val="2"/>
      <w:sz w:val="24"/>
    </w:rPr>
  </w:style>
  <w:style w:type="paragraph" w:styleId="1">
    <w:name w:val="heading 1"/>
    <w:basedOn w:val="a7"/>
    <w:next w:val="a7"/>
    <w:qFormat/>
    <w:pPr>
      <w:pageBreakBefore/>
      <w:numPr>
        <w:numId w:val="1"/>
      </w:numPr>
      <w:spacing w:beforeLines="50" w:after="156" w:line="720" w:lineRule="auto"/>
      <w:outlineLvl w:val="0"/>
    </w:pPr>
    <w:rPr>
      <w:rFonts w:eastAsia="黑体"/>
      <w:sz w:val="36"/>
      <w:szCs w:val="44"/>
    </w:rPr>
  </w:style>
  <w:style w:type="paragraph" w:styleId="2">
    <w:name w:val="heading 2"/>
    <w:basedOn w:val="a7"/>
    <w:next w:val="a7"/>
    <w:qFormat/>
    <w:pPr>
      <w:keepNext/>
      <w:keepLines/>
      <w:numPr>
        <w:ilvl w:val="1"/>
        <w:numId w:val="1"/>
      </w:numPr>
      <w:spacing w:before="156" w:after="156" w:line="415" w:lineRule="auto"/>
      <w:outlineLvl w:val="1"/>
    </w:pPr>
    <w:rPr>
      <w:rFonts w:eastAsia="黑体"/>
      <w:bCs/>
      <w:sz w:val="32"/>
      <w:szCs w:val="32"/>
    </w:rPr>
  </w:style>
  <w:style w:type="paragraph" w:styleId="3">
    <w:name w:val="heading 3"/>
    <w:basedOn w:val="a7"/>
    <w:next w:val="a7"/>
    <w:qFormat/>
    <w:pPr>
      <w:keepNext/>
      <w:keepLines/>
      <w:numPr>
        <w:ilvl w:val="2"/>
        <w:numId w:val="1"/>
      </w:numPr>
      <w:tabs>
        <w:tab w:val="left" w:pos="840"/>
      </w:tabs>
      <w:spacing w:before="156" w:after="156"/>
      <w:outlineLvl w:val="2"/>
    </w:pPr>
    <w:rPr>
      <w:rFonts w:eastAsia="黑体"/>
      <w:bCs/>
      <w:sz w:val="30"/>
      <w:szCs w:val="32"/>
    </w:rPr>
  </w:style>
  <w:style w:type="paragraph" w:styleId="4">
    <w:name w:val="heading 4"/>
    <w:basedOn w:val="a7"/>
    <w:next w:val="a7"/>
    <w:link w:val="40"/>
    <w:qFormat/>
    <w:pPr>
      <w:keepNext/>
      <w:keepLines/>
      <w:numPr>
        <w:ilvl w:val="3"/>
        <w:numId w:val="1"/>
      </w:numPr>
      <w:spacing w:before="156" w:after="156"/>
      <w:outlineLvl w:val="3"/>
    </w:pPr>
    <w:rPr>
      <w:rFonts w:eastAsia="黑体"/>
      <w:b/>
      <w:bCs/>
      <w:iCs/>
      <w:sz w:val="28"/>
      <w:szCs w:val="28"/>
    </w:rPr>
  </w:style>
  <w:style w:type="paragraph" w:styleId="5">
    <w:name w:val="heading 5"/>
    <w:basedOn w:val="a7"/>
    <w:next w:val="a7"/>
    <w:qFormat/>
    <w:pPr>
      <w:numPr>
        <w:ilvl w:val="4"/>
        <w:numId w:val="1"/>
      </w:numPr>
      <w:outlineLvl w:val="4"/>
    </w:pPr>
    <w:rPr>
      <w:rFonts w:ascii="黑体" w:eastAsia="黑体" w:hAnsi="宋体"/>
      <w:b/>
      <w:bCs/>
      <w:szCs w:val="24"/>
    </w:rPr>
  </w:style>
  <w:style w:type="paragraph" w:styleId="6">
    <w:name w:val="heading 6"/>
    <w:basedOn w:val="a7"/>
    <w:next w:val="a7"/>
    <w:qFormat/>
    <w:pPr>
      <w:keepNext/>
      <w:widowControl/>
      <w:numPr>
        <w:ilvl w:val="5"/>
        <w:numId w:val="1"/>
      </w:numPr>
      <w:spacing w:before="156" w:after="156"/>
      <w:jc w:val="left"/>
      <w:outlineLvl w:val="5"/>
    </w:pPr>
    <w:rPr>
      <w:rFonts w:eastAsia="黑体"/>
      <w:kern w:val="0"/>
      <w:szCs w:val="24"/>
      <w:lang w:val="en-AU"/>
    </w:rPr>
  </w:style>
  <w:style w:type="paragraph" w:styleId="7">
    <w:name w:val="heading 7"/>
    <w:basedOn w:val="a7"/>
    <w:next w:val="a7"/>
    <w:qFormat/>
    <w:pPr>
      <w:keepNext/>
      <w:keepLines/>
      <w:tabs>
        <w:tab w:val="left" w:pos="1296"/>
      </w:tabs>
      <w:spacing w:before="240" w:after="64" w:line="320" w:lineRule="auto"/>
      <w:ind w:left="1296" w:hanging="1296"/>
      <w:outlineLvl w:val="6"/>
    </w:pPr>
    <w:rPr>
      <w:rFonts w:ascii="Times New Roman" w:hAnsi="Times New Roman"/>
      <w:b/>
    </w:rPr>
  </w:style>
  <w:style w:type="paragraph" w:styleId="8">
    <w:name w:val="heading 8"/>
    <w:basedOn w:val="a7"/>
    <w:next w:val="a7"/>
    <w:qFormat/>
    <w:pPr>
      <w:keepNext/>
      <w:keepLines/>
      <w:tabs>
        <w:tab w:val="left" w:pos="1440"/>
      </w:tabs>
      <w:spacing w:before="240" w:after="64" w:line="320" w:lineRule="auto"/>
      <w:ind w:left="1440" w:hanging="1440"/>
      <w:outlineLvl w:val="7"/>
    </w:pPr>
    <w:rPr>
      <w:rFonts w:eastAsia="黑体"/>
    </w:rPr>
  </w:style>
  <w:style w:type="paragraph" w:styleId="9">
    <w:name w:val="heading 9"/>
    <w:basedOn w:val="a7"/>
    <w:next w:val="a7"/>
    <w:qFormat/>
    <w:pPr>
      <w:keepNext/>
      <w:keepLines/>
      <w:tabs>
        <w:tab w:val="left" w:pos="1584"/>
      </w:tabs>
      <w:spacing w:before="240" w:after="64" w:line="320" w:lineRule="auto"/>
      <w:ind w:left="1584" w:hanging="1584"/>
      <w:outlineLvl w:val="8"/>
    </w:pPr>
    <w:rPr>
      <w:rFonts w:eastAsia="黑体"/>
      <w:sz w:val="28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paragraph" w:styleId="ab">
    <w:name w:val="annotation subject"/>
    <w:basedOn w:val="ac"/>
    <w:next w:val="ac"/>
    <w:semiHidden/>
    <w:qFormat/>
    <w:rPr>
      <w:b/>
      <w:bCs/>
    </w:rPr>
  </w:style>
  <w:style w:type="paragraph" w:styleId="ac">
    <w:name w:val="annotation text"/>
    <w:basedOn w:val="a7"/>
    <w:semiHidden/>
    <w:qFormat/>
    <w:pPr>
      <w:jc w:val="left"/>
    </w:pPr>
  </w:style>
  <w:style w:type="paragraph" w:styleId="TOC7">
    <w:name w:val="toc 7"/>
    <w:basedOn w:val="a7"/>
    <w:next w:val="a7"/>
    <w:uiPriority w:val="39"/>
    <w:qFormat/>
    <w:pPr>
      <w:ind w:left="1440"/>
      <w:jc w:val="left"/>
    </w:pPr>
    <w:rPr>
      <w:rFonts w:ascii="Times New Roman" w:hAnsi="Times New Roman"/>
      <w:szCs w:val="21"/>
    </w:rPr>
  </w:style>
  <w:style w:type="paragraph" w:styleId="20">
    <w:name w:val="List Number 2"/>
    <w:basedOn w:val="a7"/>
    <w:qFormat/>
    <w:pPr>
      <w:tabs>
        <w:tab w:val="left" w:pos="841"/>
      </w:tabs>
      <w:spacing w:line="240" w:lineRule="auto"/>
      <w:ind w:leftChars="400" w:left="841" w:hangingChars="200" w:hanging="360"/>
      <w:jc w:val="left"/>
    </w:pPr>
    <w:rPr>
      <w:rFonts w:ascii="Times New Roman" w:eastAsia="PMingLiU" w:hAnsi="Times New Roman"/>
      <w:szCs w:val="24"/>
      <w:lang w:eastAsia="zh-TW"/>
    </w:rPr>
  </w:style>
  <w:style w:type="paragraph" w:styleId="80">
    <w:name w:val="index 8"/>
    <w:basedOn w:val="a7"/>
    <w:next w:val="a7"/>
    <w:semiHidden/>
    <w:qFormat/>
    <w:pPr>
      <w:ind w:left="1920" w:hanging="240"/>
      <w:jc w:val="left"/>
    </w:pPr>
    <w:rPr>
      <w:rFonts w:ascii="Times New Roman" w:hAnsi="Times New Roman"/>
      <w:szCs w:val="24"/>
    </w:rPr>
  </w:style>
  <w:style w:type="paragraph" w:styleId="a1">
    <w:name w:val="List Number"/>
    <w:basedOn w:val="a7"/>
    <w:qFormat/>
    <w:pPr>
      <w:widowControl/>
      <w:numPr>
        <w:ilvl w:val="8"/>
        <w:numId w:val="2"/>
      </w:numPr>
      <w:tabs>
        <w:tab w:val="clear" w:pos="1680"/>
      </w:tabs>
      <w:adjustRightInd w:val="0"/>
      <w:spacing w:after="60" w:line="320" w:lineRule="exact"/>
      <w:ind w:left="960"/>
      <w:jc w:val="left"/>
    </w:pPr>
    <w:rPr>
      <w:rFonts w:ascii="宋体" w:hAnsi="Garamond"/>
      <w:kern w:val="0"/>
    </w:rPr>
  </w:style>
  <w:style w:type="paragraph" w:styleId="ad">
    <w:name w:val="Normal Indent"/>
    <w:basedOn w:val="a7"/>
    <w:qFormat/>
    <w:pPr>
      <w:spacing w:after="120"/>
      <w:ind w:firstLineChars="200" w:firstLine="200"/>
    </w:pPr>
    <w:rPr>
      <w:rFonts w:ascii="Times New Roman" w:hAnsi="Times New Roman"/>
      <w:szCs w:val="24"/>
    </w:rPr>
  </w:style>
  <w:style w:type="paragraph" w:styleId="ae">
    <w:name w:val="caption"/>
    <w:basedOn w:val="a7"/>
    <w:next w:val="af"/>
    <w:qFormat/>
    <w:pPr>
      <w:adjustRightInd w:val="0"/>
      <w:spacing w:before="60" w:after="240" w:line="200" w:lineRule="atLeast"/>
      <w:jc w:val="center"/>
    </w:pPr>
    <w:rPr>
      <w:rFonts w:ascii="Times New Roman" w:eastAsia="仿宋_GB2312" w:hAnsi="Times New Roman"/>
      <w:spacing w:val="5"/>
      <w:kern w:val="0"/>
    </w:rPr>
  </w:style>
  <w:style w:type="paragraph" w:styleId="af">
    <w:name w:val="Body Text"/>
    <w:basedOn w:val="a7"/>
    <w:qFormat/>
    <w:pPr>
      <w:widowControl/>
      <w:jc w:val="left"/>
    </w:pPr>
    <w:rPr>
      <w:rFonts w:ascii="Times New Roman" w:hAnsi="Times New Roman"/>
      <w:kern w:val="0"/>
    </w:rPr>
  </w:style>
  <w:style w:type="paragraph" w:styleId="50">
    <w:name w:val="index 5"/>
    <w:basedOn w:val="a7"/>
    <w:next w:val="a7"/>
    <w:semiHidden/>
    <w:qFormat/>
    <w:pPr>
      <w:ind w:left="1200" w:hanging="240"/>
      <w:jc w:val="left"/>
    </w:pPr>
    <w:rPr>
      <w:rFonts w:ascii="Times New Roman" w:hAnsi="Times New Roman"/>
      <w:szCs w:val="24"/>
    </w:rPr>
  </w:style>
  <w:style w:type="paragraph" w:styleId="af0">
    <w:name w:val="List Bullet"/>
    <w:basedOn w:val="a7"/>
    <w:qFormat/>
    <w:pPr>
      <w:widowControl/>
      <w:spacing w:line="240" w:lineRule="auto"/>
      <w:ind w:left="283" w:hanging="283"/>
      <w:jc w:val="left"/>
    </w:pPr>
    <w:rPr>
      <w:rFonts w:eastAsia="DFKai-SB"/>
      <w:kern w:val="0"/>
      <w:lang w:eastAsia="zh-TW"/>
    </w:rPr>
  </w:style>
  <w:style w:type="paragraph" w:styleId="af1">
    <w:name w:val="Document Map"/>
    <w:basedOn w:val="a7"/>
    <w:semiHidden/>
    <w:qFormat/>
    <w:pPr>
      <w:shd w:val="clear" w:color="auto" w:fill="000080"/>
    </w:pPr>
  </w:style>
  <w:style w:type="paragraph" w:styleId="60">
    <w:name w:val="index 6"/>
    <w:basedOn w:val="a7"/>
    <w:next w:val="a7"/>
    <w:semiHidden/>
    <w:qFormat/>
    <w:pPr>
      <w:ind w:left="1440" w:hanging="240"/>
      <w:jc w:val="left"/>
    </w:pPr>
    <w:rPr>
      <w:rFonts w:ascii="Times New Roman" w:hAnsi="Times New Roman"/>
      <w:szCs w:val="24"/>
    </w:rPr>
  </w:style>
  <w:style w:type="paragraph" w:styleId="30">
    <w:name w:val="Body Text 3"/>
    <w:basedOn w:val="a7"/>
    <w:qFormat/>
    <w:pPr>
      <w:numPr>
        <w:ilvl w:val="7"/>
        <w:numId w:val="2"/>
      </w:numPr>
      <w:tabs>
        <w:tab w:val="clear" w:pos="1200"/>
      </w:tabs>
      <w:spacing w:after="120" w:line="240" w:lineRule="auto"/>
      <w:ind w:left="0" w:firstLine="0"/>
    </w:pPr>
    <w:rPr>
      <w:rFonts w:ascii="Times New Roman" w:hAnsi="Times New Roman"/>
      <w:sz w:val="16"/>
      <w:szCs w:val="16"/>
    </w:rPr>
  </w:style>
  <w:style w:type="paragraph" w:styleId="af2">
    <w:name w:val="Body Text Indent"/>
    <w:basedOn w:val="a7"/>
    <w:qFormat/>
    <w:pPr>
      <w:spacing w:line="240" w:lineRule="auto"/>
      <w:ind w:firstLine="420"/>
    </w:pPr>
  </w:style>
  <w:style w:type="paragraph" w:styleId="31">
    <w:name w:val="List Number 3"/>
    <w:basedOn w:val="a1"/>
    <w:qFormat/>
    <w:pPr>
      <w:numPr>
        <w:numId w:val="0"/>
      </w:numPr>
      <w:tabs>
        <w:tab w:val="clear" w:pos="1680"/>
        <w:tab w:val="left" w:pos="360"/>
        <w:tab w:val="left" w:pos="1440"/>
      </w:tabs>
      <w:ind w:left="1440" w:hanging="480"/>
    </w:pPr>
  </w:style>
  <w:style w:type="paragraph" w:styleId="41">
    <w:name w:val="index 4"/>
    <w:basedOn w:val="a7"/>
    <w:next w:val="a7"/>
    <w:semiHidden/>
    <w:qFormat/>
    <w:pPr>
      <w:ind w:left="960" w:hanging="240"/>
      <w:jc w:val="left"/>
    </w:pPr>
    <w:rPr>
      <w:rFonts w:ascii="Times New Roman" w:hAnsi="Times New Roman"/>
      <w:szCs w:val="24"/>
    </w:rPr>
  </w:style>
  <w:style w:type="paragraph" w:styleId="TOC5">
    <w:name w:val="toc 5"/>
    <w:basedOn w:val="a7"/>
    <w:next w:val="a7"/>
    <w:uiPriority w:val="39"/>
    <w:qFormat/>
    <w:pPr>
      <w:ind w:left="960"/>
      <w:jc w:val="left"/>
    </w:pPr>
    <w:rPr>
      <w:rFonts w:ascii="Times New Roman" w:eastAsia="仿宋" w:hAnsi="Times New Roman"/>
      <w:szCs w:val="21"/>
    </w:rPr>
  </w:style>
  <w:style w:type="paragraph" w:styleId="TOC3">
    <w:name w:val="toc 3"/>
    <w:basedOn w:val="a7"/>
    <w:next w:val="a7"/>
    <w:uiPriority w:val="39"/>
    <w:qFormat/>
    <w:pPr>
      <w:ind w:left="482"/>
      <w:jc w:val="left"/>
    </w:pPr>
    <w:rPr>
      <w:rFonts w:eastAsia="仿宋"/>
      <w:iCs/>
      <w:szCs w:val="24"/>
    </w:rPr>
  </w:style>
  <w:style w:type="paragraph" w:styleId="af3">
    <w:name w:val="Plain Text"/>
    <w:basedOn w:val="a7"/>
    <w:qFormat/>
    <w:pPr>
      <w:spacing w:line="240" w:lineRule="auto"/>
    </w:pPr>
    <w:rPr>
      <w:rFonts w:ascii="宋体" w:hAnsi="Courier New"/>
      <w:sz w:val="21"/>
    </w:rPr>
  </w:style>
  <w:style w:type="paragraph" w:styleId="TOC8">
    <w:name w:val="toc 8"/>
    <w:basedOn w:val="a7"/>
    <w:next w:val="a7"/>
    <w:uiPriority w:val="39"/>
    <w:qFormat/>
    <w:pPr>
      <w:ind w:left="1680"/>
      <w:jc w:val="left"/>
    </w:pPr>
    <w:rPr>
      <w:rFonts w:ascii="Times New Roman" w:hAnsi="Times New Roman"/>
      <w:szCs w:val="21"/>
    </w:rPr>
  </w:style>
  <w:style w:type="paragraph" w:styleId="32">
    <w:name w:val="index 3"/>
    <w:basedOn w:val="a7"/>
    <w:next w:val="a7"/>
    <w:semiHidden/>
    <w:qFormat/>
    <w:pPr>
      <w:ind w:left="720" w:hanging="240"/>
      <w:jc w:val="left"/>
    </w:pPr>
    <w:rPr>
      <w:rFonts w:ascii="Times New Roman" w:hAnsi="Times New Roman"/>
      <w:szCs w:val="24"/>
    </w:rPr>
  </w:style>
  <w:style w:type="paragraph" w:styleId="21">
    <w:name w:val="Body Text Indent 2"/>
    <w:basedOn w:val="a7"/>
    <w:qFormat/>
    <w:pPr>
      <w:widowControl/>
      <w:spacing w:line="240" w:lineRule="auto"/>
      <w:ind w:left="360"/>
      <w:jc w:val="left"/>
    </w:pPr>
    <w:rPr>
      <w:rFonts w:ascii="Times New Roman" w:hAnsi="Times New Roman"/>
      <w:kern w:val="0"/>
    </w:rPr>
  </w:style>
  <w:style w:type="paragraph" w:styleId="af4">
    <w:name w:val="Balloon Text"/>
    <w:basedOn w:val="a7"/>
    <w:semiHidden/>
    <w:qFormat/>
    <w:rPr>
      <w:sz w:val="18"/>
      <w:szCs w:val="18"/>
    </w:rPr>
  </w:style>
  <w:style w:type="paragraph" w:styleId="af5">
    <w:name w:val="footer"/>
    <w:basedOn w:val="a7"/>
    <w:link w:val="af6"/>
    <w:uiPriority w:val="99"/>
    <w:qFormat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="宋体" w:hAnsi="宋体"/>
      <w:b/>
      <w:bCs/>
      <w:szCs w:val="18"/>
    </w:rPr>
  </w:style>
  <w:style w:type="paragraph" w:styleId="af7">
    <w:name w:val="header"/>
    <w:basedOn w:val="a7"/>
    <w:qFormat/>
    <w:pPr>
      <w:tabs>
        <w:tab w:val="center" w:pos="4153"/>
        <w:tab w:val="right" w:pos="8306"/>
      </w:tabs>
      <w:snapToGrid w:val="0"/>
      <w:spacing w:line="240" w:lineRule="auto"/>
      <w:ind w:firstLine="420"/>
      <w:jc w:val="right"/>
    </w:pPr>
    <w:rPr>
      <w:rFonts w:ascii="楷体_GB2312" w:eastAsia="楷体_GB2312"/>
      <w:color w:val="000000"/>
      <w:szCs w:val="24"/>
    </w:rPr>
  </w:style>
  <w:style w:type="paragraph" w:styleId="TOC1">
    <w:name w:val="toc 1"/>
    <w:basedOn w:val="a7"/>
    <w:next w:val="a7"/>
    <w:uiPriority w:val="39"/>
    <w:qFormat/>
    <w:pPr>
      <w:spacing w:before="120"/>
      <w:jc w:val="left"/>
    </w:pPr>
    <w:rPr>
      <w:rFonts w:eastAsia="仿宋"/>
      <w:b/>
      <w:bCs/>
      <w:caps/>
      <w:szCs w:val="24"/>
    </w:rPr>
  </w:style>
  <w:style w:type="paragraph" w:styleId="TOC4">
    <w:name w:val="toc 4"/>
    <w:basedOn w:val="a7"/>
    <w:next w:val="a7"/>
    <w:uiPriority w:val="39"/>
    <w:qFormat/>
    <w:pPr>
      <w:ind w:left="720"/>
      <w:jc w:val="left"/>
    </w:pPr>
    <w:rPr>
      <w:rFonts w:eastAsia="仿宋"/>
      <w:szCs w:val="21"/>
    </w:rPr>
  </w:style>
  <w:style w:type="paragraph" w:styleId="af8">
    <w:name w:val="index heading"/>
    <w:basedOn w:val="a7"/>
    <w:next w:val="10"/>
    <w:semiHidden/>
    <w:qFormat/>
    <w:pPr>
      <w:spacing w:before="120" w:after="120"/>
      <w:jc w:val="left"/>
    </w:pPr>
    <w:rPr>
      <w:rFonts w:ascii="Times New Roman" w:hAnsi="Times New Roman"/>
      <w:b/>
      <w:bCs/>
      <w:i/>
      <w:iCs/>
      <w:szCs w:val="24"/>
    </w:rPr>
  </w:style>
  <w:style w:type="paragraph" w:styleId="10">
    <w:name w:val="index 1"/>
    <w:basedOn w:val="a7"/>
    <w:next w:val="a7"/>
    <w:semiHidden/>
    <w:qFormat/>
    <w:pPr>
      <w:ind w:left="240" w:hanging="240"/>
      <w:jc w:val="left"/>
    </w:pPr>
    <w:rPr>
      <w:rFonts w:ascii="Times New Roman" w:hAnsi="Times New Roman"/>
      <w:szCs w:val="24"/>
    </w:rPr>
  </w:style>
  <w:style w:type="paragraph" w:styleId="TOC6">
    <w:name w:val="toc 6"/>
    <w:basedOn w:val="a7"/>
    <w:next w:val="a7"/>
    <w:uiPriority w:val="39"/>
    <w:qFormat/>
    <w:pPr>
      <w:ind w:left="1200"/>
      <w:jc w:val="left"/>
    </w:pPr>
    <w:rPr>
      <w:rFonts w:ascii="Times New Roman" w:eastAsia="仿宋" w:hAnsi="Times New Roman"/>
      <w:szCs w:val="21"/>
    </w:rPr>
  </w:style>
  <w:style w:type="paragraph" w:styleId="33">
    <w:name w:val="Body Text Indent 3"/>
    <w:basedOn w:val="a7"/>
    <w:qFormat/>
    <w:pPr>
      <w:ind w:firstLine="425"/>
    </w:pPr>
    <w:rPr>
      <w:lang w:val="en-GB"/>
    </w:rPr>
  </w:style>
  <w:style w:type="paragraph" w:styleId="70">
    <w:name w:val="index 7"/>
    <w:basedOn w:val="a7"/>
    <w:next w:val="a7"/>
    <w:semiHidden/>
    <w:qFormat/>
    <w:pPr>
      <w:ind w:left="1680" w:hanging="240"/>
      <w:jc w:val="left"/>
    </w:pPr>
    <w:rPr>
      <w:rFonts w:ascii="Times New Roman" w:hAnsi="Times New Roman"/>
      <w:szCs w:val="24"/>
    </w:rPr>
  </w:style>
  <w:style w:type="paragraph" w:styleId="90">
    <w:name w:val="index 9"/>
    <w:basedOn w:val="a7"/>
    <w:next w:val="a7"/>
    <w:semiHidden/>
    <w:qFormat/>
    <w:pPr>
      <w:ind w:left="2160" w:hanging="240"/>
      <w:jc w:val="left"/>
    </w:pPr>
    <w:rPr>
      <w:rFonts w:ascii="Times New Roman" w:hAnsi="Times New Roman"/>
      <w:szCs w:val="24"/>
    </w:rPr>
  </w:style>
  <w:style w:type="paragraph" w:styleId="af9">
    <w:name w:val="table of figures"/>
    <w:basedOn w:val="a7"/>
    <w:next w:val="a7"/>
    <w:semiHidden/>
    <w:qFormat/>
    <w:pPr>
      <w:ind w:leftChars="200" w:left="200"/>
    </w:pPr>
  </w:style>
  <w:style w:type="paragraph" w:styleId="TOC2">
    <w:name w:val="toc 2"/>
    <w:basedOn w:val="a7"/>
    <w:next w:val="a7"/>
    <w:uiPriority w:val="39"/>
    <w:qFormat/>
    <w:pPr>
      <w:tabs>
        <w:tab w:val="right" w:leader="dot" w:pos="9360"/>
      </w:tabs>
      <w:ind w:left="238"/>
      <w:jc w:val="left"/>
    </w:pPr>
    <w:rPr>
      <w:rFonts w:eastAsia="仿宋"/>
      <w:smallCaps/>
      <w:szCs w:val="24"/>
    </w:rPr>
  </w:style>
  <w:style w:type="paragraph" w:styleId="TOC9">
    <w:name w:val="toc 9"/>
    <w:basedOn w:val="a7"/>
    <w:next w:val="a7"/>
    <w:uiPriority w:val="39"/>
    <w:qFormat/>
    <w:pPr>
      <w:ind w:left="1920"/>
      <w:jc w:val="left"/>
    </w:pPr>
    <w:rPr>
      <w:rFonts w:ascii="Times New Roman" w:hAnsi="Times New Roman"/>
      <w:szCs w:val="21"/>
    </w:rPr>
  </w:style>
  <w:style w:type="paragraph" w:styleId="22">
    <w:name w:val="Body Text 2"/>
    <w:basedOn w:val="a7"/>
    <w:qFormat/>
    <w:pPr>
      <w:widowControl/>
      <w:overflowPunct w:val="0"/>
      <w:autoSpaceDE w:val="0"/>
      <w:autoSpaceDN w:val="0"/>
      <w:adjustRightInd w:val="0"/>
      <w:spacing w:line="240" w:lineRule="auto"/>
      <w:jc w:val="left"/>
      <w:textAlignment w:val="baseline"/>
    </w:pPr>
    <w:rPr>
      <w:rFonts w:ascii="Times New Roman" w:hAnsi="Times New Roman"/>
      <w:kern w:val="0"/>
      <w:sz w:val="21"/>
    </w:rPr>
  </w:style>
  <w:style w:type="paragraph" w:styleId="HTML">
    <w:name w:val="HTML Preformatted"/>
    <w:basedOn w:val="a7"/>
    <w:link w:val="HTML0"/>
    <w:uiPriority w:val="99"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  <w:szCs w:val="24"/>
    </w:rPr>
  </w:style>
  <w:style w:type="paragraph" w:styleId="afa">
    <w:name w:val="Normal (Web)"/>
    <w:basedOn w:val="a7"/>
    <w:qFormat/>
    <w:pPr>
      <w:widowControl/>
      <w:spacing w:before="100" w:beforeAutospacing="1" w:after="100" w:afterAutospacing="1" w:line="204" w:lineRule="atLeast"/>
      <w:jc w:val="left"/>
    </w:pPr>
    <w:rPr>
      <w:rFonts w:ascii="宋体" w:hAnsi="宋体" w:cs="宋体"/>
      <w:kern w:val="0"/>
      <w:szCs w:val="24"/>
    </w:rPr>
  </w:style>
  <w:style w:type="paragraph" w:styleId="23">
    <w:name w:val="index 2"/>
    <w:basedOn w:val="a7"/>
    <w:next w:val="a7"/>
    <w:semiHidden/>
    <w:qFormat/>
    <w:pPr>
      <w:ind w:left="480" w:hanging="240"/>
      <w:jc w:val="left"/>
    </w:pPr>
    <w:rPr>
      <w:rFonts w:ascii="Times New Roman" w:hAnsi="Times New Roman"/>
      <w:szCs w:val="24"/>
    </w:rPr>
  </w:style>
  <w:style w:type="paragraph" w:styleId="afb">
    <w:name w:val="Title"/>
    <w:basedOn w:val="a7"/>
    <w:qFormat/>
    <w:pPr>
      <w:spacing w:after="600" w:line="400" w:lineRule="exact"/>
      <w:ind w:firstLine="556"/>
      <w:jc w:val="center"/>
      <w:outlineLvl w:val="0"/>
    </w:pPr>
    <w:rPr>
      <w:rFonts w:eastAsia="黑体"/>
      <w:sz w:val="30"/>
    </w:rPr>
  </w:style>
  <w:style w:type="character" w:styleId="afc">
    <w:name w:val="page number"/>
    <w:basedOn w:val="a8"/>
    <w:qFormat/>
  </w:style>
  <w:style w:type="character" w:styleId="afd">
    <w:name w:val="FollowedHyperlink"/>
    <w:qFormat/>
    <w:rPr>
      <w:color w:val="800080"/>
      <w:u w:val="single"/>
    </w:rPr>
  </w:style>
  <w:style w:type="character" w:styleId="afe">
    <w:name w:val="Hyperlink"/>
    <w:uiPriority w:val="99"/>
    <w:qFormat/>
    <w:rPr>
      <w:color w:val="0000FF"/>
      <w:u w:val="single"/>
    </w:rPr>
  </w:style>
  <w:style w:type="character" w:styleId="aff">
    <w:name w:val="annotation reference"/>
    <w:semiHidden/>
    <w:qFormat/>
    <w:rPr>
      <w:sz w:val="21"/>
      <w:szCs w:val="21"/>
    </w:rPr>
  </w:style>
  <w:style w:type="table" w:styleId="aff0">
    <w:name w:val="Table Grid"/>
    <w:basedOn w:val="a9"/>
    <w:uiPriority w:val="39"/>
    <w:unhideWhenUsed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itc">
    <w:name w:val="heitc"/>
    <w:basedOn w:val="a8"/>
    <w:qFormat/>
  </w:style>
  <w:style w:type="character" w:customStyle="1" w:styleId="22Char">
    <w:name w:val="样式 小四 行距: 固定值 22 磅 Char"/>
    <w:link w:val="220"/>
    <w:qFormat/>
    <w:rPr>
      <w:rFonts w:cs="宋体"/>
      <w:kern w:val="2"/>
      <w:sz w:val="24"/>
    </w:rPr>
  </w:style>
  <w:style w:type="paragraph" w:customStyle="1" w:styleId="220">
    <w:name w:val="样式 小四 行距: 固定值 22 磅"/>
    <w:basedOn w:val="a7"/>
    <w:link w:val="22Char"/>
    <w:qFormat/>
    <w:pPr>
      <w:spacing w:line="240" w:lineRule="auto"/>
    </w:pPr>
    <w:rPr>
      <w:rFonts w:ascii="Times New Roman" w:hAnsi="Times New Roman"/>
    </w:rPr>
  </w:style>
  <w:style w:type="character" w:customStyle="1" w:styleId="11">
    <w:name w:val="正文缩进1"/>
    <w:qFormat/>
    <w:rPr>
      <w:rFonts w:eastAsia="宋体"/>
      <w:kern w:val="2"/>
      <w:sz w:val="28"/>
      <w:szCs w:val="24"/>
      <w:lang w:val="en-US" w:eastAsia="zh-CN" w:bidi="ar-SA"/>
    </w:rPr>
  </w:style>
  <w:style w:type="character" w:customStyle="1" w:styleId="40">
    <w:name w:val="标题 4 字符"/>
    <w:link w:val="4"/>
    <w:qFormat/>
    <w:rPr>
      <w:rFonts w:ascii="Arial" w:eastAsia="黑体" w:hAnsi="Arial"/>
      <w:b/>
      <w:bCs/>
      <w:iCs/>
      <w:kern w:val="2"/>
      <w:sz w:val="28"/>
      <w:szCs w:val="28"/>
    </w:rPr>
  </w:style>
  <w:style w:type="character" w:customStyle="1" w:styleId="af6">
    <w:name w:val="页脚 字符"/>
    <w:link w:val="af5"/>
    <w:uiPriority w:val="99"/>
    <w:qFormat/>
    <w:rPr>
      <w:rFonts w:ascii="宋体" w:hAnsi="宋体"/>
      <w:b/>
      <w:bCs/>
      <w:kern w:val="2"/>
      <w:sz w:val="24"/>
      <w:szCs w:val="18"/>
    </w:rPr>
  </w:style>
  <w:style w:type="character" w:customStyle="1" w:styleId="Char">
    <w:name w:val="正文首行缩进 Char"/>
    <w:qFormat/>
    <w:rPr>
      <w:rFonts w:eastAsia="宋体"/>
      <w:kern w:val="2"/>
      <w:sz w:val="21"/>
      <w:szCs w:val="24"/>
      <w:lang w:val="en-US" w:eastAsia="zh-CN" w:bidi="ar-SA"/>
    </w:rPr>
  </w:style>
  <w:style w:type="paragraph" w:customStyle="1" w:styleId="aff1">
    <w:name w:val="表格文字"/>
    <w:qFormat/>
    <w:rPr>
      <w:rFonts w:ascii="Arial" w:eastAsia="仿宋_GB2312" w:hAnsi="Arial" w:cs="Arial"/>
      <w:sz w:val="21"/>
    </w:rPr>
  </w:style>
  <w:style w:type="paragraph" w:customStyle="1" w:styleId="aff2">
    <w:name w:val="章标题"/>
    <w:next w:val="a7"/>
    <w:qFormat/>
    <w:pPr>
      <w:spacing w:beforeLines="50" w:afterLines="50"/>
      <w:jc w:val="both"/>
      <w:outlineLvl w:val="1"/>
    </w:pPr>
    <w:rPr>
      <w:rFonts w:ascii="黑体" w:eastAsia="黑体"/>
      <w:sz w:val="21"/>
    </w:rPr>
  </w:style>
  <w:style w:type="paragraph" w:customStyle="1" w:styleId="aff3">
    <w:name w:val="封面"/>
    <w:basedOn w:val="a7"/>
    <w:qFormat/>
    <w:pPr>
      <w:adjustRightInd w:val="0"/>
      <w:spacing w:line="360" w:lineRule="atLeast"/>
      <w:jc w:val="right"/>
    </w:pPr>
    <w:rPr>
      <w:kern w:val="0"/>
    </w:rPr>
  </w:style>
  <w:style w:type="paragraph" w:customStyle="1" w:styleId="aff4">
    <w:name w:val="目次、标准名称标题"/>
    <w:basedOn w:val="aff5"/>
    <w:next w:val="aff6"/>
    <w:qFormat/>
    <w:pPr>
      <w:spacing w:line="460" w:lineRule="exact"/>
    </w:pPr>
  </w:style>
  <w:style w:type="paragraph" w:customStyle="1" w:styleId="aff5">
    <w:name w:val="前言、引言标题"/>
    <w:next w:val="a7"/>
    <w:qFormat/>
    <w:pPr>
      <w:shd w:val="clear" w:color="FFFFFF" w:fill="FFFFFF"/>
      <w:spacing w:before="640" w:after="560"/>
      <w:jc w:val="center"/>
      <w:outlineLvl w:val="0"/>
    </w:pPr>
    <w:rPr>
      <w:rFonts w:ascii="黑体" w:eastAsia="黑体"/>
      <w:sz w:val="32"/>
    </w:rPr>
  </w:style>
  <w:style w:type="paragraph" w:customStyle="1" w:styleId="aff6">
    <w:name w:val="段"/>
    <w:qFormat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paragraph" w:customStyle="1" w:styleId="0">
    <w:name w:val="样式 首行缩进:  0 字符"/>
    <w:basedOn w:val="a7"/>
    <w:qFormat/>
    <w:pPr>
      <w:ind w:firstLineChars="200" w:firstLine="200"/>
    </w:pPr>
    <w:rPr>
      <w:rFonts w:cs="宋体"/>
    </w:rPr>
  </w:style>
  <w:style w:type="paragraph" w:customStyle="1" w:styleId="24">
    <w:name w:val="样式2"/>
    <w:basedOn w:val="6"/>
    <w:qFormat/>
    <w:pPr>
      <w:keepLines/>
      <w:overflowPunct w:val="0"/>
      <w:autoSpaceDE w:val="0"/>
      <w:autoSpaceDN w:val="0"/>
      <w:adjustRightInd w:val="0"/>
      <w:spacing w:before="240" w:after="64" w:line="320" w:lineRule="auto"/>
      <w:ind w:left="482" w:hanging="482"/>
      <w:jc w:val="both"/>
      <w:textAlignment w:val="baseline"/>
    </w:pPr>
    <w:rPr>
      <w:b/>
      <w:bCs/>
      <w:lang w:val="en-US"/>
    </w:rPr>
  </w:style>
  <w:style w:type="paragraph" w:customStyle="1" w:styleId="71">
    <w:name w:val="7"/>
    <w:basedOn w:val="a7"/>
    <w:next w:val="af3"/>
    <w:qFormat/>
    <w:pPr>
      <w:spacing w:line="240" w:lineRule="auto"/>
    </w:pPr>
    <w:rPr>
      <w:rFonts w:ascii="宋体" w:hAnsi="Courier New"/>
      <w:sz w:val="21"/>
    </w:rPr>
  </w:style>
  <w:style w:type="paragraph" w:customStyle="1" w:styleId="a4">
    <w:name w:val="正文表标题"/>
    <w:next w:val="aff6"/>
    <w:qFormat/>
    <w:pPr>
      <w:numPr>
        <w:numId w:val="3"/>
      </w:numPr>
      <w:jc w:val="center"/>
    </w:pPr>
    <w:rPr>
      <w:rFonts w:ascii="黑体" w:eastAsia="黑体"/>
      <w:sz w:val="21"/>
    </w:rPr>
  </w:style>
  <w:style w:type="paragraph" w:customStyle="1" w:styleId="aff7">
    <w:name w:val="图表"/>
    <w:basedOn w:val="a7"/>
    <w:qFormat/>
    <w:pPr>
      <w:ind w:left="850"/>
      <w:jc w:val="center"/>
    </w:pPr>
    <w:rPr>
      <w:lang w:val="en-AU"/>
    </w:rPr>
  </w:style>
  <w:style w:type="paragraph" w:customStyle="1" w:styleId="aff8">
    <w:name w:val="二级条标题"/>
    <w:basedOn w:val="aff9"/>
    <w:next w:val="a7"/>
    <w:qFormat/>
    <w:pPr>
      <w:outlineLvl w:val="3"/>
    </w:pPr>
  </w:style>
  <w:style w:type="paragraph" w:customStyle="1" w:styleId="aff9">
    <w:name w:val="一级条标题"/>
    <w:basedOn w:val="aff2"/>
    <w:next w:val="a7"/>
    <w:qFormat/>
    <w:pPr>
      <w:spacing w:beforeLines="0" w:afterLines="0"/>
      <w:outlineLvl w:val="2"/>
    </w:pPr>
  </w:style>
  <w:style w:type="paragraph" w:customStyle="1" w:styleId="Char0">
    <w:name w:val="二级条标题 Char"/>
    <w:basedOn w:val="aff9"/>
    <w:next w:val="a7"/>
    <w:qFormat/>
    <w:pPr>
      <w:outlineLvl w:val="3"/>
    </w:pPr>
    <w:rPr>
      <w:kern w:val="2"/>
      <w:szCs w:val="24"/>
    </w:rPr>
  </w:style>
  <w:style w:type="paragraph" w:customStyle="1" w:styleId="CharALTZ14">
    <w:name w:val="正文缩进中邮（首行缩进两字）中邮（首行缩进两字） Char特点表正文正文非缩进ALT+Z段1缩进标题4..."/>
    <w:basedOn w:val="ad"/>
    <w:qFormat/>
    <w:pPr>
      <w:spacing w:after="0"/>
    </w:pPr>
    <w:rPr>
      <w:rFonts w:ascii="宋体" w:hAnsi="宋体" w:cs="宋体"/>
    </w:rPr>
  </w:style>
  <w:style w:type="paragraph" w:customStyle="1" w:styleId="a">
    <w:name w:val="正文图标题"/>
    <w:next w:val="aff6"/>
    <w:qFormat/>
    <w:pPr>
      <w:numPr>
        <w:numId w:val="4"/>
      </w:numPr>
      <w:jc w:val="center"/>
    </w:pPr>
    <w:rPr>
      <w:rFonts w:ascii="黑体" w:eastAsia="黑体"/>
      <w:sz w:val="21"/>
    </w:rPr>
  </w:style>
  <w:style w:type="paragraph" w:customStyle="1" w:styleId="affa">
    <w:name w:val="点正文"/>
    <w:basedOn w:val="a7"/>
    <w:qFormat/>
    <w:pPr>
      <w:spacing w:beforeLines="50" w:afterLines="50"/>
    </w:pPr>
    <w:rPr>
      <w:rFonts w:ascii="Times New Roman" w:hAnsi="Times New Roman"/>
      <w:szCs w:val="24"/>
    </w:rPr>
  </w:style>
  <w:style w:type="paragraph" w:customStyle="1" w:styleId="text">
    <w:name w:val="text"/>
    <w:basedOn w:val="a7"/>
    <w:qFormat/>
    <w:pPr>
      <w:adjustRightInd w:val="0"/>
      <w:spacing w:after="158" w:line="240" w:lineRule="auto"/>
      <w:jc w:val="left"/>
      <w:textAlignment w:val="baseline"/>
    </w:pPr>
    <w:rPr>
      <w:rFonts w:ascii="Times New Roman" w:hAnsi="Times New Roman"/>
      <w:kern w:val="0"/>
      <w:lang w:eastAsia="zh-TW"/>
    </w:rPr>
  </w:style>
  <w:style w:type="paragraph" w:customStyle="1" w:styleId="affb">
    <w:name w:val="三级条标题"/>
    <w:basedOn w:val="aff8"/>
    <w:next w:val="a7"/>
    <w:qFormat/>
    <w:pPr>
      <w:outlineLvl w:val="4"/>
    </w:pPr>
  </w:style>
  <w:style w:type="paragraph" w:customStyle="1" w:styleId="a6">
    <w:name w:val="列项——（一级）"/>
    <w:qFormat/>
    <w:pPr>
      <w:widowControl w:val="0"/>
      <w:numPr>
        <w:numId w:val="5"/>
      </w:numPr>
      <w:jc w:val="both"/>
    </w:pPr>
    <w:rPr>
      <w:rFonts w:ascii="宋体"/>
      <w:sz w:val="21"/>
    </w:rPr>
  </w:style>
  <w:style w:type="paragraph" w:customStyle="1" w:styleId="25">
    <w:name w:val="正文首行缩进2字"/>
    <w:basedOn w:val="a7"/>
    <w:next w:val="a7"/>
    <w:qFormat/>
    <w:pPr>
      <w:ind w:firstLineChars="200" w:firstLine="200"/>
    </w:pPr>
    <w:rPr>
      <w:rFonts w:ascii="Times New Roman" w:hAnsi="Times New Roman"/>
      <w:szCs w:val="24"/>
    </w:rPr>
  </w:style>
  <w:style w:type="paragraph" w:customStyle="1" w:styleId="BodyB">
    <w:name w:val="Body B"/>
    <w:basedOn w:val="a7"/>
    <w:qFormat/>
    <w:pPr>
      <w:widowControl/>
      <w:overflowPunct w:val="0"/>
      <w:autoSpaceDE w:val="0"/>
      <w:autoSpaceDN w:val="0"/>
      <w:adjustRightInd w:val="0"/>
      <w:spacing w:after="260" w:line="260" w:lineRule="atLeast"/>
      <w:jc w:val="left"/>
      <w:textAlignment w:val="baseline"/>
    </w:pPr>
    <w:rPr>
      <w:rFonts w:ascii="Palatino" w:hAnsi="Palatino"/>
      <w:kern w:val="22"/>
      <w:sz w:val="22"/>
    </w:rPr>
  </w:style>
  <w:style w:type="paragraph" w:customStyle="1" w:styleId="affc">
    <w:name w:val="字母编号列项（一级）"/>
    <w:qFormat/>
    <w:pPr>
      <w:ind w:leftChars="200" w:left="840" w:hangingChars="200" w:hanging="420"/>
      <w:jc w:val="both"/>
    </w:pPr>
    <w:rPr>
      <w:rFonts w:ascii="宋体"/>
      <w:sz w:val="21"/>
    </w:rPr>
  </w:style>
  <w:style w:type="paragraph" w:customStyle="1" w:styleId="Heading1Text">
    <w:name w:val="Heading 1 Text"/>
    <w:basedOn w:val="a7"/>
    <w:qFormat/>
    <w:pPr>
      <w:spacing w:before="120" w:after="120" w:line="240" w:lineRule="auto"/>
      <w:jc w:val="left"/>
    </w:pPr>
    <w:rPr>
      <w:rFonts w:eastAsia="PMingLiU"/>
      <w:kern w:val="0"/>
      <w:sz w:val="20"/>
      <w:lang w:val="en-AU" w:eastAsia="zh-TW"/>
    </w:rPr>
  </w:style>
  <w:style w:type="paragraph" w:customStyle="1" w:styleId="affd">
    <w:name w:val="五级条标题"/>
    <w:basedOn w:val="affe"/>
    <w:next w:val="a7"/>
    <w:qFormat/>
    <w:pPr>
      <w:outlineLvl w:val="6"/>
    </w:pPr>
  </w:style>
  <w:style w:type="paragraph" w:customStyle="1" w:styleId="affe">
    <w:name w:val="四级条标题"/>
    <w:basedOn w:val="affb"/>
    <w:next w:val="a7"/>
    <w:qFormat/>
    <w:pPr>
      <w:outlineLvl w:val="5"/>
    </w:pPr>
  </w:style>
  <w:style w:type="paragraph" w:customStyle="1" w:styleId="afff">
    <w:name w:val="注："/>
    <w:next w:val="a7"/>
    <w:qFormat/>
    <w:pPr>
      <w:widowControl w:val="0"/>
      <w:tabs>
        <w:tab w:val="left" w:pos="845"/>
      </w:tabs>
      <w:autoSpaceDE w:val="0"/>
      <w:autoSpaceDN w:val="0"/>
      <w:ind w:left="845" w:hanging="420"/>
      <w:jc w:val="both"/>
    </w:pPr>
    <w:rPr>
      <w:rFonts w:ascii="宋体"/>
      <w:sz w:val="18"/>
    </w:rPr>
  </w:style>
  <w:style w:type="paragraph" w:customStyle="1" w:styleId="a3">
    <w:name w:val="列项◆（三级）"/>
    <w:qFormat/>
    <w:pPr>
      <w:numPr>
        <w:numId w:val="6"/>
      </w:numPr>
      <w:ind w:leftChars="600" w:left="800" w:hangingChars="200" w:hanging="200"/>
    </w:pPr>
    <w:rPr>
      <w:rFonts w:ascii="宋体"/>
      <w:sz w:val="21"/>
    </w:rPr>
  </w:style>
  <w:style w:type="paragraph" w:customStyle="1" w:styleId="61">
    <w:name w:val="样式6"/>
    <w:basedOn w:val="4"/>
    <w:qFormat/>
  </w:style>
  <w:style w:type="paragraph" w:customStyle="1" w:styleId="91">
    <w:name w:val="9"/>
    <w:basedOn w:val="a7"/>
    <w:next w:val="af3"/>
    <w:qFormat/>
    <w:pPr>
      <w:spacing w:line="240" w:lineRule="auto"/>
    </w:pPr>
    <w:rPr>
      <w:rFonts w:ascii="宋体" w:hAnsi="Courier New"/>
      <w:sz w:val="21"/>
    </w:rPr>
  </w:style>
  <w:style w:type="paragraph" w:customStyle="1" w:styleId="afff0">
    <w:name w:val="正文（首行不缩进）"/>
    <w:basedOn w:val="a7"/>
    <w:qFormat/>
    <w:pPr>
      <w:autoSpaceDE w:val="0"/>
      <w:autoSpaceDN w:val="0"/>
      <w:adjustRightInd w:val="0"/>
      <w:jc w:val="left"/>
    </w:pPr>
    <w:rPr>
      <w:rFonts w:ascii="Times New Roman" w:hAnsi="Times New Roman"/>
      <w:kern w:val="0"/>
      <w:sz w:val="21"/>
    </w:rPr>
  </w:style>
  <w:style w:type="paragraph" w:customStyle="1" w:styleId="head">
    <w:name w:val="head"/>
    <w:basedOn w:val="a7"/>
    <w:next w:val="ad"/>
    <w:qFormat/>
    <w:pPr>
      <w:keepNext/>
      <w:keepLines/>
      <w:tabs>
        <w:tab w:val="left" w:pos="792"/>
      </w:tabs>
      <w:spacing w:before="240" w:after="240"/>
      <w:ind w:left="792" w:hanging="792"/>
      <w:outlineLvl w:val="1"/>
    </w:pPr>
    <w:rPr>
      <w:rFonts w:eastAsia="黑体" w:cs="Arial"/>
      <w:b/>
      <w:bCs/>
      <w:sz w:val="32"/>
      <w:szCs w:val="32"/>
    </w:rPr>
  </w:style>
  <w:style w:type="paragraph" w:customStyle="1" w:styleId="diagram">
    <w:name w:val="diagram"/>
    <w:basedOn w:val="a7"/>
    <w:qFormat/>
    <w:pPr>
      <w:keepNext/>
      <w:widowControl/>
      <w:spacing w:before="180" w:after="60" w:line="240" w:lineRule="auto"/>
      <w:jc w:val="center"/>
    </w:pPr>
    <w:rPr>
      <w:kern w:val="0"/>
    </w:rPr>
  </w:style>
  <w:style w:type="paragraph" w:customStyle="1" w:styleId="51">
    <w:name w:val="5"/>
    <w:basedOn w:val="a7"/>
    <w:next w:val="30"/>
    <w:qFormat/>
    <w:pPr>
      <w:spacing w:line="240" w:lineRule="auto"/>
    </w:pPr>
    <w:rPr>
      <w:rFonts w:ascii="Times New Roman" w:hAnsi="Times New Roman"/>
      <w:color w:val="FF0000"/>
      <w:sz w:val="21"/>
      <w:szCs w:val="24"/>
    </w:rPr>
  </w:style>
  <w:style w:type="paragraph" w:styleId="afff1">
    <w:name w:val="List Paragraph"/>
    <w:basedOn w:val="a7"/>
    <w:uiPriority w:val="34"/>
    <w:qFormat/>
    <w:pPr>
      <w:spacing w:line="240" w:lineRule="auto"/>
      <w:ind w:firstLineChars="200" w:firstLine="420"/>
    </w:pPr>
    <w:rPr>
      <w:rFonts w:ascii="Calibri" w:hAnsi="Calibri"/>
      <w:sz w:val="21"/>
      <w:szCs w:val="22"/>
    </w:rPr>
  </w:style>
  <w:style w:type="paragraph" w:customStyle="1" w:styleId="215">
    <w:name w:val="样式 段 + 四号 首行缩进:  2 字符 行距: 1.5 倍行距"/>
    <w:basedOn w:val="a7"/>
    <w:qFormat/>
    <w:pPr>
      <w:widowControl/>
      <w:autoSpaceDE w:val="0"/>
      <w:autoSpaceDN w:val="0"/>
      <w:ind w:firstLineChars="200" w:firstLine="560"/>
    </w:pPr>
    <w:rPr>
      <w:rFonts w:ascii="宋体" w:hAnsi="Times New Roman" w:cs="宋体"/>
      <w:kern w:val="0"/>
    </w:rPr>
  </w:style>
  <w:style w:type="paragraph" w:customStyle="1" w:styleId="afff2">
    <w:name w:val="文档正文"/>
    <w:basedOn w:val="a7"/>
    <w:qFormat/>
    <w:pPr>
      <w:adjustRightInd w:val="0"/>
      <w:ind w:firstLine="567"/>
      <w:textAlignment w:val="baseline"/>
    </w:pPr>
    <w:rPr>
      <w:kern w:val="0"/>
      <w:szCs w:val="24"/>
    </w:rPr>
  </w:style>
  <w:style w:type="paragraph" w:customStyle="1" w:styleId="34">
    <w:name w:val="列表3"/>
    <w:basedOn w:val="a7"/>
    <w:qFormat/>
    <w:pPr>
      <w:shd w:val="clear" w:color="auto" w:fill="FFFFFF"/>
      <w:tabs>
        <w:tab w:val="left" w:pos="720"/>
      </w:tabs>
      <w:adjustRightInd w:val="0"/>
      <w:spacing w:before="120" w:after="120" w:line="360" w:lineRule="atLeast"/>
      <w:ind w:left="425" w:hanging="425"/>
    </w:pPr>
    <w:rPr>
      <w:rFonts w:ascii="Times New Roman" w:hAnsi="Times New Roman"/>
      <w:kern w:val="0"/>
      <w:sz w:val="21"/>
    </w:rPr>
  </w:style>
  <w:style w:type="paragraph" w:customStyle="1" w:styleId="0505">
    <w:name w:val="样式 一级条标题 + 段前: 0.5 行 段后: 0.5 行"/>
    <w:basedOn w:val="aff9"/>
    <w:qFormat/>
    <w:pPr>
      <w:spacing w:beforeLines="50"/>
      <w:ind w:left="567" w:hanging="567"/>
    </w:pPr>
    <w:rPr>
      <w:rFonts w:cs="黑体"/>
    </w:rPr>
  </w:style>
  <w:style w:type="paragraph" w:customStyle="1" w:styleId="26">
    <w:name w:val="正文2"/>
    <w:basedOn w:val="a7"/>
    <w:qFormat/>
    <w:pPr>
      <w:shd w:val="clear" w:color="auto" w:fill="FFFFFF"/>
      <w:spacing w:line="264" w:lineRule="auto"/>
      <w:ind w:left="2155" w:hanging="2155"/>
    </w:pPr>
    <w:rPr>
      <w:rFonts w:ascii="宋体" w:hAnsi="Times New Roman"/>
      <w:sz w:val="21"/>
    </w:rPr>
  </w:style>
  <w:style w:type="paragraph" w:customStyle="1" w:styleId="formspace">
    <w:name w:val="form space"/>
    <w:basedOn w:val="a7"/>
    <w:qFormat/>
    <w:pPr>
      <w:widowControl/>
      <w:spacing w:before="60" w:after="60" w:line="240" w:lineRule="auto"/>
      <w:jc w:val="left"/>
    </w:pPr>
    <w:rPr>
      <w:rFonts w:ascii="Helvetica" w:hAnsi="Helvetica"/>
      <w:kern w:val="0"/>
      <w:sz w:val="18"/>
    </w:rPr>
  </w:style>
  <w:style w:type="paragraph" w:customStyle="1" w:styleId="12">
    <w:name w:val="正文1"/>
    <w:basedOn w:val="a7"/>
    <w:qFormat/>
    <w:pPr>
      <w:shd w:val="clear" w:color="auto" w:fill="FFFFFF"/>
      <w:spacing w:line="264" w:lineRule="auto"/>
      <w:ind w:firstLine="425"/>
    </w:pPr>
    <w:rPr>
      <w:rFonts w:ascii="Times New Roman" w:hAnsi="Times New Roman"/>
      <w:sz w:val="21"/>
    </w:rPr>
  </w:style>
  <w:style w:type="paragraph" w:customStyle="1" w:styleId="a2">
    <w:name w:val="附录图标题"/>
    <w:next w:val="aff6"/>
    <w:qFormat/>
    <w:pPr>
      <w:numPr>
        <w:numId w:val="7"/>
      </w:numPr>
      <w:jc w:val="center"/>
    </w:pPr>
    <w:rPr>
      <w:rFonts w:ascii="黑体" w:eastAsia="黑体"/>
      <w:sz w:val="21"/>
    </w:rPr>
  </w:style>
  <w:style w:type="paragraph" w:customStyle="1" w:styleId="formcaption9pt">
    <w:name w:val="form caption 9pt"/>
    <w:basedOn w:val="formcaption5pt"/>
    <w:qFormat/>
    <w:pPr>
      <w:widowControl w:val="0"/>
      <w:overflowPunct w:val="0"/>
      <w:autoSpaceDE w:val="0"/>
      <w:autoSpaceDN w:val="0"/>
      <w:adjustRightInd w:val="0"/>
      <w:spacing w:before="40" w:after="40"/>
      <w:ind w:left="0"/>
      <w:jc w:val="center"/>
      <w:textAlignment w:val="baseline"/>
    </w:pPr>
    <w:rPr>
      <w:rFonts w:ascii="MingLiU" w:eastAsia="MingLiU" w:hAnsi="Times New Roman"/>
      <w:b/>
      <w:sz w:val="18"/>
      <w:lang w:eastAsia="zh-TW"/>
    </w:rPr>
  </w:style>
  <w:style w:type="paragraph" w:customStyle="1" w:styleId="formcaption5pt">
    <w:name w:val="form caption 5pt"/>
    <w:basedOn w:val="a7"/>
    <w:qFormat/>
    <w:pPr>
      <w:widowControl/>
      <w:spacing w:before="2" w:after="2" w:line="240" w:lineRule="auto"/>
      <w:ind w:left="-72"/>
      <w:jc w:val="left"/>
    </w:pPr>
    <w:rPr>
      <w:rFonts w:ascii="Helvetica" w:hAnsi="Helvetica"/>
      <w:caps/>
      <w:kern w:val="0"/>
      <w:sz w:val="10"/>
    </w:rPr>
  </w:style>
  <w:style w:type="paragraph" w:customStyle="1" w:styleId="62">
    <w:name w:val="6"/>
    <w:basedOn w:val="a7"/>
    <w:next w:val="ad"/>
    <w:qFormat/>
    <w:pPr>
      <w:adjustRightInd w:val="0"/>
      <w:snapToGrid w:val="0"/>
      <w:spacing w:line="240" w:lineRule="auto"/>
      <w:ind w:firstLine="420"/>
    </w:pPr>
    <w:rPr>
      <w:rFonts w:ascii="Times New Roman" w:hAnsi="Times New Roman"/>
      <w:sz w:val="21"/>
    </w:rPr>
  </w:style>
  <w:style w:type="paragraph" w:customStyle="1" w:styleId="afff3">
    <w:name w:val="分列项"/>
    <w:basedOn w:val="a0"/>
    <w:qFormat/>
    <w:pPr>
      <w:numPr>
        <w:numId w:val="0"/>
      </w:numPr>
      <w:tabs>
        <w:tab w:val="clear" w:pos="1140"/>
      </w:tabs>
      <w:ind w:leftChars="200" w:left="840" w:hangingChars="200" w:hanging="420"/>
    </w:pPr>
  </w:style>
  <w:style w:type="paragraph" w:customStyle="1" w:styleId="a0">
    <w:name w:val="列项·"/>
    <w:qFormat/>
    <w:pPr>
      <w:numPr>
        <w:numId w:val="8"/>
      </w:numPr>
      <w:tabs>
        <w:tab w:val="clear" w:pos="1140"/>
        <w:tab w:val="left" w:pos="840"/>
      </w:tabs>
      <w:ind w:leftChars="200" w:left="840" w:hangingChars="200" w:hanging="420"/>
      <w:jc w:val="both"/>
    </w:pPr>
    <w:rPr>
      <w:rFonts w:ascii="宋体"/>
      <w:sz w:val="21"/>
    </w:rPr>
  </w:style>
  <w:style w:type="paragraph" w:customStyle="1" w:styleId="afff4">
    <w:name w:val="图编码"/>
    <w:basedOn w:val="52"/>
    <w:qFormat/>
    <w:pPr>
      <w:keepNext w:val="0"/>
      <w:keepLines w:val="0"/>
      <w:widowControl/>
      <w:numPr>
        <w:ilvl w:val="0"/>
        <w:numId w:val="0"/>
      </w:numPr>
      <w:spacing w:before="0" w:after="0"/>
      <w:jc w:val="center"/>
      <w:outlineLvl w:val="9"/>
    </w:pPr>
    <w:rPr>
      <w:rFonts w:ascii="宋体" w:eastAsia="宋体" w:hAnsi="Times New Roman"/>
      <w:b w:val="0"/>
      <w:bCs w:val="0"/>
      <w:iCs w:val="0"/>
      <w:kern w:val="0"/>
      <w:sz w:val="24"/>
      <w:szCs w:val="21"/>
    </w:rPr>
  </w:style>
  <w:style w:type="paragraph" w:customStyle="1" w:styleId="52">
    <w:name w:val="样式5"/>
    <w:basedOn w:val="4"/>
    <w:qFormat/>
    <w:pPr>
      <w:ind w:left="567"/>
    </w:pPr>
  </w:style>
  <w:style w:type="paragraph" w:customStyle="1" w:styleId="42">
    <w:name w:val="样式4"/>
    <w:basedOn w:val="4"/>
    <w:qFormat/>
  </w:style>
  <w:style w:type="paragraph" w:customStyle="1" w:styleId="a5">
    <w:name w:val="数字编号"/>
    <w:basedOn w:val="a7"/>
    <w:qFormat/>
    <w:pPr>
      <w:numPr>
        <w:numId w:val="9"/>
      </w:numPr>
      <w:spacing w:line="240" w:lineRule="auto"/>
    </w:pPr>
    <w:rPr>
      <w:rFonts w:ascii="Times New Roman" w:hAnsi="Times New Roman"/>
      <w:sz w:val="21"/>
      <w:szCs w:val="24"/>
    </w:rPr>
  </w:style>
  <w:style w:type="paragraph" w:customStyle="1" w:styleId="afff5">
    <w:name w:val="节标题"/>
    <w:basedOn w:val="a7"/>
    <w:next w:val="ad"/>
    <w:qFormat/>
    <w:pPr>
      <w:keepNext/>
      <w:adjustRightInd w:val="0"/>
      <w:snapToGrid w:val="0"/>
      <w:spacing w:before="624" w:after="312" w:line="240" w:lineRule="auto"/>
      <w:ind w:left="1019"/>
      <w:jc w:val="left"/>
      <w:outlineLvl w:val="1"/>
    </w:pPr>
    <w:rPr>
      <w:rFonts w:ascii="Times New Roman" w:hAnsi="Times New Roman"/>
      <w:b/>
      <w:sz w:val="32"/>
    </w:rPr>
  </w:style>
  <w:style w:type="paragraph" w:customStyle="1" w:styleId="Verdana074">
    <w:name w:val="样式 Verdana 首行缩进:  0.74 厘米"/>
    <w:basedOn w:val="a7"/>
    <w:qFormat/>
    <w:pPr>
      <w:spacing w:before="120" w:after="120"/>
      <w:ind w:firstLine="420"/>
    </w:pPr>
    <w:rPr>
      <w:rFonts w:ascii="Verdana" w:hAnsi="Verdana" w:cs="宋体"/>
    </w:rPr>
  </w:style>
  <w:style w:type="paragraph" w:customStyle="1" w:styleId="afff6">
    <w:name w:val="四级无标题条"/>
    <w:basedOn w:val="a7"/>
    <w:qFormat/>
    <w:pPr>
      <w:spacing w:line="240" w:lineRule="auto"/>
    </w:pPr>
    <w:rPr>
      <w:rFonts w:ascii="Times New Roman" w:hAnsi="Times New Roman"/>
      <w:sz w:val="21"/>
      <w:szCs w:val="24"/>
    </w:rPr>
  </w:style>
  <w:style w:type="paragraph" w:customStyle="1" w:styleId="afff7">
    <w:name w:val="数字编号列项（二级）"/>
    <w:qFormat/>
    <w:pPr>
      <w:ind w:leftChars="400" w:left="1260" w:hangingChars="200" w:hanging="420"/>
      <w:jc w:val="both"/>
    </w:pPr>
    <w:rPr>
      <w:rFonts w:ascii="宋体"/>
      <w:sz w:val="21"/>
    </w:rPr>
  </w:style>
  <w:style w:type="paragraph" w:customStyle="1" w:styleId="13">
    <w:name w:val="样式1"/>
    <w:basedOn w:val="5"/>
    <w:qFormat/>
    <w:pPr>
      <w:spacing w:before="240" w:after="60" w:line="240" w:lineRule="auto"/>
      <w:ind w:left="1031" w:hanging="851"/>
    </w:pPr>
    <w:rPr>
      <w:rFonts w:ascii="Times New Roman" w:eastAsia="宋体" w:hAnsi="Times New Roman"/>
      <w:i/>
      <w:iCs/>
      <w:sz w:val="26"/>
      <w:szCs w:val="26"/>
    </w:rPr>
  </w:style>
  <w:style w:type="paragraph" w:customStyle="1" w:styleId="35">
    <w:name w:val="样式3"/>
    <w:basedOn w:val="6"/>
    <w:qFormat/>
    <w:pPr>
      <w:keepLines/>
      <w:overflowPunct w:val="0"/>
      <w:autoSpaceDE w:val="0"/>
      <w:autoSpaceDN w:val="0"/>
      <w:adjustRightInd w:val="0"/>
      <w:spacing w:before="240" w:after="64" w:line="320" w:lineRule="auto"/>
      <w:ind w:left="482" w:hanging="482"/>
      <w:jc w:val="both"/>
      <w:textAlignment w:val="baseline"/>
    </w:pPr>
    <w:rPr>
      <w:b/>
      <w:bCs/>
      <w:lang w:val="en-US"/>
    </w:rPr>
  </w:style>
  <w:style w:type="paragraph" w:customStyle="1" w:styleId="afff8">
    <w:name w:val="列项——"/>
    <w:qFormat/>
    <w:pPr>
      <w:widowControl w:val="0"/>
      <w:jc w:val="both"/>
    </w:pPr>
    <w:rPr>
      <w:rFonts w:ascii="宋体"/>
      <w:sz w:val="21"/>
    </w:rPr>
  </w:style>
  <w:style w:type="paragraph" w:customStyle="1" w:styleId="formhead9pt">
    <w:name w:val="form head 9pt"/>
    <w:basedOn w:val="a7"/>
    <w:qFormat/>
    <w:pPr>
      <w:widowControl/>
      <w:spacing w:before="240" w:line="240" w:lineRule="auto"/>
      <w:ind w:left="-115"/>
      <w:jc w:val="left"/>
    </w:pPr>
    <w:rPr>
      <w:rFonts w:ascii="Helvetica" w:hAnsi="Helvetica"/>
      <w:b/>
      <w:caps/>
      <w:kern w:val="0"/>
      <w:sz w:val="18"/>
    </w:rPr>
  </w:style>
  <w:style w:type="paragraph" w:customStyle="1" w:styleId="xl38">
    <w:name w:val="xl38"/>
    <w:basedOn w:val="a7"/>
    <w:qFormat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hAnsi="Times New Roman"/>
      <w:kern w:val="0"/>
      <w:sz w:val="21"/>
      <w:szCs w:val="21"/>
    </w:rPr>
  </w:style>
  <w:style w:type="paragraph" w:customStyle="1" w:styleId="81">
    <w:name w:val="8"/>
    <w:basedOn w:val="a7"/>
    <w:next w:val="21"/>
    <w:qFormat/>
    <w:pPr>
      <w:widowControl/>
      <w:spacing w:line="240" w:lineRule="auto"/>
      <w:ind w:left="360"/>
      <w:jc w:val="left"/>
    </w:pPr>
    <w:rPr>
      <w:rFonts w:ascii="Times New Roman" w:hAnsi="Times New Roman"/>
      <w:kern w:val="0"/>
    </w:rPr>
  </w:style>
  <w:style w:type="paragraph" w:customStyle="1" w:styleId="afff9">
    <w:name w:val="三级无标题条"/>
    <w:basedOn w:val="a7"/>
    <w:qFormat/>
    <w:pPr>
      <w:snapToGrid w:val="0"/>
      <w:spacing w:line="300" w:lineRule="auto"/>
      <w:ind w:left="900"/>
    </w:pPr>
    <w:rPr>
      <w:rFonts w:ascii="宋体" w:hAnsi="宋体"/>
      <w:color w:val="000000"/>
      <w:sz w:val="21"/>
      <w:szCs w:val="21"/>
    </w:rPr>
  </w:style>
  <w:style w:type="paragraph" w:customStyle="1" w:styleId="with1">
    <w:name w:val="with编号1"/>
    <w:basedOn w:val="a7"/>
    <w:qFormat/>
    <w:pPr>
      <w:numPr>
        <w:numId w:val="10"/>
      </w:numPr>
    </w:pPr>
    <w:rPr>
      <w:rFonts w:ascii="Times New Roman" w:hAnsi="Times New Roman"/>
      <w:szCs w:val="24"/>
    </w:rPr>
  </w:style>
  <w:style w:type="paragraph" w:customStyle="1" w:styleId="TOC10">
    <w:name w:val="TOC 标题1"/>
    <w:basedOn w:val="1"/>
    <w:next w:val="a7"/>
    <w:uiPriority w:val="39"/>
    <w:semiHidden/>
    <w:unhideWhenUsed/>
    <w:qFormat/>
    <w:pPr>
      <w:keepNext/>
      <w:keepLines/>
      <w:pageBreakBefore w:val="0"/>
      <w:widowControl/>
      <w:numPr>
        <w:numId w:val="0"/>
      </w:numPr>
      <w:spacing w:beforeLines="0" w:after="0" w:line="276" w:lineRule="auto"/>
      <w:jc w:val="left"/>
      <w:outlineLvl w:val="9"/>
    </w:pPr>
    <w:rPr>
      <w:rFonts w:ascii="Cambria" w:eastAsia="宋体" w:hAnsi="Cambria"/>
      <w:b/>
      <w:bCs/>
      <w:color w:val="365F91"/>
      <w:kern w:val="0"/>
      <w:sz w:val="28"/>
      <w:szCs w:val="28"/>
    </w:rPr>
  </w:style>
  <w:style w:type="character" w:customStyle="1" w:styleId="HTML0">
    <w:name w:val="HTML 预设格式 字符"/>
    <w:basedOn w:val="a8"/>
    <w:link w:val="HTML"/>
    <w:uiPriority w:val="99"/>
    <w:rsid w:val="00920B67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158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ISKD\CPPIMS\0000&#39033;&#30446;&#31649;&#29702;\0110&#39033;&#30446;&#27169;&#26495;\CPPIMS-&#24037;&#20316;&#25991;&#26723;%20v1.0-20041226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ISO 690 - First Element and Date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6EAD5D6-1216-4F82-A379-DDC2293226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CPPIMS-工作文档 v1.0-20041226.dot</Template>
  <TotalTime>227</TotalTime>
  <Pages>9</Pages>
  <Words>556</Words>
  <Characters>3174</Characters>
  <Application>Microsoft Office Word</Application>
  <DocSecurity>0</DocSecurity>
  <Lines>26</Lines>
  <Paragraphs>7</Paragraphs>
  <ScaleCrop>false</ScaleCrop>
  <Company>南京腾楷网络股份有限公司</Company>
  <LinksUpToDate>false</LinksUpToDate>
  <CharactersWithSpaces>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TK数字商品平台对外接口</dc:title>
  <dc:subject>内部文档</dc:subject>
  <dc:creator>xieran</dc:creator>
  <cp:keywords>业务需求</cp:keywords>
  <dc:description>基于《TK流量运营平台需求细化分解.docx》整理的业务需求说明书</dc:description>
  <cp:lastModifiedBy> </cp:lastModifiedBy>
  <cp:revision>3011</cp:revision>
  <cp:lastPrinted>2005-11-15T05:35:00Z</cp:lastPrinted>
  <dcterms:created xsi:type="dcterms:W3CDTF">2016-01-23T01:52:00Z</dcterms:created>
  <dcterms:modified xsi:type="dcterms:W3CDTF">2019-01-11T07:05:00Z</dcterms:modified>
  <cp:category>南京腾楷网络股份有限公司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