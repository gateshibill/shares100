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6E" w:rsidRDefault="000F2B6E" w:rsidP="00B811EB">
      <w:pPr>
        <w:pStyle w:val="Heading2"/>
        <w:spacing w:line="240" w:lineRule="auto"/>
      </w:pPr>
      <w:r>
        <w:rPr>
          <w:rFonts w:hint="eastAsia"/>
        </w:rPr>
        <w:t>开发服务器地址：</w:t>
      </w:r>
      <w:hyperlink r:id="rId7" w:history="1">
        <w:r w:rsidRPr="00833B12">
          <w:rPr>
            <w:rStyle w:val="Hyperlink"/>
          </w:rPr>
          <w:t>www.ailefeigou.com/cofC2/wx</w:t>
        </w:r>
      </w:hyperlink>
    </w:p>
    <w:p w:rsidR="000F2B6E" w:rsidRDefault="000F2B6E" w:rsidP="0058397B">
      <w:pPr>
        <w:pStyle w:val="Heading2"/>
        <w:spacing w:line="240" w:lineRule="auto"/>
      </w:pPr>
      <w:r>
        <w:rPr>
          <w:rFonts w:hint="eastAsia"/>
        </w:rPr>
        <w:t>测试服务器地址：</w:t>
      </w:r>
      <w:hyperlink r:id="rId8" w:history="1">
        <w:r w:rsidRPr="00833B12">
          <w:rPr>
            <w:rStyle w:val="Hyperlink"/>
          </w:rPr>
          <w:t>www.huanyoutec.com/cofC/wx</w:t>
        </w:r>
      </w:hyperlink>
    </w:p>
    <w:p w:rsidR="000F2B6E" w:rsidRPr="0058397B" w:rsidRDefault="000F2B6E" w:rsidP="0058397B">
      <w:pPr>
        <w:pStyle w:val="Heading2"/>
        <w:spacing w:line="240" w:lineRule="auto"/>
      </w:pPr>
      <w:r>
        <w:rPr>
          <w:rFonts w:hint="eastAsia"/>
        </w:rPr>
        <w:t>正式服务器地址：</w:t>
      </w:r>
      <w:hyperlink r:id="rId9" w:history="1">
        <w:r w:rsidRPr="00833B12">
          <w:rPr>
            <w:rStyle w:val="Hyperlink"/>
          </w:rPr>
          <w:t>www.haoshi360.com/cofC/wx</w:t>
        </w:r>
      </w:hyperlink>
    </w:p>
    <w:p w:rsidR="000F2B6E" w:rsidRDefault="000F2B6E" w:rsidP="005A5384">
      <w:r>
        <w:rPr>
          <w:rFonts w:hint="eastAsia"/>
        </w:rPr>
        <w:t>图片上传接口：没有</w:t>
      </w:r>
      <w:r>
        <w:t>/wx</w:t>
      </w:r>
      <w:r>
        <w:rPr>
          <w:rFonts w:hint="eastAsia"/>
        </w:rPr>
        <w:t>这一层</w:t>
      </w:r>
    </w:p>
    <w:p w:rsidR="000F2B6E" w:rsidRPr="00C97CE4" w:rsidRDefault="000F2B6E" w:rsidP="005A5384">
      <w:r>
        <w:rPr>
          <w:rFonts w:hint="eastAsia"/>
        </w:rPr>
        <w:t>①</w:t>
      </w:r>
      <w:r w:rsidRPr="00C97CE4">
        <w:rPr>
          <w:rFonts w:hint="eastAsia"/>
        </w:rPr>
        <w:t>头像上传：</w:t>
      </w:r>
      <w:hyperlink r:id="rId10" w:history="1">
        <w:r w:rsidRPr="005A5384">
          <w:rPr>
            <w:rStyle w:val="Hyperlink"/>
            <w:rFonts w:ascii="Courier New" w:eastAsia="宋体" w:hAnsi="Courier New" w:cs="Courier New"/>
            <w:color w:val="auto"/>
            <w:sz w:val="20"/>
            <w:szCs w:val="20"/>
          </w:rPr>
          <w:t>imageUpload/upload.do</w:t>
        </w:r>
      </w:hyperlink>
    </w:p>
    <w:p w:rsidR="000F2B6E" w:rsidRPr="00C97CE4" w:rsidRDefault="000F2B6E" w:rsidP="002F513C">
      <w:pPr>
        <w:rPr>
          <w:rFonts w:ascii="Courier New" w:eastAsia="宋体" w:hAnsi="Courier New" w:cs="Courier New"/>
          <w:sz w:val="20"/>
          <w:szCs w:val="20"/>
        </w:rPr>
      </w:pPr>
      <w:r w:rsidRPr="00C97CE4">
        <w:rPr>
          <w:rFonts w:hint="eastAsia"/>
        </w:rPr>
        <w:t>②轮播图上传：</w:t>
      </w:r>
      <w:r w:rsidRPr="00C97CE4">
        <w:rPr>
          <w:rFonts w:ascii="Courier New" w:eastAsia="宋体" w:hAnsi="Courier New" w:cs="Courier New"/>
          <w:sz w:val="20"/>
          <w:szCs w:val="20"/>
        </w:rPr>
        <w:t>carouselUpload/upload.do</w:t>
      </w:r>
    </w:p>
    <w:p w:rsidR="000F2B6E" w:rsidRPr="00C97CE4" w:rsidRDefault="000F2B6E" w:rsidP="002F513C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③</w:t>
      </w:r>
      <w:r w:rsidRPr="00C97CE4">
        <w:rPr>
          <w:rFonts w:ascii="Courier New" w:eastAsia="宋体" w:hAnsi="Courier New" w:cs="Courier New" w:hint="eastAsia"/>
          <w:sz w:val="20"/>
          <w:szCs w:val="20"/>
        </w:rPr>
        <w:t>商品图片：</w:t>
      </w:r>
      <w:r w:rsidRPr="00C97CE4">
        <w:rPr>
          <w:rFonts w:ascii="Courier New" w:eastAsia="宋体" w:hAnsi="Courier New" w:cs="Courier New"/>
          <w:sz w:val="20"/>
          <w:szCs w:val="20"/>
        </w:rPr>
        <w:t>goodsImageUpload/ upload.do</w:t>
      </w:r>
    </w:p>
    <w:p w:rsidR="000F2B6E" w:rsidRPr="00C97CE4" w:rsidRDefault="000F2B6E" w:rsidP="002F513C">
      <w:r w:rsidRPr="00C97CE4">
        <w:rPr>
          <w:rFonts w:ascii="Courier New" w:eastAsia="宋体" w:hAnsi="Courier New" w:cs="Courier New" w:hint="eastAsia"/>
          <w:sz w:val="20"/>
          <w:szCs w:val="20"/>
        </w:rPr>
        <w:t>④用户名片图片：</w:t>
      </w:r>
      <w:r w:rsidRPr="00C97CE4">
        <w:rPr>
          <w:rFonts w:ascii="Courier New" w:eastAsia="宋体" w:hAnsi="Courier New" w:cs="Courier New"/>
          <w:sz w:val="20"/>
          <w:szCs w:val="20"/>
        </w:rPr>
        <w:t>userImageUpload/upload.do</w:t>
      </w:r>
    </w:p>
    <w:p w:rsidR="000F2B6E" w:rsidRDefault="000F2B6E" w:rsidP="00B811EB">
      <w:pPr>
        <w:pStyle w:val="Heading2"/>
        <w:spacing w:line="240" w:lineRule="auto"/>
      </w:pPr>
      <w:r>
        <w:t>1</w:t>
      </w:r>
      <w:r>
        <w:rPr>
          <w:rFonts w:hint="eastAsia"/>
        </w:rPr>
        <w:t>、接口名称：用户登录接口（新）</w:t>
      </w:r>
    </w:p>
    <w:p w:rsidR="000F2B6E" w:rsidRDefault="000F2B6E" w:rsidP="00B811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接口描述：用于用户登录</w:t>
      </w:r>
    </w:p>
    <w:p w:rsidR="000F2B6E" w:rsidRDefault="000F2B6E" w:rsidP="00B811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1.</w:t>
      </w:r>
      <w:r w:rsidRPr="00DF6A3D">
        <w:rPr>
          <w:rFonts w:ascii="Courier New" w:eastAsia="宋体" w:hAnsi="Courier New" w:cs="Courier New"/>
          <w:sz w:val="20"/>
          <w:szCs w:val="20"/>
        </w:rPr>
        <w:t xml:space="preserve"> </w:t>
      </w:r>
      <w:r w:rsidRPr="00155FB1">
        <w:rPr>
          <w:rFonts w:ascii="Courier New" w:eastAsia="宋体" w:hAnsi="Courier New" w:cs="Courier New"/>
          <w:sz w:val="20"/>
          <w:szCs w:val="20"/>
        </w:rPr>
        <w:t>weixinLogin</w:t>
      </w:r>
      <w:r w:rsidRPr="00155FB1">
        <w:rPr>
          <w:sz w:val="18"/>
          <w:szCs w:val="18"/>
        </w:rPr>
        <w:t>/</w:t>
      </w:r>
      <w:r w:rsidRPr="00DF6A3D">
        <w:rPr>
          <w:rFonts w:ascii="Courier New" w:eastAsia="宋体" w:hAnsi="Courier New" w:cs="Courier New"/>
          <w:sz w:val="20"/>
          <w:szCs w:val="20"/>
        </w:rPr>
        <w:t>analysisCode.do</w:t>
      </w:r>
      <w:r>
        <w:rPr>
          <w:rFonts w:ascii="Courier New" w:eastAsia="宋体" w:hAnsi="Courier New" w:cs="Courier New"/>
          <w:sz w:val="20"/>
          <w:szCs w:val="20"/>
        </w:rPr>
        <w:t>,2.</w:t>
      </w:r>
      <w:r w:rsidRPr="00155FB1">
        <w:rPr>
          <w:rFonts w:ascii="Courier New" w:eastAsia="宋体" w:hAnsi="Courier New" w:cs="Courier New"/>
          <w:sz w:val="20"/>
          <w:szCs w:val="20"/>
        </w:rPr>
        <w:t>weixinLogin</w:t>
      </w:r>
      <w:r w:rsidRPr="00155FB1">
        <w:rPr>
          <w:sz w:val="18"/>
          <w:szCs w:val="18"/>
        </w:rPr>
        <w:t>/</w:t>
      </w:r>
      <w:r>
        <w:rPr>
          <w:sz w:val="18"/>
          <w:szCs w:val="18"/>
        </w:rPr>
        <w:t>l</w:t>
      </w:r>
      <w:r w:rsidRPr="00155FB1">
        <w:rPr>
          <w:sz w:val="18"/>
          <w:szCs w:val="18"/>
        </w:rPr>
        <w:t>ogin.do</w:t>
      </w:r>
    </w:p>
    <w:p w:rsidR="000F2B6E" w:rsidRDefault="000F2B6E" w:rsidP="00B811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B811EB">
      <w:r>
        <w:rPr>
          <w:rFonts w:hint="eastAsia"/>
        </w:rPr>
        <w:t>请求参数</w:t>
      </w:r>
      <w:r>
        <w:t>1: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微信发送的</w:t>
            </w:r>
            <w:r w:rsidRPr="00082FFF">
              <w:rPr>
                <w:szCs w:val="20"/>
              </w:rPr>
              <w:t>code</w:t>
            </w:r>
          </w:p>
        </w:tc>
      </w:tr>
    </w:tbl>
    <w:p w:rsidR="000F2B6E" w:rsidRDefault="000F2B6E" w:rsidP="00B811EB">
      <w:pPr>
        <w:spacing w:line="220" w:lineRule="atLeast"/>
      </w:pPr>
      <w:r>
        <w:rPr>
          <w:rFonts w:hint="eastAsia"/>
        </w:rPr>
        <w:t>响应消息</w:t>
      </w:r>
      <w:r>
        <w:t>1</w:t>
      </w:r>
      <w:r>
        <w:rPr>
          <w:rFonts w:hint="eastAsia"/>
        </w:rPr>
        <w:t>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处理成功，返回数据</w:t>
            </w:r>
          </w:p>
        </w:tc>
      </w:tr>
    </w:tbl>
    <w:p w:rsidR="000F2B6E" w:rsidRDefault="000F2B6E" w:rsidP="00B811EB">
      <w:pPr>
        <w:spacing w:line="220" w:lineRule="atLeast"/>
      </w:pPr>
      <w:r>
        <w:rPr>
          <w:rFonts w:hint="eastAsia"/>
        </w:rPr>
        <w:t>响应消息</w:t>
      </w:r>
      <w:r>
        <w:t>1</w:t>
      </w:r>
      <w:r>
        <w:rPr>
          <w:rFonts w:hint="eastAsia"/>
        </w:rPr>
        <w:t>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或</w:t>
            </w: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如果用户存在，则返回该用户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，用户登录，如果用户不存在，则该字段返回</w:t>
            </w:r>
            <w:r w:rsidRPr="00082FFF">
              <w:rPr>
                <w:szCs w:val="20"/>
              </w:rPr>
              <w:t>0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openid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返回用户的</w:t>
            </w:r>
            <w:r w:rsidRPr="00082FFF">
              <w:rPr>
                <w:szCs w:val="20"/>
              </w:rPr>
              <w:t>openid</w:t>
            </w:r>
            <w:r w:rsidRPr="00082FFF">
              <w:rPr>
                <w:rFonts w:hint="eastAsia"/>
                <w:szCs w:val="20"/>
              </w:rPr>
              <w:t>，用于解析出用户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后再次传给接口，新增用户信息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session_key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返回用户的</w:t>
            </w:r>
            <w:r w:rsidRPr="00082FFF">
              <w:rPr>
                <w:szCs w:val="20"/>
              </w:rPr>
              <w:t>session_key</w:t>
            </w:r>
            <w:r w:rsidRPr="00082FFF">
              <w:rPr>
                <w:rFonts w:hint="eastAsia"/>
                <w:szCs w:val="20"/>
              </w:rPr>
              <w:t>用于前端解析用户信息</w:t>
            </w:r>
          </w:p>
        </w:tc>
      </w:tr>
    </w:tbl>
    <w:p w:rsidR="000F2B6E" w:rsidRDefault="000F2B6E" w:rsidP="006B34A8"/>
    <w:p w:rsidR="000F2B6E" w:rsidRDefault="000F2B6E" w:rsidP="006B34A8">
      <w:r>
        <w:rPr>
          <w:rFonts w:hint="eastAsia"/>
        </w:rPr>
        <w:t>请求参数</w:t>
      </w:r>
      <w:r>
        <w:t>2: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openId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后台解析出的</w:t>
            </w:r>
            <w:r w:rsidRPr="00082FFF">
              <w:rPr>
                <w:szCs w:val="20"/>
              </w:rPr>
              <w:t>openid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nickName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用户微信昵称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userSex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用户性别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headImage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用户微信头像</w:t>
            </w:r>
          </w:p>
        </w:tc>
      </w:tr>
    </w:tbl>
    <w:p w:rsidR="000F2B6E" w:rsidRDefault="000F2B6E" w:rsidP="006B34A8">
      <w:pPr>
        <w:spacing w:line="220" w:lineRule="atLeast"/>
      </w:pPr>
      <w:r>
        <w:rPr>
          <w:rFonts w:hint="eastAsia"/>
        </w:rPr>
        <w:t>响应消息</w:t>
      </w:r>
      <w:r>
        <w:t>2</w:t>
      </w:r>
      <w:r>
        <w:rPr>
          <w:rFonts w:hint="eastAsia"/>
        </w:rPr>
        <w:t>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登录成功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 xml:space="preserve"> 1 :</w:t>
            </w:r>
            <w:r w:rsidRPr="00082FFF">
              <w:rPr>
                <w:rFonts w:ascii="Courier New" w:hAnsi="Courier New" w:hint="eastAsia"/>
                <w:sz w:val="20"/>
                <w:szCs w:val="20"/>
              </w:rPr>
              <w:t>登录失败</w:t>
            </w:r>
          </w:p>
        </w:tc>
      </w:tr>
    </w:tbl>
    <w:p w:rsidR="000F2B6E" w:rsidRDefault="000F2B6E" w:rsidP="00D27E4A">
      <w:pPr>
        <w:pStyle w:val="Heading2"/>
        <w:spacing w:line="240" w:lineRule="auto"/>
      </w:pPr>
      <w:r>
        <w:t>2</w:t>
      </w:r>
      <w:r>
        <w:rPr>
          <w:rFonts w:hint="eastAsia"/>
        </w:rPr>
        <w:t>、接口名称：用户列表接口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950D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接口描述：用于用户注册</w:t>
      </w:r>
    </w:p>
    <w:p w:rsidR="000F2B6E" w:rsidRDefault="000F2B6E" w:rsidP="00950D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user/</w:t>
      </w:r>
      <w:r w:rsidRPr="00650603">
        <w:rPr>
          <w:rFonts w:ascii="Courier New" w:eastAsia="宋体" w:hAnsi="Courier New" w:cs="Courier New"/>
          <w:sz w:val="20"/>
          <w:szCs w:val="20"/>
        </w:rPr>
        <w:t>userList</w:t>
      </w:r>
      <w:r>
        <w:rPr>
          <w:sz w:val="18"/>
          <w:szCs w:val="18"/>
        </w:rPr>
        <w:t>.do</w:t>
      </w:r>
    </w:p>
    <w:p w:rsidR="000F2B6E" w:rsidRDefault="000F2B6E" w:rsidP="00950D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950D45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登录的小程序号（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商会，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百享园，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飞看云）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每页显示几条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nickName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用户昵称，英语检索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…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</w:tbl>
    <w:p w:rsidR="000F2B6E" w:rsidRDefault="000F2B6E" w:rsidP="00950D4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返回相应的用户列表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</w:p>
        </w:tc>
      </w:tr>
    </w:tbl>
    <w:p w:rsidR="000F2B6E" w:rsidRDefault="000F2B6E" w:rsidP="00950D45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手机号码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nickName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昵称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openId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微信唯一标识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注册时间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userSex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性别</w:t>
            </w: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：保密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：男</w:t>
            </w:r>
            <w:r w:rsidRPr="00082FFF">
              <w:rPr>
                <w:szCs w:val="20"/>
              </w:rPr>
              <w:t>:2</w:t>
            </w:r>
            <w:r w:rsidRPr="00082FFF">
              <w:rPr>
                <w:rFonts w:hint="eastAsia"/>
                <w:szCs w:val="20"/>
              </w:rPr>
              <w:t>：女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email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邮箱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…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</w:tbl>
    <w:p w:rsidR="000F2B6E" w:rsidRDefault="000F2B6E" w:rsidP="00ED3427">
      <w:pPr>
        <w:pStyle w:val="Heading2"/>
        <w:spacing w:line="240" w:lineRule="auto"/>
      </w:pPr>
      <w:r>
        <w:t>3</w:t>
      </w:r>
      <w:r>
        <w:rPr>
          <w:rFonts w:hint="eastAsia"/>
        </w:rPr>
        <w:t>、接口名称：发布活动接口</w:t>
      </w:r>
    </w:p>
    <w:p w:rsidR="000F2B6E" w:rsidRDefault="000F2B6E" w:rsidP="00ED34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</w:t>
      </w:r>
      <w:r>
        <w:rPr>
          <w:rFonts w:hint="eastAsia"/>
        </w:rPr>
        <w:t>发布活动</w:t>
      </w:r>
    </w:p>
    <w:p w:rsidR="000F2B6E" w:rsidRDefault="000F2B6E" w:rsidP="00ED34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125D11">
        <w:rPr>
          <w:rFonts w:ascii="Courier New" w:eastAsia="宋体" w:hAnsi="Courier New" w:cs="Courier New"/>
          <w:sz w:val="20"/>
          <w:szCs w:val="20"/>
        </w:rPr>
        <w:t>active</w:t>
      </w:r>
      <w:r w:rsidRPr="00125D11">
        <w:rPr>
          <w:sz w:val="18"/>
          <w:szCs w:val="18"/>
        </w:rPr>
        <w:t>/</w:t>
      </w:r>
      <w:r w:rsidRPr="00125D11">
        <w:rPr>
          <w:rFonts w:ascii="Courier New" w:eastAsia="宋体" w:hAnsi="Courier New" w:cs="Courier New"/>
          <w:sz w:val="20"/>
          <w:szCs w:val="20"/>
        </w:rPr>
        <w:t>publishActive</w:t>
      </w:r>
      <w:r>
        <w:rPr>
          <w:sz w:val="18"/>
          <w:szCs w:val="18"/>
        </w:rPr>
        <w:t>.do</w:t>
      </w:r>
    </w:p>
    <w:p w:rsidR="000F2B6E" w:rsidRDefault="000F2B6E" w:rsidP="00ED34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ED3427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activeTitle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活动标题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activeDetails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活动详情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82FF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82FF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activeImage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活动图片</w:t>
            </w:r>
            <w:r w:rsidRPr="00082FFF">
              <w:rPr>
                <w:szCs w:val="20"/>
              </w:rPr>
              <w:t>(</w:t>
            </w:r>
            <w:r w:rsidRPr="00082FFF">
              <w:rPr>
                <w:rFonts w:hint="eastAsia"/>
                <w:szCs w:val="20"/>
              </w:rPr>
              <w:t>见</w:t>
            </w:r>
            <w:r w:rsidRPr="00082FFF">
              <w:rPr>
                <w:szCs w:val="20"/>
              </w:rPr>
              <w:t>3.1</w:t>
            </w:r>
            <w:r w:rsidRPr="00082FFF">
              <w:rPr>
                <w:rFonts w:hint="eastAsia"/>
                <w:szCs w:val="20"/>
              </w:rPr>
              <w:t>图片上传接口</w:t>
            </w:r>
            <w:r w:rsidRPr="00082FFF">
              <w:rPr>
                <w:szCs w:val="20"/>
              </w:rPr>
              <w:t>)</w:t>
            </w:r>
          </w:p>
        </w:tc>
      </w:tr>
    </w:tbl>
    <w:p w:rsidR="000F2B6E" w:rsidRDefault="000F2B6E" w:rsidP="00ED3427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发布成功，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返回相应的活动信息</w:t>
            </w:r>
          </w:p>
        </w:tc>
      </w:tr>
    </w:tbl>
    <w:p w:rsidR="000F2B6E" w:rsidRDefault="000F2B6E" w:rsidP="00ED3427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活动标题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活动详情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publisher_id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…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</w:tbl>
    <w:p w:rsidR="000F2B6E" w:rsidRDefault="000F2B6E" w:rsidP="0001405E">
      <w:pPr>
        <w:pStyle w:val="Heading2"/>
        <w:spacing w:line="240" w:lineRule="auto"/>
      </w:pPr>
      <w:r>
        <w:t>4</w:t>
      </w:r>
      <w:r>
        <w:rPr>
          <w:rFonts w:hint="eastAsia"/>
        </w:rPr>
        <w:t>、接口名称：获取用户信息</w:t>
      </w:r>
    </w:p>
    <w:p w:rsidR="000F2B6E" w:rsidRDefault="000F2B6E" w:rsidP="000140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0140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E87CA3">
        <w:rPr>
          <w:rFonts w:ascii="Courier New" w:eastAsia="宋体" w:hAnsi="Courier New" w:cs="Courier New"/>
          <w:sz w:val="20"/>
          <w:szCs w:val="20"/>
        </w:rPr>
        <w:t>user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92642B">
        <w:rPr>
          <w:rFonts w:ascii="Courier New" w:eastAsia="宋体" w:hAnsi="Courier New" w:cs="Courier New"/>
          <w:sz w:val="20"/>
          <w:szCs w:val="20"/>
        </w:rPr>
        <w:t>userInfo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0140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01405E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要查看的用户编号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curUserId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当查看他人信息时，传入当前用户编号显示当前用户是否关注查看的人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登录的小程序号（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商会，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百享园，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飞看云）</w:t>
            </w:r>
          </w:p>
        </w:tc>
      </w:tr>
    </w:tbl>
    <w:p w:rsidR="000F2B6E" w:rsidRDefault="000F2B6E" w:rsidP="0001405E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处理成功，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返回相应的用户信息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hAnsi="Courier New"/>
                <w:color w:val="000000"/>
                <w:sz w:val="20"/>
                <w:szCs w:val="20"/>
              </w:rPr>
              <w:t>1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：处理失败，没有数据</w:t>
            </w:r>
          </w:p>
        </w:tc>
      </w:tr>
    </w:tbl>
    <w:p w:rsidR="000F2B6E" w:rsidRDefault="000F2B6E" w:rsidP="0001405E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手机号码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nickName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昵称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openId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微信唯一标识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注册时间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sex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性别</w:t>
            </w: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：保密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：男</w:t>
            </w:r>
            <w:r w:rsidRPr="00082FFF">
              <w:rPr>
                <w:szCs w:val="20"/>
              </w:rPr>
              <w:t>:2</w:t>
            </w:r>
            <w:r w:rsidRPr="00082FFF">
              <w:rPr>
                <w:rFonts w:hint="eastAsia"/>
                <w:szCs w:val="20"/>
              </w:rPr>
              <w:t>：女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email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邮箱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Style w:val="treelabel"/>
                <w:szCs w:val="20"/>
              </w:rPr>
              <w:t>isConcerned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是否关注【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…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</w:tbl>
    <w:p w:rsidR="000F2B6E" w:rsidRDefault="000F2B6E" w:rsidP="009E26A3">
      <w:pPr>
        <w:pStyle w:val="Heading2"/>
        <w:spacing w:line="240" w:lineRule="auto"/>
      </w:pPr>
      <w:r>
        <w:t>5</w:t>
      </w:r>
      <w:r>
        <w:rPr>
          <w:rFonts w:hint="eastAsia"/>
        </w:rPr>
        <w:t>、接口名称：修改用户信息</w:t>
      </w:r>
    </w:p>
    <w:p w:rsidR="000F2B6E" w:rsidRDefault="000F2B6E" w:rsidP="009E26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9E26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E87CA3">
        <w:rPr>
          <w:rFonts w:ascii="Courier New" w:eastAsia="宋体" w:hAnsi="Courier New" w:cs="Courier New"/>
          <w:sz w:val="20"/>
          <w:szCs w:val="20"/>
        </w:rPr>
        <w:t>user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E55676">
        <w:rPr>
          <w:rFonts w:ascii="Courier New" w:eastAsia="宋体" w:hAnsi="Courier New" w:cs="Courier New"/>
          <w:sz w:val="20"/>
          <w:szCs w:val="20"/>
        </w:rPr>
        <w:t>changeInformation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9E26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9E26A3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email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邮箱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compony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公司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componyIntroduce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公司简介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nickName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昵称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realName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真实姓名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sex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性别</w:t>
            </w:r>
          </w:p>
        </w:tc>
      </w:tr>
    </w:tbl>
    <w:p w:rsidR="000F2B6E" w:rsidRDefault="000F2B6E" w:rsidP="009E26A3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处理成功</w:t>
            </w:r>
          </w:p>
        </w:tc>
      </w:tr>
    </w:tbl>
    <w:p w:rsidR="000F2B6E" w:rsidRDefault="000F2B6E" w:rsidP="00570EEB">
      <w:pPr>
        <w:pStyle w:val="Heading2"/>
        <w:spacing w:line="240" w:lineRule="auto"/>
      </w:pPr>
      <w:r>
        <w:t>6</w:t>
      </w:r>
      <w:r>
        <w:rPr>
          <w:rFonts w:hint="eastAsia"/>
        </w:rPr>
        <w:t>、接口名称：用户发布商品</w:t>
      </w:r>
    </w:p>
    <w:p w:rsidR="000F2B6E" w:rsidRDefault="000F2B6E" w:rsidP="00570E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570E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rFonts w:ascii="Courier New" w:eastAsia="宋体" w:hAnsi="Courier New" w:cs="Courier New"/>
          <w:sz w:val="20"/>
          <w:szCs w:val="20"/>
        </w:rPr>
        <w:t>goods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7B2134">
        <w:rPr>
          <w:rFonts w:ascii="Courier New" w:eastAsia="宋体" w:hAnsi="Courier New" w:cs="Courier New"/>
          <w:sz w:val="20"/>
          <w:szCs w:val="20"/>
        </w:rPr>
        <w:t>publishGoods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570E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570EEB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firstCost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商品成本价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goodsStock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商品库存</w:t>
            </w:r>
          </w:p>
        </w:tc>
      </w:tr>
      <w:tr w:rsidR="000F2B6E" w:rsidRPr="00082FFF" w:rsidTr="00082FFF">
        <w:trPr>
          <w:trHeight w:val="451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sellPrice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商品售价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goodsDetails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商品图片</w:t>
            </w:r>
          </w:p>
        </w:tc>
      </w:tr>
    </w:tbl>
    <w:p w:rsidR="000F2B6E" w:rsidRDefault="000F2B6E" w:rsidP="00570EEB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：发布成功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：发布失败</w:t>
            </w:r>
          </w:p>
        </w:tc>
      </w:tr>
    </w:tbl>
    <w:p w:rsidR="000F2B6E" w:rsidRDefault="000F2B6E" w:rsidP="00075848">
      <w:pPr>
        <w:pStyle w:val="Heading2"/>
        <w:spacing w:line="240" w:lineRule="auto"/>
      </w:pPr>
      <w:r>
        <w:t>7</w:t>
      </w:r>
      <w:r>
        <w:rPr>
          <w:rFonts w:hint="eastAsia"/>
        </w:rPr>
        <w:t>、接口名称：商品列表展示</w:t>
      </w:r>
    </w:p>
    <w:p w:rsidR="000F2B6E" w:rsidRDefault="000F2B6E" w:rsidP="00075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075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rFonts w:ascii="Courier New" w:eastAsia="宋体" w:hAnsi="Courier New" w:cs="Courier New"/>
          <w:sz w:val="20"/>
          <w:szCs w:val="20"/>
        </w:rPr>
        <w:t>goods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CA0AF8">
        <w:rPr>
          <w:rFonts w:ascii="Courier New" w:eastAsia="宋体" w:hAnsi="Courier New" w:cs="Courier New"/>
          <w:sz w:val="20"/>
          <w:szCs w:val="20"/>
        </w:rPr>
        <w:t>appGoodsList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075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075848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075848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：处理成功，返回数据列表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</w:p>
        </w:tc>
      </w:tr>
    </w:tbl>
    <w:p w:rsidR="000F2B6E" w:rsidRDefault="000F2B6E" w:rsidP="00E26A94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hint="eastAsia"/>
                <w:szCs w:val="20"/>
              </w:rPr>
              <w:t>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isHot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是否热销【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firstCost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成本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goodsStock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库存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sellPrice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售价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isSelled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是否上架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商品关联用户信息</w:t>
            </w:r>
          </w:p>
        </w:tc>
      </w:tr>
    </w:tbl>
    <w:p w:rsidR="000F2B6E" w:rsidRDefault="000F2B6E" w:rsidP="00FB1189">
      <w:pPr>
        <w:pStyle w:val="Heading2"/>
        <w:spacing w:line="240" w:lineRule="auto"/>
      </w:pPr>
      <w:r>
        <w:t>8</w:t>
      </w:r>
      <w:r>
        <w:rPr>
          <w:rFonts w:hint="eastAsia"/>
        </w:rPr>
        <w:t>、接口名称：我发布的活动（通知）列表</w:t>
      </w:r>
    </w:p>
    <w:p w:rsidR="000F2B6E" w:rsidRDefault="000F2B6E" w:rsidP="00FB11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FB11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rFonts w:ascii="Courier New" w:eastAsia="宋体" w:hAnsi="Courier New" w:cs="Courier New"/>
          <w:sz w:val="20"/>
          <w:szCs w:val="20"/>
        </w:rPr>
        <w:t>active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561C3F">
        <w:rPr>
          <w:rFonts w:ascii="Courier New" w:eastAsia="宋体" w:hAnsi="Courier New" w:cs="Courier New"/>
          <w:sz w:val="20"/>
          <w:szCs w:val="20"/>
        </w:rPr>
        <w:t>appActiveList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FB11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FB1189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FB1189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：处理成功，返回数据列表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</w:p>
        </w:tc>
      </w:tr>
    </w:tbl>
    <w:p w:rsidR="000F2B6E" w:rsidRDefault="000F2B6E" w:rsidP="00FB1189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活动标题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活动详情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publisher_id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…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</w:tbl>
    <w:p w:rsidR="000F2B6E" w:rsidRDefault="000F2B6E" w:rsidP="004750CE">
      <w:pPr>
        <w:pStyle w:val="Heading2"/>
        <w:spacing w:line="240" w:lineRule="auto"/>
      </w:pPr>
      <w:r>
        <w:t>9</w:t>
      </w:r>
      <w:r>
        <w:rPr>
          <w:rFonts w:hint="eastAsia"/>
        </w:rPr>
        <w:t>、接口名称：我发布的商品列表</w:t>
      </w:r>
    </w:p>
    <w:p w:rsidR="000F2B6E" w:rsidRDefault="000F2B6E" w:rsidP="004750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4750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rFonts w:ascii="Courier New" w:eastAsia="宋体" w:hAnsi="Courier New" w:cs="Courier New"/>
          <w:sz w:val="20"/>
          <w:szCs w:val="20"/>
        </w:rPr>
        <w:t>goods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CA0AF8">
        <w:rPr>
          <w:rFonts w:ascii="Courier New" w:eastAsia="宋体" w:hAnsi="Courier New" w:cs="Courier New"/>
          <w:sz w:val="20"/>
          <w:szCs w:val="20"/>
        </w:rPr>
        <w:t>appGoodsList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4750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4750CE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4750CE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：处理成功，返回数据列表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</w:p>
        </w:tc>
      </w:tr>
    </w:tbl>
    <w:p w:rsidR="000F2B6E" w:rsidRDefault="000F2B6E" w:rsidP="004750CE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hint="eastAsia"/>
                <w:szCs w:val="20"/>
              </w:rPr>
              <w:t>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isHot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是否热销【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firstCost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成本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goodsStock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库存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sellPrice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售价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isSelled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是否上架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goodsUser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商品关联用户信息</w:t>
            </w:r>
          </w:p>
        </w:tc>
      </w:tr>
    </w:tbl>
    <w:p w:rsidR="000F2B6E" w:rsidRDefault="000F2B6E" w:rsidP="00A60D6F">
      <w:pPr>
        <w:pStyle w:val="Heading2"/>
        <w:spacing w:line="240" w:lineRule="auto"/>
      </w:pPr>
      <w:r>
        <w:t>10</w:t>
      </w:r>
      <w:r>
        <w:rPr>
          <w:rFonts w:hint="eastAsia"/>
        </w:rPr>
        <w:t>、接口名称：删除或修改我发布的活动（通知）</w:t>
      </w:r>
    </w:p>
    <w:p w:rsidR="000F2B6E" w:rsidRDefault="000F2B6E" w:rsidP="00A60D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A60D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rFonts w:ascii="Courier New" w:eastAsia="宋体" w:hAnsi="Courier New" w:cs="Courier New"/>
          <w:sz w:val="20"/>
          <w:szCs w:val="20"/>
        </w:rPr>
        <w:t>active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F8350B">
        <w:rPr>
          <w:rFonts w:ascii="Courier New" w:eastAsia="宋体" w:hAnsi="Courier New" w:cs="Courier New"/>
          <w:sz w:val="20"/>
          <w:szCs w:val="20"/>
        </w:rPr>
        <w:t>updateActive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A60D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A60D6F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activeId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isRemove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是否是删除【</w:t>
            </w:r>
            <w:r w:rsidRPr="00082FFF">
              <w:rPr>
                <w:szCs w:val="20"/>
              </w:rPr>
              <w:t>0,.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A60D6F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：处理成功，返回修改后的数据信息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该活动不存在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2.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您不是该活动的发布者，不能修改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A60D6F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活动标题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活动详情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activeImage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publisher_id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…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</w:tbl>
    <w:p w:rsidR="000F2B6E" w:rsidRDefault="000F2B6E" w:rsidP="00F744DD">
      <w:pPr>
        <w:pStyle w:val="Heading2"/>
        <w:spacing w:line="240" w:lineRule="auto"/>
      </w:pPr>
      <w:r>
        <w:t>11</w:t>
      </w:r>
      <w:r>
        <w:rPr>
          <w:rFonts w:hint="eastAsia"/>
        </w:rPr>
        <w:t>、接口名称：修改商品信息</w:t>
      </w:r>
    </w:p>
    <w:p w:rsidR="000F2B6E" w:rsidRDefault="000F2B6E" w:rsidP="00F744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F744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rFonts w:ascii="Courier New" w:eastAsia="宋体" w:hAnsi="Courier New" w:cs="Courier New"/>
          <w:sz w:val="20"/>
          <w:szCs w:val="20"/>
        </w:rPr>
        <w:t>goods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253EF3">
        <w:rPr>
          <w:rFonts w:ascii="Courier New" w:eastAsia="宋体" w:hAnsi="Courier New" w:cs="Courier New"/>
          <w:sz w:val="20"/>
          <w:szCs w:val="20"/>
        </w:rPr>
        <w:t>updateGoods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F744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F744DD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发布者编号（当前用户）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isRemove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是否删除【</w:t>
            </w: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，是，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，否】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goodsName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firstCost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double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成本价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sellPrice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double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商品售价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goodsImage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goodsDetails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商品介绍</w:t>
            </w:r>
          </w:p>
        </w:tc>
      </w:tr>
    </w:tbl>
    <w:p w:rsidR="000F2B6E" w:rsidRDefault="000F2B6E" w:rsidP="00F744D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修改失败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该商品不存在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：您不是该商品的发布者，不能修改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3F7795">
      <w:pPr>
        <w:pStyle w:val="Heading2"/>
        <w:spacing w:line="240" w:lineRule="auto"/>
      </w:pPr>
      <w:r>
        <w:t>12</w:t>
      </w:r>
      <w:r>
        <w:rPr>
          <w:rFonts w:hint="eastAsia"/>
        </w:rPr>
        <w:t>、接口名称：用户发布共享商品</w:t>
      </w:r>
    </w:p>
    <w:p w:rsidR="000F2B6E" w:rsidRDefault="000F2B6E" w:rsidP="003F77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3F77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5E1215">
        <w:rPr>
          <w:rFonts w:ascii="Courier New" w:eastAsia="宋体" w:hAnsi="Courier New" w:cs="Courier New"/>
          <w:sz w:val="20"/>
          <w:szCs w:val="20"/>
        </w:rPr>
        <w:t>userShareGoods</w:t>
      </w:r>
      <w:r>
        <w:rPr>
          <w:rFonts w:ascii="Courier New" w:eastAsia="宋体" w:hAnsi="Courier New" w:cs="Courier New"/>
          <w:sz w:val="20"/>
          <w:szCs w:val="20"/>
        </w:rPr>
        <w:t>/</w:t>
      </w:r>
      <w:r w:rsidRPr="00065448">
        <w:rPr>
          <w:rFonts w:ascii="Courier New" w:eastAsia="宋体" w:hAnsi="Courier New" w:cs="Courier New"/>
          <w:sz w:val="20"/>
          <w:szCs w:val="20"/>
        </w:rPr>
        <w:t>shareGoods.do</w:t>
      </w:r>
    </w:p>
    <w:p w:rsidR="000F2B6E" w:rsidRDefault="000F2B6E" w:rsidP="003F77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3F7795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sharedUserId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needDeposit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是否需要押金【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</w:t>
            </w:r>
            <w:r w:rsidRPr="00082FFF">
              <w:rPr>
                <w:szCs w:val="20"/>
              </w:rPr>
              <w:t>,1.</w:t>
            </w:r>
            <w:r w:rsidRPr="00082FFF">
              <w:rPr>
                <w:rFonts w:hint="eastAsia"/>
                <w:szCs w:val="20"/>
              </w:rPr>
              <w:t>是】</w:t>
            </w:r>
            <w:r w:rsidRPr="00082FFF">
              <w:rPr>
                <w:szCs w:val="20"/>
              </w:rPr>
              <w:br/>
            </w:r>
            <w:r w:rsidRPr="00082FFF">
              <w:rPr>
                <w:rFonts w:hint="eastAsia"/>
                <w:szCs w:val="20"/>
              </w:rPr>
              <w:t>默认</w:t>
            </w:r>
            <w:r w:rsidRPr="00082FFF">
              <w:rPr>
                <w:szCs w:val="20"/>
              </w:rPr>
              <w:t>1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deposit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b/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押金金额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sharedAddress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商品地址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color w:val="FF0000"/>
                <w:szCs w:val="20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3F779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请输入要共享的商品信息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添加失败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8D3294">
      <w:pPr>
        <w:pStyle w:val="Heading2"/>
        <w:spacing w:line="240" w:lineRule="auto"/>
      </w:pPr>
      <w:r>
        <w:t>13</w:t>
      </w:r>
      <w:r>
        <w:rPr>
          <w:rFonts w:hint="eastAsia"/>
        </w:rPr>
        <w:t>、接口名称：我共享的商品列表</w:t>
      </w:r>
      <w:r>
        <w:t>(</w:t>
      </w:r>
      <w:r>
        <w:rPr>
          <w:rFonts w:hint="eastAsia"/>
        </w:rPr>
        <w:t>也可用作查他人共享的商品列表</w:t>
      </w:r>
      <w:r>
        <w:t>)</w:t>
      </w:r>
    </w:p>
    <w:p w:rsidR="000F2B6E" w:rsidRDefault="000F2B6E" w:rsidP="008D329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8D329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6A733F">
        <w:rPr>
          <w:rFonts w:ascii="Courier New" w:eastAsia="宋体" w:hAnsi="Courier New" w:cs="Courier New"/>
          <w:sz w:val="20"/>
          <w:szCs w:val="20"/>
        </w:rPr>
        <w:t>userShareGoods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C2675C">
        <w:rPr>
          <w:rFonts w:ascii="Courier New" w:eastAsia="宋体" w:hAnsi="Courier New" w:cs="Courier New"/>
          <w:sz w:val="20"/>
          <w:szCs w:val="20"/>
        </w:rPr>
        <w:t>sharedList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8D329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8D3294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8D3294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：处理成功，返回数据列表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</w:p>
        </w:tc>
      </w:tr>
    </w:tbl>
    <w:p w:rsidR="000F2B6E" w:rsidRDefault="000F2B6E" w:rsidP="008D3294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hint="eastAsia"/>
                <w:szCs w:val="20"/>
              </w:rPr>
              <w:t>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publishTime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共享时间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sharedUserId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发布者用户编号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needDeposit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是否需要押金【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</w:t>
            </w:r>
            <w:r w:rsidRPr="00082FFF">
              <w:rPr>
                <w:szCs w:val="20"/>
              </w:rPr>
              <w:t>,1.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deposit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押金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shared_address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商品地址</w:t>
            </w:r>
          </w:p>
        </w:tc>
      </w:tr>
    </w:tbl>
    <w:p w:rsidR="000F2B6E" w:rsidRDefault="000F2B6E" w:rsidP="008F76B7">
      <w:pPr>
        <w:pStyle w:val="Heading2"/>
        <w:spacing w:line="240" w:lineRule="auto"/>
      </w:pPr>
      <w:r>
        <w:t>14</w:t>
      </w:r>
      <w:r>
        <w:rPr>
          <w:rFonts w:hint="eastAsia"/>
        </w:rPr>
        <w:t>、接口名称：关注用户</w:t>
      </w:r>
    </w:p>
    <w:p w:rsidR="000F2B6E" w:rsidRDefault="000F2B6E" w:rsidP="008F76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8F76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4A3D31">
        <w:rPr>
          <w:rFonts w:ascii="Courier New" w:eastAsia="宋体" w:hAnsi="Courier New" w:cs="Courier New"/>
          <w:sz w:val="20"/>
          <w:szCs w:val="20"/>
        </w:rPr>
        <w:t>userConcern/concernUser</w:t>
      </w:r>
      <w:r w:rsidRPr="004A3D31">
        <w:rPr>
          <w:sz w:val="18"/>
          <w:szCs w:val="18"/>
        </w:rPr>
        <w:t>.do</w:t>
      </w:r>
    </w:p>
    <w:p w:rsidR="000F2B6E" w:rsidRDefault="000F2B6E" w:rsidP="008F76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8F76B7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concernedUserId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要关注的那用户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8F76B7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关注成功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!/</w:t>
            </w:r>
            <w:r w:rsidRPr="00082FFF">
              <w:rPr>
                <w:rFonts w:hint="eastAsia"/>
                <w:szCs w:val="20"/>
              </w:rPr>
              <w:t>取消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关注成功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关注失败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!/</w:t>
            </w:r>
            <w:r w:rsidRPr="00082FFF">
              <w:rPr>
                <w:rFonts w:hint="eastAsia"/>
                <w:szCs w:val="20"/>
              </w:rPr>
              <w:t>取消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关注失败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：您要关注的用户不存在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752405">
      <w:pPr>
        <w:pStyle w:val="Heading2"/>
        <w:spacing w:line="240" w:lineRule="auto"/>
      </w:pPr>
      <w:r>
        <w:t>15</w:t>
      </w:r>
      <w:r>
        <w:rPr>
          <w:rFonts w:hint="eastAsia"/>
        </w:rPr>
        <w:t>、接口名称：我关注的用户列表</w:t>
      </w:r>
    </w:p>
    <w:p w:rsidR="000F2B6E" w:rsidRDefault="000F2B6E" w:rsidP="007524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7524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6A733F">
        <w:rPr>
          <w:rFonts w:ascii="Courier New" w:eastAsia="宋体" w:hAnsi="Courier New" w:cs="Courier New"/>
          <w:sz w:val="20"/>
          <w:szCs w:val="20"/>
        </w:rPr>
        <w:t>userShareGoods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5F4BBE">
        <w:rPr>
          <w:rFonts w:ascii="Courier New" w:eastAsia="宋体" w:hAnsi="Courier New" w:cs="Courier New"/>
          <w:sz w:val="20"/>
          <w:szCs w:val="20"/>
        </w:rPr>
        <w:t>myConcernedUser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7524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752405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75240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：处理成功，返回数据列表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</w:p>
        </w:tc>
      </w:tr>
    </w:tbl>
    <w:p w:rsidR="000F2B6E" w:rsidRDefault="000F2B6E" w:rsidP="00752405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concernedUserId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被关注的用户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关注时间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isRemove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是否取消关注【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concernedUser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被关注的用户信息</w:t>
            </w:r>
          </w:p>
        </w:tc>
      </w:tr>
    </w:tbl>
    <w:p w:rsidR="000F2B6E" w:rsidRPr="001F1E10" w:rsidRDefault="000F2B6E" w:rsidP="009334C2">
      <w:pPr>
        <w:pStyle w:val="Heading2"/>
        <w:spacing w:line="240" w:lineRule="auto"/>
      </w:pPr>
      <w:r w:rsidRPr="001F1E10">
        <w:t>16</w:t>
      </w:r>
      <w:r w:rsidRPr="001F1E10">
        <w:rPr>
          <w:rFonts w:hint="eastAsia"/>
        </w:rPr>
        <w:t>、接口名称：记录用户足迹</w:t>
      </w:r>
    </w:p>
    <w:p w:rsidR="000F2B6E" w:rsidRDefault="000F2B6E" w:rsidP="009334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9334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6B1D56">
        <w:rPr>
          <w:rFonts w:ascii="Courier New" w:eastAsia="宋体" w:hAnsi="Courier New" w:cs="Courier New"/>
          <w:sz w:val="20"/>
          <w:szCs w:val="20"/>
        </w:rPr>
        <w:t>footMark</w:t>
      </w:r>
      <w:r w:rsidRPr="004A3D31">
        <w:rPr>
          <w:rFonts w:ascii="Courier New" w:eastAsia="宋体" w:hAnsi="Courier New" w:cs="Courier New"/>
          <w:sz w:val="20"/>
          <w:szCs w:val="20"/>
        </w:rPr>
        <w:t>/</w:t>
      </w:r>
      <w:r w:rsidRPr="006B1D56">
        <w:rPr>
          <w:rFonts w:ascii="Courier New" w:eastAsia="宋体" w:hAnsi="Courier New" w:cs="Courier New"/>
          <w:sz w:val="20"/>
          <w:szCs w:val="20"/>
        </w:rPr>
        <w:t>addMark</w:t>
      </w:r>
      <w:r w:rsidRPr="004A3D31">
        <w:rPr>
          <w:sz w:val="18"/>
          <w:szCs w:val="18"/>
        </w:rPr>
        <w:t>.do</w:t>
      </w:r>
    </w:p>
    <w:p w:rsidR="000F2B6E" w:rsidRDefault="000F2B6E" w:rsidP="009334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9334C2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markedUserId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查看的用户</w:t>
            </w:r>
            <w:r w:rsidRPr="00082FFF">
              <w:rPr>
                <w:szCs w:val="20"/>
              </w:rPr>
              <w:t>Id</w:t>
            </w:r>
            <w:r w:rsidRPr="00082FFF">
              <w:rPr>
                <w:color w:val="C00000"/>
                <w:szCs w:val="20"/>
              </w:rPr>
              <w:t>(</w:t>
            </w:r>
            <w:r w:rsidRPr="00082FFF">
              <w:rPr>
                <w:rFonts w:hint="eastAsia"/>
                <w:color w:val="C00000"/>
                <w:szCs w:val="20"/>
              </w:rPr>
              <w:t>二传一</w:t>
            </w:r>
            <w:r w:rsidRPr="00082FFF">
              <w:rPr>
                <w:color w:val="C00000"/>
                <w:szCs w:val="20"/>
              </w:rPr>
              <w:t>)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markedGoodsId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查看的商品</w:t>
            </w:r>
            <w:r w:rsidRPr="00082FFF">
              <w:rPr>
                <w:szCs w:val="20"/>
              </w:rPr>
              <w:t>Id</w:t>
            </w:r>
            <w:r w:rsidRPr="00082FFF">
              <w:rPr>
                <w:color w:val="C00000"/>
                <w:szCs w:val="20"/>
              </w:rPr>
              <w:t>(</w:t>
            </w:r>
            <w:r w:rsidRPr="00082FFF">
              <w:rPr>
                <w:rFonts w:hint="eastAsia"/>
                <w:color w:val="C00000"/>
                <w:szCs w:val="20"/>
              </w:rPr>
              <w:t>二传一</w:t>
            </w:r>
            <w:r w:rsidRPr="00082FFF">
              <w:rPr>
                <w:color w:val="C00000"/>
                <w:szCs w:val="20"/>
              </w:rPr>
              <w:t>)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9334C2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纪录成功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纪录失败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Pr="001F1E10" w:rsidRDefault="000F2B6E" w:rsidP="00C87661">
      <w:pPr>
        <w:pStyle w:val="Heading2"/>
        <w:spacing w:line="240" w:lineRule="auto"/>
        <w:rPr>
          <w:color w:val="FF0000"/>
        </w:rPr>
      </w:pPr>
      <w:r w:rsidRPr="001F1E10">
        <w:rPr>
          <w:color w:val="FF0000"/>
        </w:rPr>
        <w:t>17</w:t>
      </w:r>
      <w:r w:rsidRPr="001F1E10">
        <w:rPr>
          <w:rFonts w:hint="eastAsia"/>
          <w:color w:val="FF0000"/>
        </w:rPr>
        <w:t>、接口名称：我的足迹</w:t>
      </w:r>
    </w:p>
    <w:p w:rsidR="000F2B6E" w:rsidRDefault="000F2B6E" w:rsidP="00C876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C876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6A733F">
        <w:rPr>
          <w:rFonts w:ascii="Courier New" w:eastAsia="宋体" w:hAnsi="Courier New" w:cs="Courier New"/>
          <w:sz w:val="20"/>
          <w:szCs w:val="20"/>
        </w:rPr>
        <w:t>userShareGoods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F819BE">
        <w:rPr>
          <w:rFonts w:ascii="Courier New" w:eastAsia="宋体" w:hAnsi="Courier New" w:cs="Courier New"/>
          <w:sz w:val="20"/>
          <w:szCs w:val="20"/>
        </w:rPr>
        <w:t>myMarked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C876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C87661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C87661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：处理成功，返回数据列表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</w:p>
        </w:tc>
      </w:tr>
    </w:tbl>
    <w:p w:rsidR="000F2B6E" w:rsidRDefault="000F2B6E" w:rsidP="00C87661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>
            <w:pPr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markedGoodsId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查看过的用户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>
            <w:pPr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markedGoodsId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查看过的商品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markedTime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查看时间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markedUser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被查看的用户信息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markedGoods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被查看的商品信息</w:t>
            </w:r>
          </w:p>
        </w:tc>
      </w:tr>
    </w:tbl>
    <w:p w:rsidR="000F2B6E" w:rsidRDefault="000F2B6E" w:rsidP="008604FA">
      <w:pPr>
        <w:pStyle w:val="Heading2"/>
        <w:spacing w:line="240" w:lineRule="auto"/>
      </w:pPr>
      <w:r>
        <w:t>18</w:t>
      </w:r>
      <w:r>
        <w:rPr>
          <w:rFonts w:hint="eastAsia"/>
        </w:rPr>
        <w:t>、接口名称：用户反馈</w:t>
      </w:r>
    </w:p>
    <w:p w:rsidR="000F2B6E" w:rsidRDefault="000F2B6E" w:rsidP="008604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8604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270837">
        <w:rPr>
          <w:rFonts w:hint="eastAsia"/>
          <w:sz w:val="18"/>
          <w:szCs w:val="18"/>
        </w:rPr>
        <w:t>：</w:t>
      </w:r>
      <w:r w:rsidRPr="00270837">
        <w:rPr>
          <w:rFonts w:ascii="Courier New" w:eastAsia="宋体" w:hAnsi="Courier New" w:cs="Courier New"/>
          <w:sz w:val="20"/>
          <w:szCs w:val="20"/>
        </w:rPr>
        <w:t>feedBack/addFeed</w:t>
      </w:r>
      <w:r w:rsidRPr="00270837">
        <w:rPr>
          <w:sz w:val="18"/>
          <w:szCs w:val="18"/>
        </w:rPr>
        <w:t>.do</w:t>
      </w:r>
    </w:p>
    <w:p w:rsidR="000F2B6E" w:rsidRDefault="000F2B6E" w:rsidP="008604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8604FA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feedUser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feederPhone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电话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feederEmail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邮箱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feedDetail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8604FA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提交成功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感谢您的反馈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提交失败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BF7620">
      <w:pPr>
        <w:pStyle w:val="Heading2"/>
        <w:spacing w:line="240" w:lineRule="auto"/>
      </w:pPr>
      <w:r>
        <w:t>19</w:t>
      </w:r>
      <w:r>
        <w:rPr>
          <w:rFonts w:hint="eastAsia"/>
        </w:rPr>
        <w:t>、接口名称：用户发布</w:t>
      </w:r>
      <w:r>
        <w:t>”</w:t>
      </w:r>
      <w:r>
        <w:rPr>
          <w:rFonts w:hint="eastAsia"/>
        </w:rPr>
        <w:t>发现</w:t>
      </w:r>
      <w:r>
        <w:t>”</w:t>
      </w:r>
    </w:p>
    <w:p w:rsidR="000F2B6E" w:rsidRDefault="000F2B6E" w:rsidP="00BF76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用户发布项目</w:t>
      </w:r>
    </w:p>
    <w:p w:rsidR="000F2B6E" w:rsidRPr="007A0E68" w:rsidRDefault="000F2B6E" w:rsidP="00BF76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7A0E68">
        <w:rPr>
          <w:rFonts w:hint="eastAsia"/>
          <w:sz w:val="18"/>
          <w:szCs w:val="18"/>
        </w:rPr>
        <w:t>：</w:t>
      </w:r>
      <w:r w:rsidRPr="007A0E68">
        <w:rPr>
          <w:rFonts w:ascii="Courier New" w:eastAsia="宋体" w:hAnsi="Courier New" w:cs="Courier New"/>
          <w:sz w:val="20"/>
          <w:szCs w:val="20"/>
        </w:rPr>
        <w:t>descovery/publishDescovery</w:t>
      </w:r>
      <w:r w:rsidRPr="007A0E68">
        <w:rPr>
          <w:sz w:val="18"/>
          <w:szCs w:val="18"/>
        </w:rPr>
        <w:t>.do</w:t>
      </w:r>
    </w:p>
    <w:p w:rsidR="000F2B6E" w:rsidRDefault="000F2B6E" w:rsidP="00BF76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BF7620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项目，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产品</w:t>
            </w:r>
            <w:r w:rsidRPr="00082FFF">
              <w:rPr>
                <w:szCs w:val="20"/>
              </w:rPr>
              <w:t>(</w:t>
            </w:r>
            <w:r w:rsidRPr="00082FFF">
              <w:rPr>
                <w:rFonts w:hint="eastAsia"/>
                <w:szCs w:val="20"/>
              </w:rPr>
              <w:t>资源</w:t>
            </w:r>
            <w:r w:rsidRPr="00082FFF">
              <w:rPr>
                <w:szCs w:val="20"/>
              </w:rPr>
              <w:t>)</w:t>
            </w:r>
            <w:r w:rsidRPr="00082FFF">
              <w:rPr>
                <w:rFonts w:hint="eastAsia"/>
                <w:szCs w:val="20"/>
              </w:rPr>
              <w:t>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技能，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招聘】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BF7620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发布成功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发布失败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AD299D">
      <w:pPr>
        <w:pStyle w:val="Heading2"/>
        <w:spacing w:line="240" w:lineRule="auto"/>
      </w:pPr>
      <w:r>
        <w:t>20</w:t>
      </w:r>
      <w:r>
        <w:rPr>
          <w:rFonts w:hint="eastAsia"/>
        </w:rPr>
        <w:t>、接口名称：获取</w:t>
      </w:r>
      <w:r>
        <w:t>”</w:t>
      </w:r>
      <w:r>
        <w:rPr>
          <w:rFonts w:hint="eastAsia"/>
        </w:rPr>
        <w:t>发现</w:t>
      </w:r>
      <w:r>
        <w:t>”</w:t>
      </w:r>
      <w:r>
        <w:rPr>
          <w:rFonts w:hint="eastAsia"/>
        </w:rPr>
        <w:t>列表</w:t>
      </w:r>
    </w:p>
    <w:p w:rsidR="000F2B6E" w:rsidRDefault="000F2B6E" w:rsidP="00AD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获取发布的项目列表</w:t>
      </w:r>
    </w:p>
    <w:p w:rsidR="000F2B6E" w:rsidRDefault="000F2B6E" w:rsidP="00AD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FB760D">
        <w:rPr>
          <w:rFonts w:hint="eastAsia"/>
          <w:sz w:val="18"/>
          <w:szCs w:val="18"/>
        </w:rPr>
        <w:t>：</w:t>
      </w:r>
      <w:bookmarkStart w:id="0" w:name="OLE_LINK29"/>
      <w:r w:rsidRPr="00FB760D">
        <w:rPr>
          <w:rFonts w:ascii="Courier New" w:eastAsia="宋体" w:hAnsi="Courier New" w:cs="Courier New"/>
          <w:sz w:val="20"/>
          <w:szCs w:val="20"/>
        </w:rPr>
        <w:t>descovery/descoveryList</w:t>
      </w:r>
      <w:r w:rsidRPr="00FB760D">
        <w:rPr>
          <w:sz w:val="18"/>
          <w:szCs w:val="18"/>
        </w:rPr>
        <w:t>.do</w:t>
      </w:r>
      <w:bookmarkEnd w:id="0"/>
    </w:p>
    <w:p w:rsidR="000F2B6E" w:rsidRDefault="000F2B6E" w:rsidP="00AD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AD299D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publishId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项目，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产品</w:t>
            </w:r>
            <w:r w:rsidRPr="00082FFF">
              <w:rPr>
                <w:szCs w:val="20"/>
              </w:rPr>
              <w:t>(</w:t>
            </w:r>
            <w:r w:rsidRPr="00082FFF">
              <w:rPr>
                <w:rFonts w:hint="eastAsia"/>
                <w:szCs w:val="20"/>
              </w:rPr>
              <w:t>资源</w:t>
            </w:r>
            <w:r w:rsidRPr="00082FFF">
              <w:rPr>
                <w:szCs w:val="20"/>
              </w:rPr>
              <w:t>)</w:t>
            </w:r>
            <w:r w:rsidRPr="00082FFF">
              <w:rPr>
                <w:rFonts w:hint="eastAsia"/>
                <w:szCs w:val="20"/>
              </w:rPr>
              <w:t>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技能，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招聘】</w:t>
            </w:r>
            <w:r w:rsidRPr="00082FFF">
              <w:rPr>
                <w:szCs w:val="20"/>
              </w:rPr>
              <w:t>,</w:t>
            </w:r>
            <w:r w:rsidRPr="00082FFF">
              <w:rPr>
                <w:rFonts w:hint="eastAsia"/>
                <w:szCs w:val="20"/>
              </w:rPr>
              <w:t>不传表示全部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isPass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是否通过审核【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未通过，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，已通过】，不传默认展示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已通过审核的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每页条数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AD299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1:</w:t>
            </w:r>
            <w:r w:rsidRPr="00082FFF">
              <w:rPr>
                <w:rFonts w:hint="eastAsia"/>
                <w:szCs w:val="20"/>
              </w:rPr>
              <w:t>没有数据，处理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F47521">
      <w:pPr>
        <w:spacing w:line="220" w:lineRule="atLeast"/>
      </w:pPr>
      <w:r>
        <w:rPr>
          <w:rFonts w:hint="eastAsia"/>
        </w:rPr>
        <w:t>响应消息：</w:t>
      </w:r>
      <w:r>
        <w:t>msg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项目，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产品</w:t>
            </w:r>
            <w:r w:rsidRPr="00082FFF">
              <w:rPr>
                <w:szCs w:val="20"/>
              </w:rPr>
              <w:t>(</w:t>
            </w:r>
            <w:r w:rsidRPr="00082FFF">
              <w:rPr>
                <w:rFonts w:hint="eastAsia"/>
                <w:szCs w:val="20"/>
              </w:rPr>
              <w:t>资源</w:t>
            </w:r>
            <w:r w:rsidRPr="00082FFF">
              <w:rPr>
                <w:szCs w:val="20"/>
              </w:rPr>
              <w:t>)</w:t>
            </w:r>
            <w:r w:rsidRPr="00082FFF">
              <w:rPr>
                <w:rFonts w:hint="eastAsia"/>
                <w:szCs w:val="20"/>
              </w:rPr>
              <w:t>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技能，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招聘】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  <w:t>pulishTime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发布时间</w:t>
            </w:r>
            <w:r w:rsidRPr="00082FFF">
              <w:rPr>
                <w:szCs w:val="20"/>
              </w:rPr>
              <w:t xml:space="preserve"> 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joinedCount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加入人数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pariseCount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点赞次数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readCount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浏览次数（访问量）</w:t>
            </w:r>
          </w:p>
        </w:tc>
      </w:tr>
    </w:tbl>
    <w:p w:rsidR="000F2B6E" w:rsidRDefault="000F2B6E" w:rsidP="003C5C8D">
      <w:pPr>
        <w:pStyle w:val="Heading2"/>
        <w:spacing w:line="240" w:lineRule="auto"/>
      </w:pPr>
      <w:r>
        <w:t>21</w:t>
      </w:r>
      <w:r>
        <w:rPr>
          <w:rFonts w:hint="eastAsia"/>
        </w:rPr>
        <w:t>、接口名称：用户点赞“发现”</w:t>
      </w:r>
    </w:p>
    <w:p w:rsidR="000F2B6E" w:rsidRDefault="000F2B6E" w:rsidP="003C5C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点赞项目</w:t>
      </w:r>
    </w:p>
    <w:p w:rsidR="000F2B6E" w:rsidRDefault="000F2B6E" w:rsidP="003C5C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270837">
        <w:rPr>
          <w:rFonts w:hint="eastAsia"/>
          <w:sz w:val="18"/>
          <w:szCs w:val="18"/>
        </w:rPr>
        <w:t>：</w:t>
      </w:r>
      <w:r w:rsidRPr="00900F0E">
        <w:rPr>
          <w:rFonts w:ascii="Courier New" w:eastAsia="宋体" w:hAnsi="Courier New" w:cs="Courier New"/>
          <w:sz w:val="20"/>
          <w:szCs w:val="20"/>
        </w:rPr>
        <w:t>project/pariseProject</w:t>
      </w:r>
      <w:r w:rsidRPr="00900F0E">
        <w:rPr>
          <w:sz w:val="18"/>
          <w:szCs w:val="18"/>
        </w:rPr>
        <w:t>.do</w:t>
      </w:r>
    </w:p>
    <w:p w:rsidR="000F2B6E" w:rsidRDefault="000F2B6E" w:rsidP="003C5C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3C5C8D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DescoveryId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要点赞的项目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3C5C8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点赞成功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取消点赞成功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2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点赞失败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3</w:t>
            </w:r>
            <w:r w:rsidRPr="00082FFF">
              <w:rPr>
                <w:rFonts w:hint="eastAsia"/>
                <w:szCs w:val="20"/>
              </w:rPr>
              <w:t>：取消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点赞失败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EB692D">
      <w:pPr>
        <w:pStyle w:val="Heading2"/>
        <w:spacing w:line="240" w:lineRule="auto"/>
      </w:pPr>
      <w:r>
        <w:t>22</w:t>
      </w:r>
      <w:r>
        <w:rPr>
          <w:rFonts w:hint="eastAsia"/>
        </w:rPr>
        <w:t>、接口名称：用户加入“发现”</w:t>
      </w:r>
    </w:p>
    <w:p w:rsidR="000F2B6E" w:rsidRDefault="000F2B6E" w:rsidP="00EB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加入项目</w:t>
      </w:r>
    </w:p>
    <w:p w:rsidR="000F2B6E" w:rsidRDefault="000F2B6E" w:rsidP="00EB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270837">
        <w:rPr>
          <w:rFonts w:hint="eastAsia"/>
          <w:sz w:val="18"/>
          <w:szCs w:val="18"/>
        </w:rPr>
        <w:t>：</w:t>
      </w:r>
      <w:r w:rsidRPr="00900F0E">
        <w:rPr>
          <w:rFonts w:ascii="Courier New" w:eastAsia="宋体" w:hAnsi="Courier New" w:cs="Courier New"/>
          <w:sz w:val="20"/>
          <w:szCs w:val="20"/>
        </w:rPr>
        <w:t>project/</w:t>
      </w:r>
      <w:r w:rsidRPr="00F333BE">
        <w:rPr>
          <w:rFonts w:ascii="Courier New" w:eastAsia="宋体" w:hAnsi="Courier New" w:cs="Courier New"/>
          <w:sz w:val="20"/>
          <w:szCs w:val="20"/>
        </w:rPr>
        <w:t>joinProject</w:t>
      </w:r>
      <w:r w:rsidRPr="00900F0E">
        <w:rPr>
          <w:sz w:val="18"/>
          <w:szCs w:val="18"/>
        </w:rPr>
        <w:t>.do</w:t>
      </w:r>
    </w:p>
    <w:p w:rsidR="000F2B6E" w:rsidRDefault="000F2B6E" w:rsidP="00EB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EB692D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projectId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要点赞的项目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EB692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加入成功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加入失败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222A70">
      <w:pPr>
        <w:pStyle w:val="Heading2"/>
        <w:spacing w:line="240" w:lineRule="auto"/>
      </w:pPr>
      <w:r>
        <w:t>23</w:t>
      </w:r>
      <w:r>
        <w:rPr>
          <w:rFonts w:hint="eastAsia"/>
        </w:rPr>
        <w:t>、接口名称：用户登录接口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222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接口描述：用于用户登录</w:t>
      </w:r>
    </w:p>
    <w:p w:rsidR="000F2B6E" w:rsidRDefault="000F2B6E" w:rsidP="00222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155FB1">
        <w:rPr>
          <w:rFonts w:ascii="Courier New" w:eastAsia="宋体" w:hAnsi="Courier New" w:cs="Courier New"/>
          <w:sz w:val="20"/>
          <w:szCs w:val="20"/>
        </w:rPr>
        <w:t>weixinLogin</w:t>
      </w:r>
      <w:r w:rsidRPr="00155FB1">
        <w:rPr>
          <w:sz w:val="18"/>
          <w:szCs w:val="18"/>
        </w:rPr>
        <w:t>/</w:t>
      </w:r>
      <w:r>
        <w:rPr>
          <w:sz w:val="18"/>
          <w:szCs w:val="18"/>
        </w:rPr>
        <w:t>al</w:t>
      </w:r>
      <w:r w:rsidRPr="00155FB1">
        <w:rPr>
          <w:sz w:val="18"/>
          <w:szCs w:val="18"/>
        </w:rPr>
        <w:t>ogin.do</w:t>
      </w:r>
    </w:p>
    <w:p w:rsidR="000F2B6E" w:rsidRDefault="000F2B6E" w:rsidP="00222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222A70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微信发送的</w:t>
            </w:r>
            <w:r w:rsidRPr="00082FFF">
              <w:rPr>
                <w:szCs w:val="20"/>
              </w:rPr>
              <w:t>code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当前访问的平台【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商会，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百享园，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飞看云】</w:t>
            </w:r>
          </w:p>
        </w:tc>
      </w:tr>
    </w:tbl>
    <w:p w:rsidR="000F2B6E" w:rsidRDefault="000F2B6E" w:rsidP="00222A70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添加用户</w:t>
            </w:r>
            <w:r w:rsidRPr="00082FFF">
              <w:rPr>
                <w:rFonts w:hint="eastAsia"/>
                <w:szCs w:val="20"/>
              </w:rPr>
              <w:t>成功，并返回该用户的数据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 xml:space="preserve">1 : 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获取用户成功</w:t>
            </w:r>
            <w:r w:rsidRPr="00082FFF">
              <w:rPr>
                <w:rFonts w:hint="eastAsia"/>
                <w:szCs w:val="20"/>
              </w:rPr>
              <w:t>！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2 :</w:t>
            </w:r>
            <w:r w:rsidRPr="00082FFF">
              <w:rPr>
                <w:rFonts w:ascii="Courier New" w:hAnsi="Courier New" w:hint="eastAsia"/>
                <w:color w:val="000000"/>
                <w:sz w:val="20"/>
                <w:szCs w:val="20"/>
              </w:rPr>
              <w:t>登录失败</w:t>
            </w:r>
          </w:p>
        </w:tc>
      </w:tr>
    </w:tbl>
    <w:p w:rsidR="000F2B6E" w:rsidRDefault="000F2B6E" w:rsidP="00222A70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nickName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昵称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openId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个体用户微信唯一标识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unionId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主体用户微信唯一标识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createTime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注册时间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walletBalance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钱包余额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feikanyunUser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根据传入的</w:t>
            </w: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</w:rPr>
              <w:t>loginPlat</w:t>
            </w:r>
            <w:r w:rsidRPr="00082FFF">
              <w:rPr>
                <w:rFonts w:ascii="Courier New" w:eastAsia="宋体" w:hAnsi="Courier New" w:cs="Courier New" w:hint="eastAsia"/>
                <w:color w:val="FF0000"/>
                <w:sz w:val="20"/>
                <w:szCs w:val="20"/>
              </w:rPr>
              <w:t>的值三择一返回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公共用户信息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baixiangyuanUser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根据传入的</w:t>
            </w: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</w:rPr>
              <w:t>loginPlat</w:t>
            </w:r>
            <w:r w:rsidRPr="00082FFF">
              <w:rPr>
                <w:rFonts w:ascii="Courier New" w:eastAsia="宋体" w:hAnsi="Courier New" w:cs="Courier New" w:hint="eastAsia"/>
                <w:color w:val="FF0000"/>
                <w:sz w:val="20"/>
                <w:szCs w:val="20"/>
              </w:rPr>
              <w:t>的值三择一返回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公共用户信息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shanghuiUser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根据传入的</w:t>
            </w: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</w:rPr>
              <w:t>loginPlat</w:t>
            </w:r>
            <w:r w:rsidRPr="00082FFF">
              <w:rPr>
                <w:rFonts w:ascii="Courier New" w:eastAsia="宋体" w:hAnsi="Courier New" w:cs="Courier New" w:hint="eastAsia"/>
                <w:color w:val="FF0000"/>
                <w:sz w:val="20"/>
                <w:szCs w:val="20"/>
              </w:rPr>
              <w:t>的值三择一返回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公共用户信息</w:t>
            </w:r>
          </w:p>
        </w:tc>
      </w:tr>
    </w:tbl>
    <w:p w:rsidR="000F2B6E" w:rsidRDefault="000F2B6E" w:rsidP="00537DCF">
      <w:pPr>
        <w:pStyle w:val="Heading2"/>
        <w:spacing w:line="240" w:lineRule="auto"/>
      </w:pPr>
      <w:r>
        <w:t>24</w:t>
      </w:r>
      <w:r>
        <w:rPr>
          <w:rFonts w:hint="eastAsia"/>
        </w:rPr>
        <w:t>、接口名称：修改用户信息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537D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F2B6E" w:rsidRDefault="000F2B6E" w:rsidP="00537D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E87CA3">
        <w:rPr>
          <w:rFonts w:ascii="Courier New" w:eastAsia="宋体" w:hAnsi="Courier New" w:cs="Courier New"/>
          <w:sz w:val="20"/>
          <w:szCs w:val="20"/>
        </w:rPr>
        <w:t>user</w:t>
      </w:r>
      <w:r w:rsidRPr="00E87CA3">
        <w:rPr>
          <w:rFonts w:ascii="Courier New" w:eastAsia="宋体" w:hAnsi="Courier New" w:cs="Courier New"/>
          <w:color w:val="2A00FF"/>
          <w:sz w:val="20"/>
          <w:szCs w:val="20"/>
        </w:rPr>
        <w:t>/</w:t>
      </w:r>
      <w:r w:rsidRPr="00E55676">
        <w:rPr>
          <w:rFonts w:ascii="Courier New" w:eastAsia="宋体" w:hAnsi="Courier New" w:cs="Courier New"/>
          <w:sz w:val="20"/>
          <w:szCs w:val="20"/>
        </w:rPr>
        <w:t>changeInformation</w:t>
      </w:r>
      <w:r w:rsidRPr="00E87CA3">
        <w:rPr>
          <w:sz w:val="18"/>
          <w:szCs w:val="18"/>
        </w:rPr>
        <w:t>.</w:t>
      </w:r>
      <w:r>
        <w:rPr>
          <w:sz w:val="18"/>
          <w:szCs w:val="18"/>
        </w:rPr>
        <w:t>do</w:t>
      </w:r>
    </w:p>
    <w:p w:rsidR="000F2B6E" w:rsidRDefault="000F2B6E" w:rsidP="00537D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537DCF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用户编号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email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邮箱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compony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公司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componyIntroduce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公司简介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nickName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昵称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realName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真实姓名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userSex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性别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cardImage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名片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headImage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头像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电话</w:t>
            </w:r>
          </w:p>
        </w:tc>
      </w:tr>
    </w:tbl>
    <w:p w:rsidR="000F2B6E" w:rsidRDefault="000F2B6E" w:rsidP="00537DCF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修改成功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：该用户不存在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2</w:t>
            </w:r>
            <w:r w:rsidRPr="00082FFF">
              <w:rPr>
                <w:rFonts w:hint="eastAsia"/>
                <w:szCs w:val="20"/>
              </w:rPr>
              <w:t>：修改失败</w:t>
            </w:r>
          </w:p>
        </w:tc>
      </w:tr>
    </w:tbl>
    <w:p w:rsidR="000F2B6E" w:rsidRDefault="000F2B6E" w:rsidP="009214DE">
      <w:pPr>
        <w:pStyle w:val="Heading2"/>
        <w:spacing w:line="240" w:lineRule="auto"/>
      </w:pPr>
      <w:r>
        <w:t>25</w:t>
      </w:r>
      <w:r>
        <w:rPr>
          <w:rFonts w:hint="eastAsia"/>
        </w:rPr>
        <w:t>、接口名称：我的订单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9214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获取用户订单列表</w:t>
      </w:r>
    </w:p>
    <w:p w:rsidR="000F2B6E" w:rsidRDefault="000F2B6E" w:rsidP="009214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r w:rsidRPr="004D7F9B">
        <w:rPr>
          <w:rFonts w:ascii="Courier New" w:eastAsia="宋体" w:hAnsi="Courier New" w:cs="Courier New"/>
          <w:sz w:val="20"/>
          <w:szCs w:val="20"/>
        </w:rPr>
        <w:t>goodsOrder/findMyOrder</w:t>
      </w:r>
      <w:r w:rsidRPr="004D7F9B">
        <w:rPr>
          <w:sz w:val="18"/>
          <w:szCs w:val="18"/>
        </w:rPr>
        <w:t>.do</w:t>
      </w:r>
    </w:p>
    <w:p w:rsidR="000F2B6E" w:rsidRDefault="000F2B6E" w:rsidP="009214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9214DE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用户编号</w:t>
            </w:r>
          </w:p>
        </w:tc>
      </w:tr>
      <w:tr w:rsidR="000F2B6E" w:rsidRPr="00082FFF" w:rsidTr="00082FFF">
        <w:trPr>
          <w:trHeight w:val="54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payStatus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支付状态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条</w:t>
            </w:r>
          </w:p>
        </w:tc>
      </w:tr>
    </w:tbl>
    <w:p w:rsidR="000F2B6E" w:rsidRDefault="000F2B6E" w:rsidP="009214DE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：没数据</w:t>
            </w:r>
          </w:p>
        </w:tc>
      </w:tr>
    </w:tbl>
    <w:p w:rsidR="000F2B6E" w:rsidRDefault="000F2B6E" w:rsidP="00307B7C">
      <w:pPr>
        <w:pStyle w:val="Heading2"/>
        <w:spacing w:line="240" w:lineRule="auto"/>
      </w:pPr>
      <w:r>
        <w:t>26</w:t>
      </w:r>
      <w:r>
        <w:rPr>
          <w:rFonts w:hint="eastAsia"/>
        </w:rPr>
        <w:t>、接口名称：获取发布发现的标签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307B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获取标签列表</w:t>
      </w:r>
    </w:p>
    <w:p w:rsidR="000F2B6E" w:rsidRDefault="000F2B6E" w:rsidP="00307B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</w:t>
      </w:r>
      <w:r w:rsidRPr="00727B48">
        <w:rPr>
          <w:rFonts w:ascii="Courier New" w:eastAsia="宋体" w:hAnsi="Courier New" w:cs="Courier New"/>
          <w:sz w:val="20"/>
          <w:szCs w:val="20"/>
        </w:rPr>
        <w:t>descovType/showTypes.do</w:t>
      </w:r>
    </w:p>
    <w:p w:rsidR="000F2B6E" w:rsidRDefault="000F2B6E" w:rsidP="00307B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307B7C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当前的应用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每页条数</w:t>
            </w:r>
          </w:p>
        </w:tc>
      </w:tr>
    </w:tbl>
    <w:p w:rsidR="000F2B6E" w:rsidRDefault="000F2B6E" w:rsidP="00307B7C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：没数据</w:t>
            </w:r>
          </w:p>
        </w:tc>
      </w:tr>
    </w:tbl>
    <w:p w:rsidR="000F2B6E" w:rsidRDefault="000F2B6E" w:rsidP="00A40FC6">
      <w:pPr>
        <w:spacing w:line="220" w:lineRule="atLeast"/>
      </w:pPr>
      <w:bookmarkStart w:id="1" w:name="OLE_LINK17"/>
      <w:bookmarkStart w:id="2" w:name="OLE_LINK18"/>
      <w:bookmarkStart w:id="3" w:name="OLE_LINK19"/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bookmarkStart w:id="4" w:name="OLE_LINK10"/>
            <w:bookmarkStart w:id="5" w:name="OLE_LINK11"/>
            <w:bookmarkStart w:id="6" w:name="OLE_LINK12"/>
            <w:bookmarkStart w:id="7" w:name="OLE_LINK13"/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tagId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tagName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标签名称</w:t>
            </w:r>
          </w:p>
        </w:tc>
      </w:tr>
      <w:tr w:rsidR="000F2B6E" w:rsidRPr="00082FFF" w:rsidTr="00082FFF">
        <w:trPr>
          <w:trHeight w:val="68"/>
        </w:trPr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createUser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创建该标签的用户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【</w:t>
            </w: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代表系统创建，非零则对应用户】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createTime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标签的创建时间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tagType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项目标签</w:t>
            </w:r>
            <w:r w:rsidRPr="00082FFF">
              <w:rPr>
                <w:szCs w:val="20"/>
              </w:rPr>
              <w:t>,2.</w:t>
            </w:r>
            <w:r w:rsidRPr="00082FFF">
              <w:rPr>
                <w:rFonts w:hint="eastAsia"/>
                <w:szCs w:val="20"/>
              </w:rPr>
              <w:t>产品标签</w:t>
            </w:r>
            <w:r w:rsidRPr="00082FFF">
              <w:rPr>
                <w:szCs w:val="20"/>
              </w:rPr>
              <w:t>,3.</w:t>
            </w:r>
            <w:r w:rsidRPr="00082FFF">
              <w:rPr>
                <w:rFonts w:hint="eastAsia"/>
                <w:szCs w:val="20"/>
              </w:rPr>
              <w:t>技能标签，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招聘标签】</w:t>
            </w:r>
          </w:p>
        </w:tc>
      </w:tr>
    </w:tbl>
    <w:bookmarkEnd w:id="1"/>
    <w:bookmarkEnd w:id="2"/>
    <w:bookmarkEnd w:id="3"/>
    <w:bookmarkEnd w:id="4"/>
    <w:bookmarkEnd w:id="5"/>
    <w:bookmarkEnd w:id="6"/>
    <w:bookmarkEnd w:id="7"/>
    <w:p w:rsidR="000F2B6E" w:rsidRDefault="000F2B6E" w:rsidP="00EF4D97">
      <w:pPr>
        <w:pStyle w:val="Heading2"/>
        <w:spacing w:line="240" w:lineRule="auto"/>
      </w:pPr>
      <w:r>
        <w:t>27</w:t>
      </w:r>
      <w:r>
        <w:rPr>
          <w:rFonts w:hint="eastAsia"/>
        </w:rPr>
        <w:t>、接口名称：添加标签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EF4D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获取用户订单列表</w:t>
      </w:r>
    </w:p>
    <w:p w:rsidR="000F2B6E" w:rsidRDefault="000F2B6E" w:rsidP="00EF4D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r w:rsidRPr="002E6CAC">
        <w:rPr>
          <w:rFonts w:ascii="Courier New" w:eastAsia="宋体" w:hAnsi="Courier New" w:cs="Courier New"/>
          <w:sz w:val="20"/>
          <w:szCs w:val="20"/>
        </w:rPr>
        <w:t xml:space="preserve"> /tag/showTag</w:t>
      </w:r>
      <w:r>
        <w:rPr>
          <w:rFonts w:ascii="Courier New" w:eastAsia="宋体" w:hAnsi="Courier New" w:cs="Courier New"/>
          <w:sz w:val="20"/>
          <w:szCs w:val="20"/>
        </w:rPr>
        <w:t>.do</w:t>
      </w:r>
    </w:p>
    <w:p w:rsidR="000F2B6E" w:rsidRDefault="000F2B6E" w:rsidP="00EF4D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EF4D97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tagType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标签类型【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，用户标签，</w:t>
            </w:r>
            <w:r w:rsidRPr="00082FFF">
              <w:rPr>
                <w:szCs w:val="20"/>
              </w:rPr>
              <w:t>2</w:t>
            </w:r>
            <w:r w:rsidRPr="00082FFF">
              <w:rPr>
                <w:rFonts w:hint="eastAsia"/>
                <w:szCs w:val="20"/>
              </w:rPr>
              <w:t>项目标签】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tagName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createUser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当前登录的用户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EF4D97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：标签已存在</w:t>
            </w:r>
          </w:p>
        </w:tc>
      </w:tr>
    </w:tbl>
    <w:p w:rsidR="000F2B6E" w:rsidRDefault="000F2B6E" w:rsidP="00BF7620">
      <w:pPr>
        <w:spacing w:line="220" w:lineRule="atLeast"/>
      </w:pPr>
      <w:r>
        <w:t>28.</w:t>
      </w:r>
      <w:r>
        <w:rPr>
          <w:rFonts w:hint="eastAsia"/>
        </w:rPr>
        <w:t>用户访问、浏览“发现”</w:t>
      </w:r>
    </w:p>
    <w:p w:rsidR="000F2B6E" w:rsidRDefault="000F2B6E" w:rsidP="00420757">
      <w:pPr>
        <w:pStyle w:val="Heading2"/>
        <w:spacing w:line="240" w:lineRule="auto"/>
      </w:pPr>
      <w:r>
        <w:t>28</w:t>
      </w:r>
      <w:r>
        <w:rPr>
          <w:rFonts w:hint="eastAsia"/>
        </w:rPr>
        <w:t>、接口名称：微信端认证用户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4207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微信端认证用户</w:t>
      </w:r>
    </w:p>
    <w:p w:rsidR="000F2B6E" w:rsidRDefault="000F2B6E" w:rsidP="004207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r w:rsidRPr="002E6CAC">
        <w:rPr>
          <w:rFonts w:ascii="Courier New" w:eastAsia="宋体" w:hAnsi="Courier New" w:cs="Courier New"/>
          <w:sz w:val="20"/>
          <w:szCs w:val="20"/>
        </w:rPr>
        <w:t xml:space="preserve"> /</w:t>
      </w:r>
      <w:r>
        <w:rPr>
          <w:rFonts w:ascii="Courier New" w:eastAsia="宋体" w:hAnsi="Courier New" w:cs="Courier New"/>
          <w:sz w:val="20"/>
          <w:szCs w:val="20"/>
        </w:rPr>
        <w:t>user</w:t>
      </w:r>
      <w:r w:rsidRPr="00606FF9">
        <w:rPr>
          <w:rFonts w:ascii="Courier New" w:eastAsia="宋体" w:hAnsi="Courier New" w:cs="Courier New"/>
          <w:sz w:val="20"/>
          <w:szCs w:val="20"/>
        </w:rPr>
        <w:t>/renzhengUser</w:t>
      </w:r>
      <w:r>
        <w:rPr>
          <w:rFonts w:ascii="Courier New" w:eastAsia="宋体" w:hAnsi="Courier New" w:cs="Courier New"/>
          <w:sz w:val="20"/>
          <w:szCs w:val="20"/>
        </w:rPr>
        <w:t>.do</w:t>
      </w:r>
    </w:p>
    <w:p w:rsidR="000F2B6E" w:rsidRDefault="000F2B6E" w:rsidP="004207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420757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managerId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要认证的用户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当前登陆的平台</w:t>
            </w:r>
          </w:p>
        </w:tc>
      </w:tr>
    </w:tbl>
    <w:p w:rsidR="000F2B6E" w:rsidRDefault="000F2B6E" w:rsidP="00420757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您不是管理员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不能认证该用户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：认证失败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：该平台尚未开通该功能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6005FF">
      <w:pPr>
        <w:pStyle w:val="Heading2"/>
        <w:spacing w:line="240" w:lineRule="auto"/>
      </w:pPr>
      <w:r>
        <w:t>29</w:t>
      </w:r>
      <w:r>
        <w:rPr>
          <w:rFonts w:hint="eastAsia"/>
        </w:rPr>
        <w:t>、接口名称：微信端审核商品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6005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微信端审核商品</w:t>
      </w:r>
    </w:p>
    <w:p w:rsidR="000F2B6E" w:rsidRPr="00440E88" w:rsidRDefault="000F2B6E" w:rsidP="006005FF">
      <w:pPr>
        <w:rPr>
          <w:sz w:val="18"/>
          <w:szCs w:val="18"/>
        </w:rPr>
      </w:pPr>
      <w:r w:rsidRPr="00440E88">
        <w:rPr>
          <w:rFonts w:hint="eastAsia"/>
          <w:sz w:val="18"/>
          <w:szCs w:val="18"/>
        </w:rPr>
        <w:t>接口地址：</w:t>
      </w:r>
      <w:r w:rsidRPr="00440E88">
        <w:rPr>
          <w:rFonts w:ascii="Courier New" w:eastAsia="宋体" w:hAnsi="Courier New" w:cs="Courier New"/>
          <w:sz w:val="20"/>
          <w:szCs w:val="20"/>
        </w:rPr>
        <w:t xml:space="preserve"> /goods/passGoods.do</w:t>
      </w:r>
    </w:p>
    <w:p w:rsidR="000F2B6E" w:rsidRDefault="000F2B6E" w:rsidP="006005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6005FF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managerId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要审核的商品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6005FF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您不是管理员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不能认证该商品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：认证失败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：该平台尚未开通该功能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48378C">
      <w:pPr>
        <w:pStyle w:val="Heading2"/>
        <w:spacing w:line="240" w:lineRule="auto"/>
      </w:pPr>
      <w:r>
        <w:t>30</w:t>
      </w:r>
      <w:r>
        <w:rPr>
          <w:rFonts w:hint="eastAsia"/>
        </w:rPr>
        <w:t>、接口名称：微信端上</w:t>
      </w:r>
      <w:r>
        <w:t>/</w:t>
      </w:r>
      <w:r>
        <w:rPr>
          <w:rFonts w:hint="eastAsia"/>
        </w:rPr>
        <w:t>下架商品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4837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微信端上</w:t>
      </w:r>
      <w:r>
        <w:t>/</w:t>
      </w:r>
      <w:r>
        <w:rPr>
          <w:rFonts w:hint="eastAsia"/>
        </w:rPr>
        <w:t>下架商品</w:t>
      </w:r>
    </w:p>
    <w:p w:rsidR="000F2B6E" w:rsidRPr="00185875" w:rsidRDefault="000F2B6E" w:rsidP="0048378C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接口地址：</w:t>
      </w:r>
      <w:r w:rsidRPr="00185875">
        <w:rPr>
          <w:rFonts w:ascii="Courier New" w:eastAsia="宋体" w:hAnsi="Courier New" w:cs="Courier New"/>
          <w:sz w:val="20"/>
          <w:szCs w:val="20"/>
        </w:rPr>
        <w:t xml:space="preserve"> /goods/stopSellGoods.do</w:t>
      </w:r>
    </w:p>
    <w:p w:rsidR="000F2B6E" w:rsidRDefault="000F2B6E" w:rsidP="004837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48378C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要审核的商品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48378C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上架成功（如果该商品原本是下架）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下架成功（如果该商品原本是上架）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该用户没有找到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：该商品没有找到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：您没有权限进行该操作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3E39A1">
      <w:pPr>
        <w:pStyle w:val="Heading2"/>
        <w:spacing w:line="240" w:lineRule="auto"/>
      </w:pPr>
      <w:bookmarkStart w:id="8" w:name="OLE_LINK1"/>
      <w:bookmarkStart w:id="9" w:name="OLE_LINK2"/>
      <w:bookmarkStart w:id="10" w:name="OLE_LINK3"/>
      <w:r>
        <w:t>31</w:t>
      </w:r>
      <w:r>
        <w:rPr>
          <w:rFonts w:hint="eastAsia"/>
        </w:rPr>
        <w:t>、接口名称：微信端上</w:t>
      </w:r>
      <w:r>
        <w:t>/</w:t>
      </w:r>
      <w:r>
        <w:rPr>
          <w:rFonts w:hint="eastAsia"/>
        </w:rPr>
        <w:t>下架发现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3E39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微信端上</w:t>
      </w:r>
      <w:r>
        <w:t>/</w:t>
      </w:r>
      <w:r>
        <w:rPr>
          <w:rFonts w:hint="eastAsia"/>
        </w:rPr>
        <w:t>下架发现</w:t>
      </w:r>
    </w:p>
    <w:p w:rsidR="000F2B6E" w:rsidRPr="00185875" w:rsidRDefault="000F2B6E" w:rsidP="003E39A1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接口地址：</w:t>
      </w:r>
      <w:r w:rsidRPr="00F739F4">
        <w:rPr>
          <w:rFonts w:ascii="Courier New" w:eastAsia="宋体" w:hAnsi="Courier New" w:cs="Courier New"/>
          <w:sz w:val="20"/>
          <w:szCs w:val="20"/>
        </w:rPr>
        <w:t xml:space="preserve"> /descovery/sxjia.do</w:t>
      </w:r>
    </w:p>
    <w:p w:rsidR="000F2B6E" w:rsidRDefault="000F2B6E" w:rsidP="003E39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3E39A1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descoveryId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要审核的商品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3E39A1">
      <w:pPr>
        <w:spacing w:line="220" w:lineRule="atLeast"/>
      </w:pPr>
      <w:bookmarkStart w:id="11" w:name="OLE_LINK32"/>
      <w:bookmarkStart w:id="12" w:name="OLE_LINK33"/>
      <w:bookmarkStart w:id="13" w:name="OLE_LINK34"/>
      <w:bookmarkStart w:id="14" w:name="OLE_LINK35"/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上架成功（如果该发现原本是下架）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下架成功（如果该发现原本是上架）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该用户没有找到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没有找到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：您没有权限进行该操作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DB2F9D">
      <w:pPr>
        <w:pStyle w:val="Heading2"/>
        <w:spacing w:line="240" w:lineRule="auto"/>
      </w:pPr>
      <w:bookmarkStart w:id="15" w:name="OLE_LINK30"/>
      <w:bookmarkStart w:id="16" w:name="OLE_LINK31"/>
      <w:bookmarkEnd w:id="8"/>
      <w:bookmarkEnd w:id="9"/>
      <w:bookmarkEnd w:id="10"/>
      <w:bookmarkEnd w:id="11"/>
      <w:bookmarkEnd w:id="12"/>
      <w:bookmarkEnd w:id="13"/>
      <w:bookmarkEnd w:id="14"/>
      <w:r>
        <w:t>32</w:t>
      </w:r>
      <w:r>
        <w:rPr>
          <w:rFonts w:hint="eastAsia"/>
        </w:rPr>
        <w:t>、接口名称：微信端获取子标签数据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DB2F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发布“发现”时选取发布的类型后，进入子页面获取类型</w:t>
      </w:r>
    </w:p>
    <w:p w:rsidR="000F2B6E" w:rsidRPr="00185875" w:rsidRDefault="000F2B6E" w:rsidP="00DB2F9D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接口地址：</w:t>
      </w:r>
      <w:r w:rsidRPr="0049062E">
        <w:rPr>
          <w:rFonts w:ascii="Courier New" w:eastAsia="宋体" w:hAnsi="Courier New" w:cs="Courier New"/>
          <w:sz w:val="20"/>
          <w:szCs w:val="20"/>
        </w:rPr>
        <w:t xml:space="preserve"> /tag/showChildTag.do</w:t>
      </w:r>
    </w:p>
    <w:p w:rsidR="000F2B6E" w:rsidRDefault="000F2B6E" w:rsidP="00DB2F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DB2F9D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bookmarkStart w:id="17" w:name="OLE_LINK23"/>
            <w:bookmarkStart w:id="18" w:name="OLE_LINK24"/>
            <w:bookmarkStart w:id="19" w:name="OLE_LINK25"/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tagType</w:t>
            </w:r>
            <w:bookmarkEnd w:id="17"/>
            <w:bookmarkEnd w:id="18"/>
            <w:bookmarkEnd w:id="19"/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父标签页所属的类型【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项目标签</w:t>
            </w:r>
            <w:r w:rsidRPr="00082FFF">
              <w:rPr>
                <w:szCs w:val="20"/>
              </w:rPr>
              <w:t>,2.</w:t>
            </w:r>
            <w:r w:rsidRPr="00082FFF">
              <w:rPr>
                <w:rFonts w:hint="eastAsia"/>
                <w:szCs w:val="20"/>
              </w:rPr>
              <w:t>产品标签</w:t>
            </w:r>
            <w:r w:rsidRPr="00082FFF">
              <w:rPr>
                <w:szCs w:val="20"/>
              </w:rPr>
              <w:t>,3.</w:t>
            </w:r>
            <w:r w:rsidRPr="00082FFF">
              <w:rPr>
                <w:rFonts w:hint="eastAsia"/>
                <w:szCs w:val="20"/>
              </w:rPr>
              <w:t>技能标签，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招聘标签】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bookmarkStart w:id="20" w:name="OLE_LINK4"/>
            <w:bookmarkStart w:id="21" w:name="OLE_LINK5"/>
            <w:bookmarkStart w:id="22" w:name="OLE_LINK6"/>
            <w:r w:rsidRPr="00082FFF">
              <w:rPr>
                <w:rFonts w:hint="eastAsia"/>
                <w:szCs w:val="20"/>
              </w:rPr>
              <w:t>是</w:t>
            </w:r>
            <w:bookmarkEnd w:id="20"/>
            <w:bookmarkEnd w:id="21"/>
            <w:bookmarkEnd w:id="22"/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</w:p>
        </w:tc>
      </w:tr>
    </w:tbl>
    <w:p w:rsidR="000F2B6E" w:rsidRDefault="000F2B6E" w:rsidP="009F2607">
      <w:pPr>
        <w:spacing w:line="220" w:lineRule="atLeast"/>
      </w:pPr>
      <w:bookmarkStart w:id="23" w:name="OLE_LINK36"/>
      <w:bookmarkStart w:id="24" w:name="OLE_LINK37"/>
      <w:bookmarkStart w:id="25" w:name="OLE_LINK38"/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处理成功返回数据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：没有数据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bookmarkEnd w:id="23"/>
    <w:bookmarkEnd w:id="24"/>
    <w:bookmarkEnd w:id="25"/>
    <w:p w:rsidR="000F2B6E" w:rsidRDefault="000F2B6E" w:rsidP="00823C73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orderId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子标签所在的位置顺序【举例：</w:t>
            </w:r>
            <w:r w:rsidRPr="00082FFF">
              <w:rPr>
                <w:szCs w:val="20"/>
              </w:rPr>
              <w:t>orderId</w:t>
            </w:r>
            <w:r w:rsidRPr="00082FFF">
              <w:rPr>
                <w:rFonts w:hint="eastAsia"/>
                <w:szCs w:val="20"/>
              </w:rPr>
              <w:t>是</w:t>
            </w:r>
            <w:r w:rsidRPr="00082FFF">
              <w:rPr>
                <w:szCs w:val="20"/>
              </w:rPr>
              <w:t>2</w:t>
            </w:r>
            <w:r w:rsidRPr="00082FFF">
              <w:rPr>
                <w:rFonts w:hint="eastAsia"/>
                <w:szCs w:val="20"/>
              </w:rPr>
              <w:t>，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tagType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传的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，这时候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里面的所有标签都是低保真中的项目中的项目资源</w:t>
            </w:r>
            <w:r w:rsidRPr="00082FFF">
              <w:rPr>
                <w:rFonts w:hint="eastAsia"/>
                <w:szCs w:val="20"/>
              </w:rPr>
              <w:t>】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childtagId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childtagName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标签名称</w:t>
            </w:r>
          </w:p>
        </w:tc>
      </w:tr>
      <w:tr w:rsidR="000F2B6E" w:rsidRPr="00082FFF" w:rsidTr="00082FFF">
        <w:trPr>
          <w:trHeight w:val="68"/>
        </w:trPr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childtagOrder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bookmarkStart w:id="26" w:name="OLE_LINK20"/>
            <w:bookmarkStart w:id="27" w:name="OLE_LINK21"/>
            <w:bookmarkStart w:id="28" w:name="OLE_LINK22"/>
            <w:r w:rsidRPr="00082FFF">
              <w:rPr>
                <w:rFonts w:hint="eastAsia"/>
                <w:szCs w:val="20"/>
              </w:rPr>
              <w:t>子标签所在的位置顺序</w:t>
            </w:r>
            <w:bookmarkEnd w:id="26"/>
            <w:bookmarkEnd w:id="27"/>
            <w:bookmarkEnd w:id="28"/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childtagCreateUser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bookmarkStart w:id="29" w:name="OLE_LINK26"/>
            <w:bookmarkStart w:id="30" w:name="OLE_LINK27"/>
            <w:bookmarkStart w:id="31" w:name="OLE_LINK28"/>
            <w:r w:rsidRPr="00082FFF">
              <w:rPr>
                <w:rFonts w:hint="eastAsia"/>
                <w:szCs w:val="20"/>
              </w:rPr>
              <w:t>标签的创建</w:t>
            </w:r>
            <w:bookmarkEnd w:id="29"/>
            <w:bookmarkEnd w:id="30"/>
            <w:bookmarkEnd w:id="31"/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304"/>
        </w:trPr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childtagCreateTime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标签的创建时间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isUsing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是否启用【默认都是启用，该字段是在后台维护标签】</w:t>
            </w:r>
          </w:p>
        </w:tc>
      </w:tr>
    </w:tbl>
    <w:bookmarkEnd w:id="15"/>
    <w:bookmarkEnd w:id="16"/>
    <w:p w:rsidR="000F2B6E" w:rsidRDefault="000F2B6E" w:rsidP="0051053C">
      <w:pPr>
        <w:pStyle w:val="Heading2"/>
        <w:spacing w:line="240" w:lineRule="auto"/>
      </w:pPr>
      <w:r>
        <w:t>33</w:t>
      </w:r>
      <w:r>
        <w:rPr>
          <w:rFonts w:hint="eastAsia"/>
        </w:rPr>
        <w:t>、接口名称：微信端添加子标签数据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51053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发布“发现”时选取发布的类型后，进入子页面添加类型</w:t>
      </w:r>
    </w:p>
    <w:p w:rsidR="000F2B6E" w:rsidRPr="00CE25FD" w:rsidRDefault="000F2B6E" w:rsidP="0051053C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CE25FD">
        <w:rPr>
          <w:rFonts w:hint="eastAsia"/>
          <w:sz w:val="18"/>
          <w:szCs w:val="18"/>
        </w:rPr>
        <w:t>口地址：</w:t>
      </w:r>
      <w:r w:rsidRPr="00CE25FD">
        <w:rPr>
          <w:rFonts w:ascii="Courier New" w:eastAsia="宋体" w:hAnsi="Courier New" w:cs="Courier New"/>
          <w:sz w:val="20"/>
          <w:szCs w:val="20"/>
        </w:rPr>
        <w:t xml:space="preserve"> /tag/addChildTag.do</w:t>
      </w:r>
    </w:p>
    <w:p w:rsidR="000F2B6E" w:rsidRDefault="000F2B6E" w:rsidP="0051053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51053C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tagType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父标签页所属的类型【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项目标签</w:t>
            </w:r>
            <w:r w:rsidRPr="00082FFF">
              <w:rPr>
                <w:szCs w:val="20"/>
              </w:rPr>
              <w:t>,2.</w:t>
            </w:r>
            <w:r w:rsidRPr="00082FFF">
              <w:rPr>
                <w:rFonts w:hint="eastAsia"/>
                <w:szCs w:val="20"/>
              </w:rPr>
              <w:t>产品标签</w:t>
            </w:r>
            <w:r w:rsidRPr="00082FFF">
              <w:rPr>
                <w:szCs w:val="20"/>
              </w:rPr>
              <w:t>,3.</w:t>
            </w:r>
            <w:r w:rsidRPr="00082FFF">
              <w:rPr>
                <w:rFonts w:hint="eastAsia"/>
                <w:szCs w:val="20"/>
              </w:rPr>
              <w:t>技能标签，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招聘标签】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tagName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标签</w:t>
            </w:r>
            <w:r w:rsidRPr="00082FFF">
              <w:rPr>
                <w:szCs w:val="20"/>
              </w:rPr>
              <w:t>/</w:t>
            </w:r>
            <w:r w:rsidRPr="00082FFF">
              <w:rPr>
                <w:rFonts w:hint="eastAsia"/>
                <w:szCs w:val="20"/>
              </w:rPr>
              <w:t>分类名称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当前登录的用户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7702F0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添加成功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该标签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/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分类已存</w:t>
            </w:r>
          </w:p>
        </w:tc>
      </w:tr>
    </w:tbl>
    <w:p w:rsidR="000F2B6E" w:rsidRDefault="000F2B6E" w:rsidP="00AF2F5D">
      <w:pPr>
        <w:pStyle w:val="Heading2"/>
        <w:spacing w:line="240" w:lineRule="auto"/>
      </w:pPr>
      <w:r>
        <w:t>34</w:t>
      </w:r>
      <w:r>
        <w:rPr>
          <w:rFonts w:hint="eastAsia"/>
        </w:rPr>
        <w:t>、接口名称：发现详情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AF2F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在“发现”列表时选中一个发现，查看详情</w:t>
      </w:r>
    </w:p>
    <w:p w:rsidR="000F2B6E" w:rsidRPr="00CE25FD" w:rsidRDefault="000F2B6E" w:rsidP="00AF2F5D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CE25FD">
        <w:rPr>
          <w:rFonts w:hint="eastAsia"/>
          <w:sz w:val="18"/>
          <w:szCs w:val="18"/>
        </w:rPr>
        <w:t>口地址：</w:t>
      </w:r>
      <w:r w:rsidRPr="00CE25FD">
        <w:rPr>
          <w:rFonts w:ascii="Courier New" w:eastAsia="宋体" w:hAnsi="Courier New" w:cs="Courier New"/>
          <w:sz w:val="20"/>
          <w:szCs w:val="20"/>
        </w:rPr>
        <w:t xml:space="preserve"> </w:t>
      </w:r>
      <w:r w:rsidRPr="00F2319C">
        <w:rPr>
          <w:rFonts w:ascii="Courier New" w:eastAsia="宋体" w:hAnsi="Courier New" w:cs="Courier New"/>
          <w:sz w:val="20"/>
          <w:szCs w:val="20"/>
        </w:rPr>
        <w:t>/descovery/descovveryDetails.do</w:t>
      </w:r>
    </w:p>
    <w:p w:rsidR="000F2B6E" w:rsidRDefault="000F2B6E" w:rsidP="00AF2F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AF2F5D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descoveryId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‘发现’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第几页，用户获取访客列表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每页显示的访客列表个数</w:t>
            </w:r>
          </w:p>
        </w:tc>
      </w:tr>
    </w:tbl>
    <w:p w:rsidR="000F2B6E" w:rsidRDefault="000F2B6E" w:rsidP="00AF2F5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'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发现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'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不存在</w:t>
            </w:r>
            <w:r w:rsidRPr="00082FFF"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</w:tc>
      </w:tr>
    </w:tbl>
    <w:p w:rsidR="000F2B6E" w:rsidRDefault="000F2B6E" w:rsidP="006076DC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。。。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</w:tbl>
    <w:p w:rsidR="000F2B6E" w:rsidRDefault="000F2B6E" w:rsidP="008E592A">
      <w:pPr>
        <w:pStyle w:val="Heading2"/>
        <w:spacing w:line="240" w:lineRule="auto"/>
      </w:pPr>
      <w:r>
        <w:t>35</w:t>
      </w:r>
      <w:r>
        <w:rPr>
          <w:rFonts w:hint="eastAsia"/>
        </w:rPr>
        <w:t>、接口名称：审核发现</w:t>
      </w:r>
      <w:r>
        <w:t>(</w:t>
      </w:r>
      <w:r>
        <w:rPr>
          <w:rFonts w:hint="eastAsia"/>
        </w:rPr>
        <w:t>整合版</w:t>
      </w:r>
      <w:r>
        <w:t>)</w:t>
      </w:r>
    </w:p>
    <w:p w:rsidR="000F2B6E" w:rsidRDefault="000F2B6E" w:rsidP="008E59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在“发现”列表时选中一个发现，查看详情</w:t>
      </w:r>
    </w:p>
    <w:p w:rsidR="000F2B6E" w:rsidRPr="00CE25FD" w:rsidRDefault="000F2B6E" w:rsidP="008E592A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CE25FD">
        <w:rPr>
          <w:rFonts w:hint="eastAsia"/>
          <w:sz w:val="18"/>
          <w:szCs w:val="18"/>
        </w:rPr>
        <w:t>口地址：</w:t>
      </w:r>
      <w:r w:rsidRPr="00CE25FD">
        <w:rPr>
          <w:rFonts w:ascii="Courier New" w:eastAsia="宋体" w:hAnsi="Courier New" w:cs="Courier New"/>
          <w:sz w:val="20"/>
          <w:szCs w:val="20"/>
        </w:rPr>
        <w:t xml:space="preserve"> </w:t>
      </w:r>
      <w:r w:rsidRPr="00F2319C">
        <w:rPr>
          <w:rFonts w:ascii="Courier New" w:eastAsia="宋体" w:hAnsi="Courier New" w:cs="Courier New"/>
          <w:sz w:val="20"/>
          <w:szCs w:val="20"/>
        </w:rPr>
        <w:t>/d</w:t>
      </w:r>
      <w:r w:rsidRPr="008E2C06">
        <w:rPr>
          <w:rFonts w:ascii="Courier New" w:eastAsia="宋体" w:hAnsi="Courier New" w:cs="Courier New"/>
          <w:sz w:val="20"/>
          <w:szCs w:val="20"/>
        </w:rPr>
        <w:t>escovery/passDescovery.do</w:t>
      </w:r>
    </w:p>
    <w:p w:rsidR="000F2B6E" w:rsidRDefault="000F2B6E" w:rsidP="008E59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8E592A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descoveryId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‘发现’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8E592A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您没有审核权限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2: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审核失败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2104C3">
      <w:pPr>
        <w:pStyle w:val="Heading2"/>
        <w:spacing w:line="240" w:lineRule="auto"/>
      </w:pPr>
      <w:r>
        <w:t>36</w:t>
      </w:r>
      <w:r>
        <w:rPr>
          <w:rFonts w:hint="eastAsia"/>
        </w:rPr>
        <w:t>、接口名称：前端上传轮播图</w:t>
      </w:r>
    </w:p>
    <w:p w:rsidR="000F2B6E" w:rsidRDefault="000F2B6E" w:rsidP="002104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微信端上传轮播图</w:t>
      </w:r>
    </w:p>
    <w:p w:rsidR="000F2B6E" w:rsidRPr="00CE25FD" w:rsidRDefault="000F2B6E" w:rsidP="002104C3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CE25FD">
        <w:rPr>
          <w:rFonts w:hint="eastAsia"/>
          <w:sz w:val="18"/>
          <w:szCs w:val="18"/>
        </w:rPr>
        <w:t>口</w:t>
      </w:r>
      <w:r w:rsidRPr="00A43222">
        <w:rPr>
          <w:rFonts w:hint="eastAsia"/>
          <w:sz w:val="18"/>
          <w:szCs w:val="18"/>
        </w:rPr>
        <w:t>地址：</w:t>
      </w:r>
      <w:r w:rsidRPr="00A43222">
        <w:rPr>
          <w:rFonts w:ascii="Courier New" w:eastAsia="宋体" w:hAnsi="Courier New" w:cs="Courier New"/>
          <w:sz w:val="20"/>
          <w:szCs w:val="20"/>
        </w:rPr>
        <w:t xml:space="preserve"> /carousel/addPicture.do</w:t>
      </w:r>
    </w:p>
    <w:p w:rsidR="000F2B6E" w:rsidRDefault="000F2B6E" w:rsidP="002104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2104C3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pictures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图片访问地址拼接成的字符串，接口为</w:t>
            </w:r>
          </w:p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szCs w:val="20"/>
              </w:rPr>
              <w:t>www.ailefeigou.com/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carouselUpload/upload.do? file=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2104C3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添加失败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请上传图片</w:t>
            </w:r>
          </w:p>
        </w:tc>
      </w:tr>
    </w:tbl>
    <w:p w:rsidR="000F2B6E" w:rsidRDefault="000F2B6E" w:rsidP="00144414">
      <w:pPr>
        <w:pStyle w:val="Heading2"/>
        <w:spacing w:line="240" w:lineRule="auto"/>
      </w:pPr>
      <w:r>
        <w:t>37</w:t>
      </w:r>
      <w:r>
        <w:rPr>
          <w:rFonts w:hint="eastAsia"/>
        </w:rPr>
        <w:t>、接口名称：前端获取轮播图列表</w:t>
      </w:r>
    </w:p>
    <w:p w:rsidR="000F2B6E" w:rsidRDefault="000F2B6E" w:rsidP="00144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微信端获取轮播图列表</w:t>
      </w:r>
    </w:p>
    <w:p w:rsidR="000F2B6E" w:rsidRPr="000D0D6B" w:rsidRDefault="000F2B6E" w:rsidP="00144414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0D0D6B">
        <w:rPr>
          <w:rFonts w:hint="eastAsia"/>
          <w:sz w:val="18"/>
          <w:szCs w:val="18"/>
        </w:rPr>
        <w:t>口地址：</w:t>
      </w:r>
      <w:r w:rsidRPr="000D0D6B">
        <w:rPr>
          <w:rFonts w:ascii="Courier New" w:eastAsia="宋体" w:hAnsi="Courier New" w:cs="Courier New"/>
          <w:sz w:val="20"/>
          <w:szCs w:val="20"/>
        </w:rPr>
        <w:t xml:space="preserve"> /carousel/pictureList.do</w:t>
      </w:r>
    </w:p>
    <w:p w:rsidR="000F2B6E" w:rsidRDefault="000F2B6E" w:rsidP="00144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144414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每页条数</w:t>
            </w:r>
          </w:p>
        </w:tc>
      </w:tr>
    </w:tbl>
    <w:p w:rsidR="000F2B6E" w:rsidRDefault="000F2B6E" w:rsidP="00144414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没有数据。</w:t>
            </w:r>
          </w:p>
        </w:tc>
      </w:tr>
    </w:tbl>
    <w:p w:rsidR="000F2B6E" w:rsidRDefault="000F2B6E" w:rsidP="00E45AA2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pictureId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图片编号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pictureUrl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图片地址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uploadUser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上传的用户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uploadTime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图片添加时间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orderId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图片轮播排序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isUsing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图片是否在轮播【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pictureName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图片名称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sxjUser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修改图片轮播状态的用户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6536F1">
      <w:pPr>
        <w:pStyle w:val="Heading2"/>
        <w:spacing w:line="240" w:lineRule="auto"/>
      </w:pPr>
      <w:r>
        <w:t>38</w:t>
      </w:r>
      <w:r>
        <w:rPr>
          <w:rFonts w:hint="eastAsia"/>
        </w:rPr>
        <w:t>、接口名称：前端修改轮播图</w:t>
      </w:r>
    </w:p>
    <w:p w:rsidR="000F2B6E" w:rsidRPr="00EE40D7" w:rsidRDefault="000F2B6E" w:rsidP="006536F1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接口描述：用于</w:t>
      </w:r>
      <w:r w:rsidRPr="00EE40D7">
        <w:rPr>
          <w:rFonts w:hint="eastAsia"/>
        </w:rPr>
        <w:t>微信端上传轮播图</w:t>
      </w:r>
    </w:p>
    <w:p w:rsidR="000F2B6E" w:rsidRPr="00EE40D7" w:rsidRDefault="000F2B6E" w:rsidP="006536F1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接口地</w:t>
      </w:r>
      <w:r w:rsidRPr="00C706E6">
        <w:rPr>
          <w:rFonts w:hint="eastAsia"/>
          <w:sz w:val="18"/>
          <w:szCs w:val="18"/>
        </w:rPr>
        <w:t>址：</w:t>
      </w:r>
      <w:r w:rsidRPr="00C706E6">
        <w:rPr>
          <w:rFonts w:ascii="Courier New" w:eastAsia="宋体" w:hAnsi="Courier New" w:cs="Courier New"/>
          <w:sz w:val="20"/>
          <w:szCs w:val="20"/>
        </w:rPr>
        <w:t xml:space="preserve"> /carousel/changePicture.do</w:t>
      </w:r>
    </w:p>
    <w:p w:rsidR="000F2B6E" w:rsidRDefault="000F2B6E" w:rsidP="006536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6536F1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pictures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修改后轮播图地址拼接成的字符串</w:t>
            </w:r>
          </w:p>
        </w:tc>
      </w:tr>
    </w:tbl>
    <w:p w:rsidR="000F2B6E" w:rsidRDefault="000F2B6E" w:rsidP="006536F1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修改成功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修改失败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：请上传图片</w:t>
            </w:r>
          </w:p>
        </w:tc>
      </w:tr>
    </w:tbl>
    <w:p w:rsidR="000F2B6E" w:rsidRDefault="000F2B6E" w:rsidP="001379C3">
      <w:pPr>
        <w:pStyle w:val="Heading2"/>
        <w:spacing w:line="240" w:lineRule="auto"/>
      </w:pPr>
      <w:r>
        <w:t>39</w:t>
      </w:r>
      <w:r>
        <w:rPr>
          <w:rFonts w:hint="eastAsia"/>
        </w:rPr>
        <w:t>、接口名称：【发现】添加留言</w:t>
      </w:r>
      <w:r>
        <w:t>/</w:t>
      </w:r>
      <w:r>
        <w:rPr>
          <w:rFonts w:hint="eastAsia"/>
        </w:rPr>
        <w:t>评论</w:t>
      </w:r>
    </w:p>
    <w:p w:rsidR="000F2B6E" w:rsidRPr="00EE40D7" w:rsidRDefault="000F2B6E" w:rsidP="001379C3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接口描述：用于</w:t>
      </w:r>
      <w:r w:rsidRPr="00EE40D7">
        <w:rPr>
          <w:rFonts w:hint="eastAsia"/>
        </w:rPr>
        <w:t>微信端上传轮播图</w:t>
      </w:r>
    </w:p>
    <w:p w:rsidR="000F2B6E" w:rsidRPr="00EE40D7" w:rsidRDefault="000F2B6E" w:rsidP="001379C3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接口地</w:t>
      </w:r>
      <w:r w:rsidRPr="00323707">
        <w:rPr>
          <w:rFonts w:hint="eastAsia"/>
          <w:sz w:val="18"/>
          <w:szCs w:val="18"/>
        </w:rPr>
        <w:t>址：</w:t>
      </w:r>
      <w:r w:rsidRPr="00323707">
        <w:rPr>
          <w:rFonts w:ascii="Courier New" w:eastAsia="宋体" w:hAnsi="Courier New" w:cs="Courier New"/>
          <w:sz w:val="20"/>
          <w:szCs w:val="20"/>
        </w:rPr>
        <w:t xml:space="preserve"> /descoery/leaveMsg.do</w:t>
      </w:r>
    </w:p>
    <w:p w:rsidR="000F2B6E" w:rsidRDefault="000F2B6E" w:rsidP="001379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1379C3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descoveryId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‘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messageContent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评论内容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messageImage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parentId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当是追评时，传入追评的主信息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1379C3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AD56A5">
      <w:pPr>
        <w:pStyle w:val="Heading2"/>
        <w:spacing w:line="240" w:lineRule="auto"/>
      </w:pPr>
      <w:r>
        <w:t>40</w:t>
      </w:r>
      <w:r>
        <w:rPr>
          <w:rFonts w:hint="eastAsia"/>
        </w:rPr>
        <w:t>、接口名称：前端获取【发现】的评论列表</w:t>
      </w:r>
    </w:p>
    <w:p w:rsidR="000F2B6E" w:rsidRPr="00D02265" w:rsidRDefault="000F2B6E" w:rsidP="00AD56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微信端获取列表</w:t>
      </w:r>
    </w:p>
    <w:p w:rsidR="000F2B6E" w:rsidRPr="00184E47" w:rsidRDefault="000F2B6E" w:rsidP="00AD56A5">
      <w:pPr>
        <w:rPr>
          <w:sz w:val="18"/>
          <w:szCs w:val="18"/>
        </w:rPr>
      </w:pPr>
      <w:r w:rsidRPr="00184E47">
        <w:rPr>
          <w:rFonts w:hint="eastAsia"/>
          <w:sz w:val="18"/>
          <w:szCs w:val="18"/>
        </w:rPr>
        <w:t>接口地址：</w:t>
      </w:r>
      <w:r w:rsidRPr="00184E47">
        <w:rPr>
          <w:rFonts w:ascii="Courier New" w:eastAsia="宋体" w:hAnsi="Courier New" w:cs="Courier New"/>
          <w:sz w:val="20"/>
          <w:szCs w:val="20"/>
        </w:rPr>
        <w:t xml:space="preserve"> /descoery/leaveMsgList.do</w:t>
      </w:r>
    </w:p>
    <w:p w:rsidR="000F2B6E" w:rsidRDefault="000F2B6E" w:rsidP="00AD56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AD56A5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descoveryId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jc w:val="center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</w:tbl>
    <w:p w:rsidR="000F2B6E" w:rsidRDefault="000F2B6E" w:rsidP="00AD56A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没有数据。</w:t>
            </w:r>
          </w:p>
        </w:tc>
      </w:tr>
    </w:tbl>
    <w:p w:rsidR="000F2B6E" w:rsidRDefault="000F2B6E" w:rsidP="00AD56A5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messageId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品论编号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descoveryId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评论发‘发现’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messageContent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评论信息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MessageImage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评论添加的图片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leaveUserId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leaveTime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评论时间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nickName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评论者昵称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addedMessage.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  <w:u w:val="single"/>
              </w:rPr>
              <w:t>。。。。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追评信息</w:t>
            </w:r>
          </w:p>
        </w:tc>
      </w:tr>
    </w:tbl>
    <w:p w:rsidR="000F2B6E" w:rsidRDefault="000F2B6E" w:rsidP="003A1CE5">
      <w:pPr>
        <w:pStyle w:val="Heading2"/>
        <w:spacing w:line="240" w:lineRule="auto"/>
      </w:pPr>
      <w:r>
        <w:t>41</w:t>
      </w:r>
      <w:r>
        <w:rPr>
          <w:rFonts w:hint="eastAsia"/>
        </w:rPr>
        <w:t>、接口名称：前端获取所有商品类型</w:t>
      </w:r>
    </w:p>
    <w:p w:rsidR="000F2B6E" w:rsidRPr="001128B8" w:rsidRDefault="000F2B6E" w:rsidP="003A1CE5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微信端获取商品类型列表</w:t>
      </w:r>
    </w:p>
    <w:p w:rsidR="000F2B6E" w:rsidRPr="001128B8" w:rsidRDefault="000F2B6E" w:rsidP="003A1CE5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接口地址：</w:t>
      </w:r>
      <w:r w:rsidRPr="001128B8">
        <w:rPr>
          <w:rFonts w:ascii="Courier New" w:eastAsia="宋体" w:hAnsi="Courier New" w:cs="Courier New"/>
          <w:sz w:val="20"/>
          <w:szCs w:val="20"/>
        </w:rPr>
        <w:t xml:space="preserve"> /goods/showgType.do</w:t>
      </w:r>
    </w:p>
    <w:p w:rsidR="000F2B6E" w:rsidRDefault="000F2B6E" w:rsidP="003A1C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3A1CE5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当前所登录的应用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3A1CE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：处理成功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没有数据。</w:t>
            </w:r>
          </w:p>
        </w:tc>
      </w:tr>
    </w:tbl>
    <w:p w:rsidR="000F2B6E" w:rsidRDefault="000F2B6E" w:rsidP="003A1CE5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商品类型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77"/>
        </w:trPr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typeName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商品类型名称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createTime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创建时间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createUser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创建该标签的用户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当前登录的应用</w:t>
            </w:r>
          </w:p>
        </w:tc>
      </w:tr>
    </w:tbl>
    <w:p w:rsidR="000F2B6E" w:rsidRDefault="000F2B6E" w:rsidP="007516B6">
      <w:pPr>
        <w:pStyle w:val="Heading2"/>
        <w:spacing w:line="240" w:lineRule="auto"/>
      </w:pPr>
      <w:r>
        <w:t>42</w:t>
      </w:r>
      <w:r>
        <w:rPr>
          <w:rFonts w:hint="eastAsia"/>
        </w:rPr>
        <w:t>、接口名称：前端添加商品类型</w:t>
      </w:r>
    </w:p>
    <w:p w:rsidR="000F2B6E" w:rsidRPr="001128B8" w:rsidRDefault="000F2B6E" w:rsidP="007516B6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应用拥有者添加</w:t>
      </w:r>
      <w:r w:rsidRPr="001128B8">
        <w:rPr>
          <w:rFonts w:hint="eastAsia"/>
        </w:rPr>
        <w:t>商品类型</w:t>
      </w:r>
    </w:p>
    <w:p w:rsidR="000F2B6E" w:rsidRPr="001128B8" w:rsidRDefault="000F2B6E" w:rsidP="007516B6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接口地址：</w:t>
      </w:r>
      <w:r w:rsidRPr="001128B8">
        <w:rPr>
          <w:rFonts w:ascii="Courier New" w:eastAsia="宋体" w:hAnsi="Courier New" w:cs="Courier New"/>
          <w:sz w:val="20"/>
          <w:szCs w:val="20"/>
        </w:rPr>
        <w:t xml:space="preserve"> /goods/showgType.do</w:t>
      </w:r>
    </w:p>
    <w:p w:rsidR="000F2B6E" w:rsidRDefault="000F2B6E" w:rsidP="007516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7516B6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当前所登录的应用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typeName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商品类型名称</w:t>
            </w:r>
          </w:p>
        </w:tc>
      </w:tr>
    </w:tbl>
    <w:p w:rsidR="000F2B6E" w:rsidRDefault="000F2B6E" w:rsidP="007516B6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：添加成功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您没有添加商品类型的权限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：该类型已存在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请勿重复添加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B71733">
      <w:pPr>
        <w:pStyle w:val="Heading2"/>
        <w:spacing w:line="240" w:lineRule="auto"/>
      </w:pPr>
      <w:r>
        <w:t>43</w:t>
      </w:r>
      <w:r>
        <w:rPr>
          <w:rFonts w:hint="eastAsia"/>
        </w:rPr>
        <w:t>、接口名称：前端收藏和取消收藏【发现】</w:t>
      </w:r>
    </w:p>
    <w:p w:rsidR="000F2B6E" w:rsidRPr="001128B8" w:rsidRDefault="000F2B6E" w:rsidP="00B71733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用户收藏发现</w:t>
      </w:r>
    </w:p>
    <w:p w:rsidR="000F2B6E" w:rsidRPr="00826780" w:rsidRDefault="000F2B6E" w:rsidP="00B71733">
      <w:pPr>
        <w:rPr>
          <w:sz w:val="18"/>
          <w:szCs w:val="18"/>
        </w:rPr>
      </w:pPr>
      <w:r w:rsidRPr="00826780">
        <w:rPr>
          <w:rFonts w:hint="eastAsia"/>
          <w:sz w:val="18"/>
          <w:szCs w:val="18"/>
        </w:rPr>
        <w:t>接口地址：</w:t>
      </w:r>
      <w:r w:rsidRPr="00826780">
        <w:rPr>
          <w:rFonts w:ascii="Courier New" w:eastAsia="宋体" w:hAnsi="Courier New" w:cs="Courier New"/>
          <w:sz w:val="20"/>
          <w:szCs w:val="20"/>
        </w:rPr>
        <w:t xml:space="preserve"> /descoery/collect.do</w:t>
      </w:r>
    </w:p>
    <w:p w:rsidR="000F2B6E" w:rsidRDefault="000F2B6E" w:rsidP="00B717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B71733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当前所登录的应用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descoveryId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要收藏或取消收藏的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收藏者用户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B71733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收藏成功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取消收藏成功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：对不起，收藏失败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3: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对不起，取消收藏失败！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4: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对不起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该发现不存在或已删除</w:t>
            </w:r>
          </w:p>
        </w:tc>
      </w:tr>
    </w:tbl>
    <w:p w:rsidR="000F2B6E" w:rsidRDefault="000F2B6E" w:rsidP="00896598">
      <w:pPr>
        <w:pStyle w:val="Heading2"/>
        <w:spacing w:line="240" w:lineRule="auto"/>
      </w:pPr>
      <w:r>
        <w:t>44</w:t>
      </w:r>
      <w:r>
        <w:rPr>
          <w:rFonts w:hint="eastAsia"/>
        </w:rPr>
        <w:t>、接口名称：前端用户查看我的收藏，包括发现和商品</w:t>
      </w:r>
    </w:p>
    <w:p w:rsidR="000F2B6E" w:rsidRPr="001128B8" w:rsidRDefault="000F2B6E" w:rsidP="00896598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用户查看收藏</w:t>
      </w:r>
    </w:p>
    <w:p w:rsidR="000F2B6E" w:rsidRPr="00371425" w:rsidRDefault="000F2B6E" w:rsidP="00896598">
      <w:pPr>
        <w:rPr>
          <w:sz w:val="18"/>
          <w:szCs w:val="18"/>
        </w:rPr>
      </w:pPr>
      <w:r w:rsidRPr="00371425">
        <w:rPr>
          <w:rFonts w:hint="eastAsia"/>
          <w:sz w:val="18"/>
          <w:szCs w:val="18"/>
        </w:rPr>
        <w:t>接口地址：</w:t>
      </w:r>
      <w:r w:rsidRPr="00371425">
        <w:rPr>
          <w:rFonts w:ascii="Courier New" w:eastAsia="宋体" w:hAnsi="Courier New" w:cs="Courier New"/>
          <w:sz w:val="20"/>
          <w:szCs w:val="20"/>
        </w:rPr>
        <w:t xml:space="preserve"> /descoery/myCollection.do</w:t>
      </w:r>
    </w:p>
    <w:p w:rsidR="000F2B6E" w:rsidRDefault="000F2B6E" w:rsidP="008965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896598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当前所登录的应用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  <w:r w:rsidRPr="00082FFF">
              <w:rPr>
                <w:szCs w:val="20"/>
              </w:rPr>
              <w:t xml:space="preserve"> </w:t>
            </w:r>
            <w:r w:rsidRPr="00082FFF">
              <w:rPr>
                <w:rFonts w:hint="eastAsia"/>
                <w:szCs w:val="20"/>
              </w:rPr>
              <w:t>数据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收藏者用户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896598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操作成功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</w:t>
            </w:r>
          </w:p>
        </w:tc>
      </w:tr>
    </w:tbl>
    <w:p w:rsidR="000F2B6E" w:rsidRDefault="000F2B6E" w:rsidP="003B3734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1175"/>
        <w:gridCol w:w="2131"/>
        <w:gridCol w:w="2931"/>
      </w:tblGrid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collectionId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77"/>
        </w:trPr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收藏者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createTime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收藏时间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descoveryId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isCancel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是否取消收藏【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收藏所在的应用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descoveryCommon.</w:t>
            </w: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descoveryId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id’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descoveryTitle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‘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标题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descoveryImage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图片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pariseCount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点赞总数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readCount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阅读总数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collectCount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收藏总数</w:t>
            </w:r>
          </w:p>
        </w:tc>
      </w:tr>
      <w:tr w:rsidR="000F2B6E" w:rsidRPr="00082FFF" w:rsidTr="00082FFF">
        <w:tc>
          <w:tcPr>
            <w:tcW w:w="3085" w:type="dxa"/>
          </w:tcPr>
          <w:p w:rsidR="000F2B6E" w:rsidRPr="00082FFF" w:rsidRDefault="000F2B6E" w:rsidP="00082FFF">
            <w:pPr>
              <w:spacing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joinedCount</w:t>
            </w:r>
          </w:p>
        </w:tc>
        <w:tc>
          <w:tcPr>
            <w:tcW w:w="1175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收藏的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发现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加入用户总数</w:t>
            </w:r>
          </w:p>
        </w:tc>
      </w:tr>
    </w:tbl>
    <w:p w:rsidR="000F2B6E" w:rsidRDefault="000F2B6E" w:rsidP="005A5653">
      <w:pPr>
        <w:pStyle w:val="Heading2"/>
        <w:spacing w:line="240" w:lineRule="auto"/>
      </w:pPr>
      <w:r>
        <w:t>45</w:t>
      </w:r>
      <w:r>
        <w:rPr>
          <w:rFonts w:hint="eastAsia"/>
        </w:rPr>
        <w:t>、接口名称：前端用户把商品加入购物车</w:t>
      </w:r>
    </w:p>
    <w:p w:rsidR="000F2B6E" w:rsidRPr="001128B8" w:rsidRDefault="000F2B6E" w:rsidP="005A5653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用户把商品加入购物车</w:t>
      </w:r>
    </w:p>
    <w:p w:rsidR="000F2B6E" w:rsidRPr="00F00BB6" w:rsidRDefault="000F2B6E" w:rsidP="005A5653">
      <w:pPr>
        <w:rPr>
          <w:sz w:val="18"/>
          <w:szCs w:val="18"/>
        </w:rPr>
      </w:pPr>
      <w:r w:rsidRPr="00F00BB6">
        <w:rPr>
          <w:rFonts w:hint="eastAsia"/>
          <w:sz w:val="18"/>
          <w:szCs w:val="18"/>
        </w:rPr>
        <w:t>接口地址：</w:t>
      </w:r>
      <w:r w:rsidRPr="00F00BB6">
        <w:rPr>
          <w:rFonts w:ascii="Courier New" w:eastAsia="宋体" w:hAnsi="Courier New" w:cs="Courier New"/>
          <w:sz w:val="20"/>
          <w:szCs w:val="20"/>
        </w:rPr>
        <w:t xml:space="preserve"> /shoppingCar/addGoodsToCar.do</w:t>
      </w:r>
    </w:p>
    <w:p w:rsidR="000F2B6E" w:rsidRDefault="000F2B6E" w:rsidP="005A56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5A5653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goodsIds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商品编号，多个商品以</w:t>
            </w:r>
            <w:r w:rsidRPr="00082FFF">
              <w:rPr>
                <w:szCs w:val="20"/>
              </w:rPr>
              <w:t>,</w:t>
            </w:r>
            <w:r w:rsidRPr="00082FFF">
              <w:rPr>
                <w:rFonts w:hint="eastAsia"/>
                <w:szCs w:val="20"/>
              </w:rPr>
              <w:t>号拼接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商品或其它的数量</w:t>
            </w:r>
          </w:p>
        </w:tc>
      </w:tr>
    </w:tbl>
    <w:p w:rsidR="000F2B6E" w:rsidRDefault="000F2B6E" w:rsidP="005A5653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添加成功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添加失败</w:t>
            </w:r>
          </w:p>
        </w:tc>
      </w:tr>
    </w:tbl>
    <w:p w:rsidR="000F2B6E" w:rsidRDefault="000F2B6E" w:rsidP="00AB49CE">
      <w:pPr>
        <w:pStyle w:val="Heading2"/>
        <w:spacing w:line="240" w:lineRule="auto"/>
      </w:pPr>
      <w:r>
        <w:t>46</w:t>
      </w:r>
      <w:r>
        <w:rPr>
          <w:rFonts w:hint="eastAsia"/>
        </w:rPr>
        <w:t>、接口名称：前端用户获取购物车信息</w:t>
      </w:r>
    </w:p>
    <w:p w:rsidR="000F2B6E" w:rsidRPr="001128B8" w:rsidRDefault="000F2B6E" w:rsidP="00AB49CE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用户获取购物车信息</w:t>
      </w:r>
    </w:p>
    <w:p w:rsidR="000F2B6E" w:rsidRPr="00AB49CE" w:rsidRDefault="000F2B6E" w:rsidP="00AB49CE">
      <w:pPr>
        <w:rPr>
          <w:sz w:val="18"/>
          <w:szCs w:val="18"/>
        </w:rPr>
      </w:pPr>
      <w:r w:rsidRPr="00AB49CE">
        <w:rPr>
          <w:rFonts w:hint="eastAsia"/>
          <w:sz w:val="18"/>
          <w:szCs w:val="18"/>
        </w:rPr>
        <w:t>接口地址：</w:t>
      </w:r>
      <w:r w:rsidRPr="00AB49CE">
        <w:rPr>
          <w:rFonts w:ascii="Courier New" w:eastAsia="宋体" w:hAnsi="Courier New" w:cs="Courier New"/>
          <w:sz w:val="20"/>
          <w:szCs w:val="20"/>
        </w:rPr>
        <w:t xml:space="preserve"> /shoppingCar/</w:t>
      </w:r>
      <w:r>
        <w:rPr>
          <w:rFonts w:ascii="Courier New" w:eastAsia="宋体" w:hAnsi="Courier New" w:cs="Courier New"/>
          <w:sz w:val="20"/>
          <w:szCs w:val="20"/>
        </w:rPr>
        <w:t>m</w:t>
      </w:r>
      <w:r w:rsidRPr="00AB49CE">
        <w:rPr>
          <w:rFonts w:ascii="Courier New" w:eastAsia="宋体" w:hAnsi="Courier New" w:cs="Courier New"/>
          <w:sz w:val="20"/>
          <w:szCs w:val="20"/>
        </w:rPr>
        <w:t>yShoppingCar.do</w:t>
      </w:r>
    </w:p>
    <w:p w:rsidR="000F2B6E" w:rsidRDefault="000F2B6E" w:rsidP="00AB49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AB49CE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AB49CE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</w:t>
            </w:r>
          </w:p>
        </w:tc>
      </w:tr>
    </w:tbl>
    <w:p w:rsidR="000F2B6E" w:rsidRDefault="000F2B6E" w:rsidP="002B1221">
      <w:pPr>
        <w:pStyle w:val="Heading2"/>
        <w:spacing w:line="240" w:lineRule="auto"/>
      </w:pPr>
      <w:r>
        <w:t>47</w:t>
      </w:r>
      <w:r>
        <w:rPr>
          <w:rFonts w:hint="eastAsia"/>
        </w:rPr>
        <w:t>、接口名称：前端卖家获取给我的商品下了单的订单信息</w:t>
      </w:r>
    </w:p>
    <w:p w:rsidR="000F2B6E" w:rsidRPr="001128B8" w:rsidRDefault="000F2B6E" w:rsidP="002B1221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用户卖家获取给我的商品下了单的订单信息</w:t>
      </w:r>
    </w:p>
    <w:p w:rsidR="000F2B6E" w:rsidRPr="00AB49CE" w:rsidRDefault="000F2B6E" w:rsidP="002B1221">
      <w:pPr>
        <w:rPr>
          <w:sz w:val="18"/>
          <w:szCs w:val="18"/>
        </w:rPr>
      </w:pPr>
      <w:r w:rsidRPr="00AB49CE">
        <w:rPr>
          <w:rFonts w:hint="eastAsia"/>
          <w:sz w:val="18"/>
          <w:szCs w:val="18"/>
        </w:rPr>
        <w:t>接</w:t>
      </w:r>
      <w:r w:rsidRPr="001934D9">
        <w:rPr>
          <w:rFonts w:hint="eastAsia"/>
          <w:sz w:val="18"/>
          <w:szCs w:val="18"/>
        </w:rPr>
        <w:t>口地址：</w:t>
      </w:r>
      <w:r w:rsidRPr="001934D9">
        <w:rPr>
          <w:rFonts w:ascii="Courier New" w:eastAsia="宋体" w:hAnsi="Courier New" w:cs="Courier New"/>
          <w:sz w:val="20"/>
          <w:szCs w:val="20"/>
        </w:rPr>
        <w:t xml:space="preserve"> /goodsOrder/orderBygid.do</w:t>
      </w:r>
    </w:p>
    <w:p w:rsidR="000F2B6E" w:rsidRDefault="000F2B6E" w:rsidP="002B12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F26934" w:rsidRDefault="000F2B6E" w:rsidP="002B1221">
      <w:r w:rsidRPr="00F26934">
        <w:rPr>
          <w:rFonts w:hint="eastAsia"/>
        </w:rPr>
        <w:t>请求参数</w:t>
      </w:r>
      <w:r w:rsidRPr="00F26934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sellerId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highlight w:val="blu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tabs>
                <w:tab w:val="right" w:pos="1914"/>
              </w:tabs>
              <w:spacing w:after="0"/>
              <w:rPr>
                <w:rFonts w:ascii="Courier New" w:eastAsia="宋体" w:hAnsi="Courier New" w:cs="Courier New"/>
                <w:sz w:val="20"/>
                <w:szCs w:val="20"/>
                <w:highlight w:val="blue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ab/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</w:p>
        </w:tc>
      </w:tr>
    </w:tbl>
    <w:p w:rsidR="000F2B6E" w:rsidRDefault="000F2B6E" w:rsidP="002B1221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</w:t>
            </w:r>
          </w:p>
        </w:tc>
      </w:tr>
    </w:tbl>
    <w:p w:rsidR="000F2B6E" w:rsidRDefault="000F2B6E" w:rsidP="00FC193A">
      <w:pPr>
        <w:pStyle w:val="Heading2"/>
        <w:spacing w:line="240" w:lineRule="auto"/>
      </w:pPr>
      <w:r>
        <w:t>48</w:t>
      </w:r>
      <w:r>
        <w:rPr>
          <w:rFonts w:hint="eastAsia"/>
        </w:rPr>
        <w:t>、接口名称：前端卖家发货</w:t>
      </w:r>
    </w:p>
    <w:p w:rsidR="000F2B6E" w:rsidRPr="001128B8" w:rsidRDefault="000F2B6E" w:rsidP="00FC193A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用户卖家给订单发货</w:t>
      </w:r>
    </w:p>
    <w:p w:rsidR="000F2B6E" w:rsidRPr="00AB49CE" w:rsidRDefault="000F2B6E" w:rsidP="00FC193A">
      <w:pPr>
        <w:rPr>
          <w:sz w:val="18"/>
          <w:szCs w:val="18"/>
        </w:rPr>
      </w:pPr>
      <w:r w:rsidRPr="00AB49CE">
        <w:rPr>
          <w:rFonts w:hint="eastAsia"/>
          <w:sz w:val="18"/>
          <w:szCs w:val="18"/>
        </w:rPr>
        <w:t>接</w:t>
      </w:r>
      <w:r w:rsidRPr="001934D9">
        <w:rPr>
          <w:rFonts w:hint="eastAsia"/>
          <w:sz w:val="18"/>
          <w:szCs w:val="18"/>
        </w:rPr>
        <w:t>口地址：</w:t>
      </w:r>
      <w:r w:rsidRPr="001934D9">
        <w:rPr>
          <w:rFonts w:ascii="Courier New" w:eastAsia="宋体" w:hAnsi="Courier New" w:cs="Courier New"/>
          <w:sz w:val="20"/>
          <w:szCs w:val="20"/>
        </w:rPr>
        <w:t xml:space="preserve"> /goo</w:t>
      </w:r>
      <w:r w:rsidRPr="00F179E9">
        <w:rPr>
          <w:rFonts w:ascii="Courier New" w:eastAsia="宋体" w:hAnsi="Courier New" w:cs="Courier New"/>
          <w:sz w:val="20"/>
          <w:szCs w:val="20"/>
        </w:rPr>
        <w:t>dsOrder/sendGoods.do</w:t>
      </w:r>
    </w:p>
    <w:p w:rsidR="000F2B6E" w:rsidRDefault="000F2B6E" w:rsidP="00FC19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F26934" w:rsidRDefault="000F2B6E" w:rsidP="00FC193A">
      <w:r w:rsidRPr="00F26934">
        <w:rPr>
          <w:rFonts w:hint="eastAsia"/>
        </w:rPr>
        <w:t>请求参数</w:t>
      </w:r>
      <w:r w:rsidRPr="00F26934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sellerId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highlight w:val="blu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orderId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订单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FC193A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操作成功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操作失败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该订单不存在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3: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您不是卖家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不能进行该操作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4111DB">
      <w:pPr>
        <w:pStyle w:val="Heading2"/>
        <w:spacing w:line="240" w:lineRule="auto"/>
      </w:pPr>
      <w:r>
        <w:t>49</w:t>
      </w:r>
      <w:r>
        <w:rPr>
          <w:rFonts w:hint="eastAsia"/>
        </w:rPr>
        <w:t>、接口名称：前端获取社区类型列表</w:t>
      </w:r>
    </w:p>
    <w:p w:rsidR="000F2B6E" w:rsidRPr="001128B8" w:rsidRDefault="000F2B6E" w:rsidP="004111DB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r w:rsidRPr="001128B8">
        <w:rPr>
          <w:rFonts w:hint="eastAsia"/>
        </w:rPr>
        <w:t>微信端</w:t>
      </w:r>
      <w:r>
        <w:rPr>
          <w:rFonts w:hint="eastAsia"/>
        </w:rPr>
        <w:t>用户卖家给订单发货</w:t>
      </w:r>
    </w:p>
    <w:p w:rsidR="000F2B6E" w:rsidRPr="00F45B87" w:rsidRDefault="000F2B6E" w:rsidP="004111DB">
      <w:pPr>
        <w:rPr>
          <w:sz w:val="18"/>
          <w:szCs w:val="18"/>
        </w:rPr>
      </w:pPr>
      <w:r w:rsidRPr="00F45B87">
        <w:rPr>
          <w:rFonts w:hint="eastAsia"/>
          <w:sz w:val="18"/>
          <w:szCs w:val="18"/>
        </w:rPr>
        <w:t>接口地址：</w:t>
      </w:r>
      <w:r w:rsidRPr="00F45B87">
        <w:rPr>
          <w:rFonts w:ascii="Courier New" w:eastAsia="宋体" w:hAnsi="Courier New" w:cs="Courier New"/>
          <w:sz w:val="20"/>
          <w:szCs w:val="20"/>
        </w:rPr>
        <w:t xml:space="preserve"> /group/showTypes.do</w:t>
      </w:r>
    </w:p>
    <w:p w:rsidR="000F2B6E" w:rsidRDefault="000F2B6E" w:rsidP="004111D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F26934" w:rsidRDefault="000F2B6E" w:rsidP="004111DB">
      <w:r w:rsidRPr="00F26934">
        <w:rPr>
          <w:rFonts w:hint="eastAsia"/>
        </w:rPr>
        <w:t>请求参数</w:t>
      </w:r>
      <w:r w:rsidRPr="00F26934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isUsing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是否使用中的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 xml:space="preserve">int 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区分商会和企业级别的类型</w:t>
            </w:r>
          </w:p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商会类型，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企业类型】</w:t>
            </w:r>
          </w:p>
        </w:tc>
      </w:tr>
    </w:tbl>
    <w:p w:rsidR="000F2B6E" w:rsidRDefault="000F2B6E" w:rsidP="004111DB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721693">
      <w:pPr>
        <w:pStyle w:val="Heading2"/>
        <w:spacing w:line="240" w:lineRule="auto"/>
      </w:pPr>
      <w:r>
        <w:t>50</w:t>
      </w:r>
      <w:r>
        <w:rPr>
          <w:rFonts w:hint="eastAsia"/>
        </w:rPr>
        <w:t>、接口名称：前端用户创建社区</w:t>
      </w:r>
    </w:p>
    <w:p w:rsidR="000F2B6E" w:rsidRPr="001C028C" w:rsidRDefault="000F2B6E" w:rsidP="00721693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微信端用户卖家给订单发货</w:t>
      </w:r>
    </w:p>
    <w:p w:rsidR="000F2B6E" w:rsidRPr="001C028C" w:rsidRDefault="000F2B6E" w:rsidP="00721693">
      <w:pPr>
        <w:rPr>
          <w:sz w:val="18"/>
          <w:szCs w:val="18"/>
        </w:rPr>
      </w:pPr>
      <w:r w:rsidRPr="001C028C">
        <w:rPr>
          <w:rFonts w:hint="eastAsia"/>
          <w:sz w:val="18"/>
          <w:szCs w:val="18"/>
        </w:rPr>
        <w:t>接口地址：</w:t>
      </w:r>
      <w:r w:rsidRPr="001C028C">
        <w:rPr>
          <w:rFonts w:ascii="Courier New" w:eastAsia="宋体" w:hAnsi="Courier New" w:cs="Courier New"/>
          <w:sz w:val="20"/>
          <w:szCs w:val="20"/>
        </w:rPr>
        <w:t xml:space="preserve"> /group/createGroup.do</w:t>
      </w:r>
    </w:p>
    <w:p w:rsidR="000F2B6E" w:rsidRDefault="000F2B6E" w:rsidP="0072169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721693">
      <w:r w:rsidRPr="00DD2466">
        <w:rPr>
          <w:rFonts w:hint="eastAsia"/>
        </w:rPr>
        <w:t>请求参数</w:t>
      </w:r>
      <w:r w:rsidRPr="00DD2466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applicationName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社区名称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applicationOwner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当前登录用户，社区创建者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parentId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 xml:space="preserve">int 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小程序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或社区应用的社区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applicationType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小程序，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社区，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应用，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社区应用】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groupType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创建的社区的类型，如，朋友，同事等的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createrPhone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创建人的电话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createrName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创建人的姓名</w:t>
            </w:r>
          </w:p>
        </w:tc>
      </w:tr>
    </w:tbl>
    <w:p w:rsidR="000F2B6E" w:rsidRDefault="000F2B6E" w:rsidP="00721693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创建成功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创建失败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：您已创建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个社区，不能再创建。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：您已创建了同名同类型社区。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162477">
      <w:pPr>
        <w:pStyle w:val="Heading2"/>
        <w:spacing w:line="240" w:lineRule="auto"/>
      </w:pPr>
      <w:r>
        <w:t>51</w:t>
      </w:r>
      <w:r>
        <w:rPr>
          <w:rFonts w:hint="eastAsia"/>
        </w:rPr>
        <w:t>、接口名称：前端用户查看社区列表</w:t>
      </w:r>
    </w:p>
    <w:p w:rsidR="000F2B6E" w:rsidRPr="001C028C" w:rsidRDefault="000F2B6E" w:rsidP="00162477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微信端用户</w:t>
      </w:r>
      <w:r>
        <w:rPr>
          <w:rFonts w:hint="eastAsia"/>
        </w:rPr>
        <w:t>查看社区列表</w:t>
      </w:r>
    </w:p>
    <w:p w:rsidR="000F2B6E" w:rsidRPr="00536CC7" w:rsidRDefault="000F2B6E" w:rsidP="009C1E8C">
      <w:pPr>
        <w:rPr>
          <w:sz w:val="18"/>
          <w:szCs w:val="18"/>
        </w:rPr>
      </w:pPr>
      <w:r w:rsidRPr="001C028C">
        <w:rPr>
          <w:rFonts w:hint="eastAsia"/>
          <w:sz w:val="18"/>
          <w:szCs w:val="18"/>
        </w:rPr>
        <w:t>接口</w:t>
      </w:r>
      <w:r w:rsidRPr="000C56BF">
        <w:rPr>
          <w:rFonts w:hint="eastAsia"/>
          <w:sz w:val="18"/>
          <w:szCs w:val="18"/>
        </w:rPr>
        <w:t>地址：</w:t>
      </w:r>
      <w:r w:rsidRPr="000C56BF">
        <w:rPr>
          <w:rFonts w:ascii="Courier New" w:eastAsia="宋体" w:hAnsi="Courier New" w:cs="Courier New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sz w:val="20"/>
          <w:szCs w:val="20"/>
        </w:rPr>
        <w:t>1.</w:t>
      </w:r>
      <w:r>
        <w:rPr>
          <w:rFonts w:ascii="Courier New" w:eastAsia="宋体" w:hAnsi="Courier New" w:cs="Courier New" w:hint="eastAsia"/>
          <w:sz w:val="20"/>
          <w:szCs w:val="20"/>
        </w:rPr>
        <w:t>我创建的社区和我加入的社区</w:t>
      </w:r>
      <w:r w:rsidRPr="000C56BF">
        <w:rPr>
          <w:rFonts w:ascii="Courier New" w:eastAsia="宋体" w:hAnsi="Courier New" w:cs="Courier New"/>
          <w:sz w:val="20"/>
          <w:szCs w:val="20"/>
        </w:rPr>
        <w:t>/group/groupList.do</w:t>
      </w:r>
    </w:p>
    <w:p w:rsidR="000F2B6E" w:rsidRDefault="000F2B6E" w:rsidP="001624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162477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：我创建的社区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application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小程序，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社区，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应用，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社区应用】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小程序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或社区应用的社区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每页几条</w:t>
            </w:r>
          </w:p>
        </w:tc>
      </w:tr>
    </w:tbl>
    <w:p w:rsidR="000F2B6E" w:rsidRPr="00DD2466" w:rsidRDefault="000F2B6E" w:rsidP="00F52290">
      <w:r w:rsidRPr="00DD2466">
        <w:rPr>
          <w:rFonts w:hint="eastAsia"/>
        </w:rPr>
        <w:t>请求参数</w:t>
      </w:r>
      <w:r>
        <w:t>2</w:t>
      </w:r>
      <w:r>
        <w:rPr>
          <w:rFonts w:hint="eastAsia"/>
        </w:rPr>
        <w:t>：我加入的社区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application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小程序，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社区，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应用，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社区应用】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小程序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或社区应用的社区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每页几条</w:t>
            </w:r>
          </w:p>
        </w:tc>
      </w:tr>
    </w:tbl>
    <w:p w:rsidR="000F2B6E" w:rsidRPr="00DD2466" w:rsidRDefault="000F2B6E" w:rsidP="006273EA">
      <w:r w:rsidRPr="00DD2466">
        <w:rPr>
          <w:rFonts w:hint="eastAsia"/>
        </w:rPr>
        <w:t>请求参数</w:t>
      </w:r>
      <w:r>
        <w:t>3</w:t>
      </w:r>
      <w:r>
        <w:rPr>
          <w:rFonts w:hint="eastAsia"/>
        </w:rPr>
        <w:t>：其他人创建的社区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others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当该值为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时，生效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application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小程序，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社区，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应用，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社区应用】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小程序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或社区应用的社区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每页几条</w:t>
            </w:r>
          </w:p>
        </w:tc>
      </w:tr>
    </w:tbl>
    <w:p w:rsidR="000F2B6E" w:rsidRDefault="000F2B6E" w:rsidP="00162477">
      <w:pPr>
        <w:spacing w:line="220" w:lineRule="atLeast"/>
      </w:pPr>
    </w:p>
    <w:p w:rsidR="000F2B6E" w:rsidRDefault="000F2B6E" w:rsidP="00162477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0237F9">
      <w:pPr>
        <w:pStyle w:val="Heading2"/>
        <w:spacing w:line="240" w:lineRule="auto"/>
      </w:pPr>
      <w:r>
        <w:t>52</w:t>
      </w:r>
      <w:r>
        <w:rPr>
          <w:rFonts w:hint="eastAsia"/>
        </w:rPr>
        <w:t>、接口名称：前端用户进入社区</w:t>
      </w:r>
    </w:p>
    <w:p w:rsidR="000F2B6E" w:rsidRPr="00F60471" w:rsidRDefault="000F2B6E" w:rsidP="00BE28C7">
      <w:pPr>
        <w:rPr>
          <w:sz w:val="32"/>
          <w:szCs w:val="32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</w:t>
      </w:r>
      <w:r>
        <w:rPr>
          <w:rFonts w:hint="eastAsia"/>
        </w:rPr>
        <w:t>用户进入社区</w:t>
      </w:r>
    </w:p>
    <w:p w:rsidR="000F2B6E" w:rsidRPr="0001385B" w:rsidRDefault="000F2B6E" w:rsidP="000237F9">
      <w:pPr>
        <w:rPr>
          <w:sz w:val="18"/>
          <w:szCs w:val="18"/>
        </w:rPr>
      </w:pPr>
      <w:r w:rsidRPr="0001385B">
        <w:rPr>
          <w:rFonts w:hint="eastAsia"/>
          <w:sz w:val="18"/>
          <w:szCs w:val="18"/>
        </w:rPr>
        <w:t>接口地址：</w:t>
      </w:r>
      <w:r w:rsidRPr="0001385B">
        <w:rPr>
          <w:rFonts w:ascii="Courier New" w:eastAsia="宋体" w:hAnsi="Courier New" w:cs="Courier New"/>
          <w:sz w:val="20"/>
          <w:szCs w:val="20"/>
        </w:rPr>
        <w:t xml:space="preserve"> /group/loginGroup.do</w:t>
      </w:r>
    </w:p>
    <w:p w:rsidR="000F2B6E" w:rsidRDefault="000F2B6E" w:rsidP="000237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0237F9">
      <w:r w:rsidRPr="00DD2466">
        <w:rPr>
          <w:rFonts w:hint="eastAsia"/>
        </w:rPr>
        <w:t>请求参数</w:t>
      </w:r>
      <w:r w:rsidRPr="00DD2466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groupId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应用和社区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0237F9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：登录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：登录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666A53">
      <w:pPr>
        <w:pStyle w:val="Heading2"/>
        <w:spacing w:line="240" w:lineRule="auto"/>
      </w:pPr>
      <w:r>
        <w:t>53</w:t>
      </w:r>
      <w:r>
        <w:rPr>
          <w:rFonts w:hint="eastAsia"/>
        </w:rPr>
        <w:t>、接口名称：前端用户评论商品</w:t>
      </w:r>
    </w:p>
    <w:p w:rsidR="000F2B6E" w:rsidRPr="00F50F74" w:rsidRDefault="000F2B6E" w:rsidP="00666A53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微信端用户</w:t>
      </w:r>
      <w:r>
        <w:rPr>
          <w:rFonts w:hint="eastAsia"/>
        </w:rPr>
        <w:t>评价商品</w:t>
      </w:r>
    </w:p>
    <w:p w:rsidR="000F2B6E" w:rsidRPr="00F50F74" w:rsidRDefault="000F2B6E" w:rsidP="00666A53">
      <w:pPr>
        <w:rPr>
          <w:sz w:val="18"/>
          <w:szCs w:val="18"/>
        </w:rPr>
      </w:pPr>
      <w:r w:rsidRPr="00F50F74">
        <w:rPr>
          <w:rFonts w:hint="eastAsia"/>
          <w:sz w:val="18"/>
          <w:szCs w:val="18"/>
        </w:rPr>
        <w:t>接口地址：</w:t>
      </w:r>
      <w:r w:rsidRPr="00F50F74">
        <w:rPr>
          <w:rFonts w:ascii="Courier New" w:eastAsia="宋体" w:hAnsi="Courier New" w:cs="Courier New"/>
          <w:sz w:val="20"/>
          <w:szCs w:val="20"/>
        </w:rPr>
        <w:t xml:space="preserve"> /evaluation/evaGoods.do</w:t>
      </w:r>
    </w:p>
    <w:p w:rsidR="000F2B6E" w:rsidRDefault="000F2B6E" w:rsidP="00666A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666A53">
      <w:r w:rsidRPr="00DD2466">
        <w:rPr>
          <w:rFonts w:hint="eastAsia"/>
        </w:rPr>
        <w:t>请求参数</w:t>
      </w:r>
      <w:r w:rsidRPr="00DD2466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evaluationUser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evaluationGoods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评论商品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parentId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追评时需要传，代表追评的主评论</w:t>
            </w:r>
          </w:p>
        </w:tc>
      </w:tr>
    </w:tbl>
    <w:p w:rsidR="000F2B6E" w:rsidRPr="008F7562" w:rsidRDefault="000F2B6E" w:rsidP="00666A53">
      <w:pPr>
        <w:spacing w:line="220" w:lineRule="atLeast"/>
      </w:pPr>
      <w:r w:rsidRPr="008F7562">
        <w:rPr>
          <w:rFonts w:hint="eastAsia"/>
        </w:rPr>
        <w:t>响应消息：</w:t>
      </w:r>
      <w:r w:rsidRPr="008F7562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评论成功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评论失败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Pr="00162477" w:rsidRDefault="000F2B6E" w:rsidP="000237F9">
      <w:pPr>
        <w:spacing w:line="220" w:lineRule="atLeast"/>
      </w:pPr>
    </w:p>
    <w:p w:rsidR="000F2B6E" w:rsidRDefault="000F2B6E" w:rsidP="0009283D">
      <w:pPr>
        <w:pStyle w:val="Heading2"/>
        <w:spacing w:line="240" w:lineRule="auto"/>
      </w:pPr>
      <w:r>
        <w:t>54</w:t>
      </w:r>
      <w:r>
        <w:rPr>
          <w:rFonts w:hint="eastAsia"/>
        </w:rPr>
        <w:t>、接口名称：前端用户获取商品的评论列表</w:t>
      </w:r>
    </w:p>
    <w:p w:rsidR="000F2B6E" w:rsidRPr="00F50F74" w:rsidRDefault="000F2B6E" w:rsidP="0009283D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微信端用户</w:t>
      </w:r>
      <w:r>
        <w:rPr>
          <w:rFonts w:hint="eastAsia"/>
        </w:rPr>
        <w:t>获取商品的评论列表</w:t>
      </w:r>
    </w:p>
    <w:p w:rsidR="000F2B6E" w:rsidRPr="00F50F74" w:rsidRDefault="000F2B6E" w:rsidP="0009283D">
      <w:pPr>
        <w:rPr>
          <w:sz w:val="18"/>
          <w:szCs w:val="18"/>
        </w:rPr>
      </w:pPr>
      <w:r w:rsidRPr="00F50F74">
        <w:rPr>
          <w:rFonts w:hint="eastAsia"/>
          <w:sz w:val="18"/>
          <w:szCs w:val="18"/>
        </w:rPr>
        <w:t>接口地址：</w:t>
      </w:r>
      <w:r w:rsidRPr="00F50F74">
        <w:rPr>
          <w:rFonts w:ascii="Courier New" w:eastAsia="宋体" w:hAnsi="Courier New" w:cs="Courier New"/>
          <w:sz w:val="20"/>
          <w:szCs w:val="20"/>
        </w:rPr>
        <w:t xml:space="preserve"> /evaluation/evaGoods.do</w:t>
      </w:r>
    </w:p>
    <w:p w:rsidR="000F2B6E" w:rsidRDefault="000F2B6E" w:rsidP="000928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09283D">
      <w:r w:rsidRPr="00DD2466">
        <w:rPr>
          <w:rFonts w:hint="eastAsia"/>
        </w:rPr>
        <w:t>请求参数</w:t>
      </w:r>
      <w:r w:rsidRPr="00DD2466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</w:p>
        </w:tc>
      </w:tr>
    </w:tbl>
    <w:p w:rsidR="000F2B6E" w:rsidRPr="008F7562" w:rsidRDefault="000F2B6E" w:rsidP="0009283D">
      <w:pPr>
        <w:spacing w:line="220" w:lineRule="atLeast"/>
      </w:pPr>
      <w:r w:rsidRPr="008F7562">
        <w:rPr>
          <w:rFonts w:hint="eastAsia"/>
        </w:rPr>
        <w:t>响应消息：</w:t>
      </w:r>
      <w:r w:rsidRPr="008F7562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1441C6">
      <w:pPr>
        <w:pStyle w:val="Heading2"/>
        <w:spacing w:line="240" w:lineRule="auto"/>
      </w:pPr>
      <w:r>
        <w:t>55</w:t>
      </w:r>
      <w:r>
        <w:rPr>
          <w:rFonts w:hint="eastAsia"/>
        </w:rPr>
        <w:t>、接口名称：前端用户获取社区用户列表</w:t>
      </w:r>
    </w:p>
    <w:p w:rsidR="000F2B6E" w:rsidRPr="00F50F74" w:rsidRDefault="000F2B6E" w:rsidP="001441C6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微信端用户</w:t>
      </w:r>
      <w:r>
        <w:rPr>
          <w:rFonts w:hint="eastAsia"/>
        </w:rPr>
        <w:t>获取社区用户列表</w:t>
      </w:r>
    </w:p>
    <w:p w:rsidR="000F2B6E" w:rsidRPr="00EE5229" w:rsidRDefault="000F2B6E" w:rsidP="001441C6">
      <w:pPr>
        <w:rPr>
          <w:sz w:val="18"/>
          <w:szCs w:val="18"/>
        </w:rPr>
      </w:pPr>
      <w:r w:rsidRPr="00EE5229">
        <w:rPr>
          <w:rFonts w:hint="eastAsia"/>
          <w:sz w:val="18"/>
          <w:szCs w:val="18"/>
        </w:rPr>
        <w:t>接口地址：</w:t>
      </w:r>
      <w:r w:rsidRPr="00EE5229">
        <w:rPr>
          <w:rFonts w:ascii="Courier New" w:eastAsia="宋体" w:hAnsi="Courier New" w:cs="Courier New"/>
          <w:sz w:val="20"/>
          <w:szCs w:val="20"/>
        </w:rPr>
        <w:t xml:space="preserve"> /groupUsers/userList.do</w:t>
      </w:r>
    </w:p>
    <w:p w:rsidR="000F2B6E" w:rsidRDefault="000F2B6E" w:rsidP="001441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1441C6">
      <w:r w:rsidRPr="00DD2466">
        <w:rPr>
          <w:rFonts w:hint="eastAsia"/>
        </w:rPr>
        <w:t>请求参数</w:t>
      </w:r>
      <w:r w:rsidRPr="00DD2466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isExamined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否（显示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全部</w:t>
            </w:r>
            <w:r w:rsidRPr="00082FFF">
              <w:rPr>
                <w:szCs w:val="20"/>
              </w:rPr>
              <w:t>’</w:t>
            </w:r>
            <w:r w:rsidRPr="00082FFF">
              <w:rPr>
                <w:rFonts w:hint="eastAsia"/>
                <w:szCs w:val="20"/>
              </w:rPr>
              <w:t>时不传）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是否审核【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</w:p>
        </w:tc>
      </w:tr>
    </w:tbl>
    <w:p w:rsidR="000F2B6E" w:rsidRPr="008F7562" w:rsidRDefault="000F2B6E" w:rsidP="001441C6">
      <w:pPr>
        <w:spacing w:line="220" w:lineRule="atLeast"/>
      </w:pPr>
      <w:r w:rsidRPr="008F7562">
        <w:rPr>
          <w:rFonts w:hint="eastAsia"/>
        </w:rPr>
        <w:t>响应消息：</w:t>
      </w:r>
      <w:r w:rsidRPr="008F7562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.</w:t>
            </w:r>
          </w:p>
        </w:tc>
      </w:tr>
    </w:tbl>
    <w:p w:rsidR="000F2B6E" w:rsidRDefault="000F2B6E" w:rsidP="00253782">
      <w:pPr>
        <w:pStyle w:val="Heading2"/>
        <w:spacing w:line="240" w:lineRule="auto"/>
      </w:pPr>
      <w:r>
        <w:t>56</w:t>
      </w:r>
      <w:r>
        <w:rPr>
          <w:rFonts w:hint="eastAsia"/>
        </w:rPr>
        <w:t>、接口名称：前端用户登陆之后验证应用是否过期</w:t>
      </w:r>
    </w:p>
    <w:p w:rsidR="000F2B6E" w:rsidRPr="00F50F74" w:rsidRDefault="000F2B6E" w:rsidP="00253782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微信端用户</w:t>
      </w:r>
      <w:r>
        <w:rPr>
          <w:rFonts w:hint="eastAsia"/>
        </w:rPr>
        <w:t>登陆之后验证应用是否过期</w:t>
      </w:r>
    </w:p>
    <w:p w:rsidR="000F2B6E" w:rsidRPr="004B6FE9" w:rsidRDefault="000F2B6E" w:rsidP="00253782">
      <w:pPr>
        <w:rPr>
          <w:sz w:val="18"/>
          <w:szCs w:val="18"/>
        </w:rPr>
      </w:pPr>
      <w:r w:rsidRPr="004B6FE9">
        <w:rPr>
          <w:rFonts w:hint="eastAsia"/>
          <w:sz w:val="18"/>
          <w:szCs w:val="18"/>
        </w:rPr>
        <w:t>接口地址：</w:t>
      </w:r>
      <w:r w:rsidRPr="004B6FE9">
        <w:rPr>
          <w:rFonts w:ascii="Courier New" w:eastAsia="宋体" w:hAnsi="Courier New" w:cs="Courier New"/>
          <w:sz w:val="20"/>
          <w:szCs w:val="20"/>
        </w:rPr>
        <w:t xml:space="preserve"> / weixinLogin/confirmStoppService.do</w:t>
      </w:r>
    </w:p>
    <w:p w:rsidR="000F2B6E" w:rsidRPr="004B6FE9" w:rsidRDefault="000F2B6E" w:rsidP="00253782">
      <w:pPr>
        <w:rPr>
          <w:sz w:val="18"/>
          <w:szCs w:val="18"/>
        </w:rPr>
      </w:pPr>
      <w:r w:rsidRPr="004B6FE9">
        <w:rPr>
          <w:rFonts w:hint="eastAsia"/>
          <w:sz w:val="18"/>
          <w:szCs w:val="18"/>
        </w:rPr>
        <w:t>请求方式：</w:t>
      </w:r>
      <w:r w:rsidRPr="004B6FE9">
        <w:rPr>
          <w:sz w:val="18"/>
          <w:szCs w:val="18"/>
        </w:rPr>
        <w:t>GET/POST</w:t>
      </w:r>
    </w:p>
    <w:p w:rsidR="000F2B6E" w:rsidRPr="004B6FE9" w:rsidRDefault="000F2B6E" w:rsidP="00253782">
      <w:r w:rsidRPr="004B6FE9">
        <w:rPr>
          <w:rFonts w:hint="eastAsia"/>
        </w:rPr>
        <w:t>请求参数</w:t>
      </w:r>
      <w:r w:rsidRPr="004B6FE9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当前登录的用户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Pr="004B6FE9" w:rsidRDefault="000F2B6E" w:rsidP="00E61F98">
      <w:pPr>
        <w:spacing w:line="220" w:lineRule="atLeast"/>
      </w:pPr>
      <w:r w:rsidRPr="004B6FE9">
        <w:rPr>
          <w:rFonts w:hint="eastAsia"/>
        </w:rPr>
        <w:t>响应消息：</w:t>
      </w:r>
      <w:r w:rsidRPr="004B6FE9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该应用剩余时间超过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10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天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可以正常使用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-1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该应用已过期，当前登录用户是小程序的拥有者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-2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：该应用已过期，当前登录用户是小程序的普通用户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-3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msg: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剩余天：时：分</w:t>
            </w:r>
          </w:p>
        </w:tc>
      </w:tr>
    </w:tbl>
    <w:p w:rsidR="000F2B6E" w:rsidRDefault="000F2B6E" w:rsidP="00F73AA9">
      <w:pPr>
        <w:pStyle w:val="Heading2"/>
        <w:spacing w:line="240" w:lineRule="auto"/>
      </w:pPr>
      <w:r>
        <w:t>57</w:t>
      </w:r>
      <w:r>
        <w:rPr>
          <w:rFonts w:hint="eastAsia"/>
        </w:rPr>
        <w:t>、接口名称：前端抽奖获取奖品列表</w:t>
      </w:r>
    </w:p>
    <w:p w:rsidR="000F2B6E" w:rsidRPr="00F50F74" w:rsidRDefault="000F2B6E" w:rsidP="00F73AA9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微信端</w:t>
      </w:r>
      <w:r>
        <w:rPr>
          <w:rFonts w:hint="eastAsia"/>
        </w:rPr>
        <w:t>抽奖获取奖品列表</w:t>
      </w:r>
    </w:p>
    <w:p w:rsidR="000F2B6E" w:rsidRPr="00085C40" w:rsidRDefault="000F2B6E" w:rsidP="00F73AA9">
      <w:pPr>
        <w:rPr>
          <w:sz w:val="18"/>
          <w:szCs w:val="18"/>
        </w:rPr>
      </w:pPr>
      <w:r w:rsidRPr="00085C40">
        <w:rPr>
          <w:rFonts w:hint="eastAsia"/>
          <w:sz w:val="18"/>
          <w:szCs w:val="18"/>
        </w:rPr>
        <w:t>接口地址：</w:t>
      </w:r>
      <w:r w:rsidRPr="00085C40">
        <w:rPr>
          <w:rFonts w:ascii="Courier New" w:eastAsia="宋体" w:hAnsi="Courier New" w:cs="Courier New"/>
          <w:sz w:val="20"/>
          <w:szCs w:val="20"/>
        </w:rPr>
        <w:t xml:space="preserve"> /prizedraw/prizeList.do</w:t>
      </w:r>
    </w:p>
    <w:p w:rsidR="000F2B6E" w:rsidRPr="004B6FE9" w:rsidRDefault="000F2B6E" w:rsidP="00F73AA9">
      <w:pPr>
        <w:rPr>
          <w:sz w:val="18"/>
          <w:szCs w:val="18"/>
        </w:rPr>
      </w:pPr>
      <w:r w:rsidRPr="004B6FE9">
        <w:rPr>
          <w:rFonts w:hint="eastAsia"/>
          <w:sz w:val="18"/>
          <w:szCs w:val="18"/>
        </w:rPr>
        <w:t>请求方式：</w:t>
      </w:r>
      <w:r w:rsidRPr="004B6FE9">
        <w:rPr>
          <w:sz w:val="18"/>
          <w:szCs w:val="18"/>
        </w:rPr>
        <w:t>GET/POST</w:t>
      </w:r>
    </w:p>
    <w:p w:rsidR="000F2B6E" w:rsidRPr="004B6FE9" w:rsidRDefault="000F2B6E" w:rsidP="00F73AA9">
      <w:r w:rsidRPr="004B6FE9">
        <w:rPr>
          <w:rFonts w:hint="eastAsia"/>
        </w:rPr>
        <w:t>请求参数</w:t>
      </w:r>
      <w:r w:rsidRPr="004B6FE9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游戏活动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Pr="004B6FE9" w:rsidRDefault="000F2B6E" w:rsidP="00F73AA9">
      <w:pPr>
        <w:spacing w:line="220" w:lineRule="atLeast"/>
      </w:pPr>
      <w:r w:rsidRPr="004B6FE9">
        <w:rPr>
          <w:rFonts w:hint="eastAsia"/>
        </w:rPr>
        <w:t>响应消息：</w:t>
      </w:r>
      <w:r w:rsidRPr="004B6FE9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：处理失败，没有数据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</w:p>
        </w:tc>
      </w:tr>
    </w:tbl>
    <w:p w:rsidR="000F2B6E" w:rsidRDefault="000F2B6E" w:rsidP="00771512">
      <w:pPr>
        <w:pStyle w:val="Heading2"/>
        <w:spacing w:line="240" w:lineRule="auto"/>
      </w:pPr>
      <w:r>
        <w:t>58</w:t>
      </w:r>
      <w:r>
        <w:rPr>
          <w:rFonts w:hint="eastAsia"/>
        </w:rPr>
        <w:t>、接口名称：前端用户抽奖</w:t>
      </w:r>
    </w:p>
    <w:p w:rsidR="000F2B6E" w:rsidRPr="00F50F74" w:rsidRDefault="000F2B6E" w:rsidP="00771512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微信端</w:t>
      </w:r>
      <w:r>
        <w:rPr>
          <w:rFonts w:hint="eastAsia"/>
        </w:rPr>
        <w:t>用户抽奖</w:t>
      </w:r>
    </w:p>
    <w:p w:rsidR="000F2B6E" w:rsidRPr="00D32E90" w:rsidRDefault="000F2B6E" w:rsidP="00771512">
      <w:pPr>
        <w:rPr>
          <w:sz w:val="18"/>
          <w:szCs w:val="18"/>
        </w:rPr>
      </w:pPr>
      <w:r w:rsidRPr="00D32E90">
        <w:rPr>
          <w:rFonts w:hint="eastAsia"/>
          <w:sz w:val="18"/>
          <w:szCs w:val="18"/>
        </w:rPr>
        <w:t>接口地址：</w:t>
      </w:r>
      <w:r w:rsidRPr="00D32E90">
        <w:rPr>
          <w:rFonts w:ascii="Courier New" w:eastAsia="宋体" w:hAnsi="Courier New" w:cs="Courier New"/>
          <w:sz w:val="20"/>
          <w:szCs w:val="20"/>
        </w:rPr>
        <w:t xml:space="preserve"> /prizedraw/getprize.do</w:t>
      </w:r>
    </w:p>
    <w:p w:rsidR="000F2B6E" w:rsidRPr="004B6FE9" w:rsidRDefault="000F2B6E" w:rsidP="00771512">
      <w:pPr>
        <w:rPr>
          <w:sz w:val="18"/>
          <w:szCs w:val="18"/>
        </w:rPr>
      </w:pPr>
      <w:r w:rsidRPr="004B6FE9">
        <w:rPr>
          <w:rFonts w:hint="eastAsia"/>
          <w:sz w:val="18"/>
          <w:szCs w:val="18"/>
        </w:rPr>
        <w:t>请求方式：</w:t>
      </w:r>
      <w:r w:rsidRPr="004B6FE9">
        <w:rPr>
          <w:sz w:val="18"/>
          <w:szCs w:val="18"/>
        </w:rPr>
        <w:t>GET/POST</w:t>
      </w:r>
    </w:p>
    <w:p w:rsidR="000F2B6E" w:rsidRPr="004B6FE9" w:rsidRDefault="000F2B6E" w:rsidP="00771512">
      <w:r w:rsidRPr="004B6FE9">
        <w:rPr>
          <w:rFonts w:hint="eastAsia"/>
        </w:rPr>
        <w:t>请求参数</w:t>
      </w:r>
      <w:r w:rsidRPr="004B6FE9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游戏活动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抽奖的用户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prizeFee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赌注</w:t>
            </w:r>
          </w:p>
        </w:tc>
      </w:tr>
    </w:tbl>
    <w:p w:rsidR="000F2B6E" w:rsidRPr="004B6FE9" w:rsidRDefault="000F2B6E" w:rsidP="00771512">
      <w:pPr>
        <w:spacing w:line="220" w:lineRule="atLeast"/>
      </w:pPr>
      <w:r w:rsidRPr="004B6FE9">
        <w:rPr>
          <w:rFonts w:hint="eastAsia"/>
        </w:rPr>
        <w:t>响应消息：</w:t>
      </w:r>
      <w:r w:rsidRPr="004B6FE9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包括剩余抽奖次数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抽奖失败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：抽奖已结束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：次数不足</w:t>
            </w:r>
          </w:p>
        </w:tc>
      </w:tr>
    </w:tbl>
    <w:p w:rsidR="000F2B6E" w:rsidRDefault="000F2B6E" w:rsidP="00CA60AD">
      <w:pPr>
        <w:pStyle w:val="Heading2"/>
        <w:spacing w:line="240" w:lineRule="auto"/>
      </w:pPr>
      <w:r>
        <w:t>59</w:t>
      </w:r>
      <w:r>
        <w:rPr>
          <w:rFonts w:hint="eastAsia"/>
        </w:rPr>
        <w:t>、接口名称：前端用户获取我的奖品</w:t>
      </w:r>
    </w:p>
    <w:p w:rsidR="000F2B6E" w:rsidRPr="00F50F74" w:rsidRDefault="000F2B6E" w:rsidP="00CA60AD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微信端</w:t>
      </w:r>
      <w:r>
        <w:rPr>
          <w:rFonts w:hint="eastAsia"/>
        </w:rPr>
        <w:t>抽奖获取我的奖品</w:t>
      </w:r>
    </w:p>
    <w:p w:rsidR="000F2B6E" w:rsidRPr="002316B4" w:rsidRDefault="000F2B6E" w:rsidP="00CA60AD">
      <w:pPr>
        <w:rPr>
          <w:sz w:val="18"/>
          <w:szCs w:val="18"/>
        </w:rPr>
      </w:pPr>
      <w:r w:rsidRPr="002316B4">
        <w:rPr>
          <w:rFonts w:hint="eastAsia"/>
          <w:sz w:val="18"/>
          <w:szCs w:val="18"/>
        </w:rPr>
        <w:t>接口地址：</w:t>
      </w:r>
      <w:r w:rsidRPr="002316B4">
        <w:rPr>
          <w:rFonts w:ascii="Courier New" w:eastAsia="宋体" w:hAnsi="Courier New" w:cs="Courier New"/>
          <w:sz w:val="20"/>
          <w:szCs w:val="20"/>
        </w:rPr>
        <w:t xml:space="preserve"> /activity/myPrize.do</w:t>
      </w:r>
    </w:p>
    <w:p w:rsidR="000F2B6E" w:rsidRPr="004B6FE9" w:rsidRDefault="000F2B6E" w:rsidP="00CA60AD">
      <w:pPr>
        <w:rPr>
          <w:sz w:val="18"/>
          <w:szCs w:val="18"/>
        </w:rPr>
      </w:pPr>
      <w:r w:rsidRPr="004B6FE9">
        <w:rPr>
          <w:rFonts w:hint="eastAsia"/>
          <w:sz w:val="18"/>
          <w:szCs w:val="18"/>
        </w:rPr>
        <w:t>请求方式：</w:t>
      </w:r>
      <w:r w:rsidRPr="004B6FE9">
        <w:rPr>
          <w:sz w:val="18"/>
          <w:szCs w:val="18"/>
        </w:rPr>
        <w:t>GET/POST</w:t>
      </w:r>
    </w:p>
    <w:p w:rsidR="000F2B6E" w:rsidRPr="004B6FE9" w:rsidRDefault="000F2B6E" w:rsidP="00CA60AD">
      <w:r w:rsidRPr="004B6FE9">
        <w:rPr>
          <w:rFonts w:hint="eastAsia"/>
        </w:rPr>
        <w:t>请求参数</w:t>
      </w:r>
      <w:r w:rsidRPr="004B6FE9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抽奖的用户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抽奖对应的活动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Pr="004B6FE9" w:rsidRDefault="000F2B6E" w:rsidP="00CA60AD">
      <w:pPr>
        <w:spacing w:line="220" w:lineRule="atLeast"/>
      </w:pPr>
      <w:r w:rsidRPr="004B6FE9">
        <w:rPr>
          <w:rFonts w:hint="eastAsia"/>
        </w:rPr>
        <w:t>响应消息：</w:t>
      </w:r>
      <w:r w:rsidRPr="004B6FE9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</w:p>
        </w:tc>
      </w:tr>
    </w:tbl>
    <w:p w:rsidR="000F2B6E" w:rsidRDefault="000F2B6E" w:rsidP="00BC232A">
      <w:pPr>
        <w:pStyle w:val="Heading2"/>
        <w:spacing w:line="240" w:lineRule="auto"/>
      </w:pPr>
      <w:r>
        <w:t>60</w:t>
      </w:r>
      <w:r>
        <w:rPr>
          <w:rFonts w:hint="eastAsia"/>
        </w:rPr>
        <w:t>、接口名称：前端用户给应用或者社区留言</w:t>
      </w:r>
    </w:p>
    <w:p w:rsidR="000F2B6E" w:rsidRPr="00F50F74" w:rsidRDefault="000F2B6E" w:rsidP="00BC232A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 w:rsidRPr="00F50F74">
        <w:rPr>
          <w:rFonts w:hint="eastAsia"/>
        </w:rPr>
        <w:t>微信</w:t>
      </w:r>
      <w:r>
        <w:rPr>
          <w:rFonts w:hint="eastAsia"/>
        </w:rPr>
        <w:t>给应用或者社区留言</w:t>
      </w:r>
    </w:p>
    <w:p w:rsidR="000F2B6E" w:rsidRPr="00120A31" w:rsidRDefault="000F2B6E" w:rsidP="00BC232A">
      <w:pPr>
        <w:rPr>
          <w:sz w:val="18"/>
          <w:szCs w:val="18"/>
        </w:rPr>
      </w:pPr>
      <w:r w:rsidRPr="00120A31">
        <w:rPr>
          <w:rFonts w:hint="eastAsia"/>
          <w:sz w:val="18"/>
          <w:szCs w:val="18"/>
        </w:rPr>
        <w:t>接口地址：</w:t>
      </w:r>
      <w:r w:rsidRPr="00120A31">
        <w:rPr>
          <w:rFonts w:ascii="Courier New" w:eastAsia="宋体" w:hAnsi="Courier New" w:cs="Courier New"/>
          <w:sz w:val="20"/>
          <w:szCs w:val="20"/>
        </w:rPr>
        <w:t xml:space="preserve"> /application/leaveMessage.do</w:t>
      </w:r>
    </w:p>
    <w:p w:rsidR="000F2B6E" w:rsidRPr="004B6FE9" w:rsidRDefault="000F2B6E" w:rsidP="00BC232A">
      <w:pPr>
        <w:rPr>
          <w:sz w:val="18"/>
          <w:szCs w:val="18"/>
        </w:rPr>
      </w:pPr>
      <w:r w:rsidRPr="004B6FE9">
        <w:rPr>
          <w:rFonts w:hint="eastAsia"/>
          <w:sz w:val="18"/>
          <w:szCs w:val="18"/>
        </w:rPr>
        <w:t>请求方式：</w:t>
      </w:r>
      <w:r w:rsidRPr="004B6FE9">
        <w:rPr>
          <w:sz w:val="18"/>
          <w:szCs w:val="18"/>
        </w:rPr>
        <w:t>GET/POST</w:t>
      </w:r>
    </w:p>
    <w:p w:rsidR="000F2B6E" w:rsidRPr="004B6FE9" w:rsidRDefault="000F2B6E" w:rsidP="00BC232A">
      <w:r w:rsidRPr="004B6FE9">
        <w:rPr>
          <w:rFonts w:hint="eastAsia"/>
        </w:rPr>
        <w:t>请求参数</w:t>
      </w:r>
      <w:r w:rsidRPr="004B6FE9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留言用户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userRealName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留言用户真实姓名</w:t>
            </w:r>
          </w:p>
        </w:tc>
      </w:tr>
      <w:tr w:rsidR="000F2B6E" w:rsidRPr="00082FFF" w:rsidTr="00082FFF">
        <w:trPr>
          <w:trHeight w:val="399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用户电话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messageContent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内容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与</w:t>
            </w:r>
            <w:r w:rsidRPr="00082FFF">
              <w:rPr>
                <w:szCs w:val="20"/>
              </w:rPr>
              <w:t>groupId</w:t>
            </w:r>
            <w:r w:rsidRPr="00082FFF">
              <w:rPr>
                <w:rFonts w:hint="eastAsia"/>
                <w:szCs w:val="20"/>
              </w:rPr>
              <w:t>二选一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Pr="004B6FE9" w:rsidRDefault="000F2B6E" w:rsidP="00BC232A">
      <w:pPr>
        <w:spacing w:line="220" w:lineRule="atLeast"/>
      </w:pPr>
      <w:r w:rsidRPr="004B6FE9">
        <w:rPr>
          <w:rFonts w:hint="eastAsia"/>
        </w:rPr>
        <w:t>响应消息：</w:t>
      </w:r>
      <w:r w:rsidRPr="004B6FE9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留言成功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留言失败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</w:p>
        </w:tc>
      </w:tr>
    </w:tbl>
    <w:p w:rsidR="000F2B6E" w:rsidRDefault="000F2B6E" w:rsidP="00880FA2">
      <w:pPr>
        <w:pStyle w:val="Heading2"/>
        <w:spacing w:line="240" w:lineRule="auto"/>
      </w:pPr>
      <w:r>
        <w:t>61</w:t>
      </w:r>
      <w:r>
        <w:rPr>
          <w:rFonts w:hint="eastAsia"/>
        </w:rPr>
        <w:t>、接口名称：前端管理员用户获取留言列表</w:t>
      </w:r>
    </w:p>
    <w:p w:rsidR="000F2B6E" w:rsidRPr="00F50F74" w:rsidRDefault="000F2B6E" w:rsidP="00880FA2">
      <w:pPr>
        <w:rPr>
          <w:sz w:val="32"/>
          <w:szCs w:val="32"/>
        </w:rPr>
      </w:pPr>
      <w:r w:rsidRPr="00F50F74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管理员用户获取留言列表</w:t>
      </w:r>
    </w:p>
    <w:p w:rsidR="000F2B6E" w:rsidRPr="00310CC4" w:rsidRDefault="000F2B6E" w:rsidP="00880FA2">
      <w:pPr>
        <w:rPr>
          <w:sz w:val="18"/>
          <w:szCs w:val="18"/>
        </w:rPr>
      </w:pPr>
      <w:r w:rsidRPr="00310CC4">
        <w:rPr>
          <w:rFonts w:hint="eastAsia"/>
          <w:sz w:val="18"/>
          <w:szCs w:val="18"/>
        </w:rPr>
        <w:t>接口地址：</w:t>
      </w:r>
      <w:r w:rsidRPr="00310CC4">
        <w:rPr>
          <w:rFonts w:ascii="Courier New" w:eastAsia="宋体" w:hAnsi="Courier New" w:cs="Courier New"/>
          <w:sz w:val="20"/>
          <w:szCs w:val="20"/>
        </w:rPr>
        <w:t xml:space="preserve"> /application/levmsgList.do</w:t>
      </w:r>
    </w:p>
    <w:p w:rsidR="000F2B6E" w:rsidRPr="004B6FE9" w:rsidRDefault="000F2B6E" w:rsidP="00880FA2">
      <w:pPr>
        <w:rPr>
          <w:sz w:val="18"/>
          <w:szCs w:val="18"/>
        </w:rPr>
      </w:pPr>
      <w:r w:rsidRPr="004B6FE9">
        <w:rPr>
          <w:rFonts w:hint="eastAsia"/>
          <w:sz w:val="18"/>
          <w:szCs w:val="18"/>
        </w:rPr>
        <w:t>请求方式：</w:t>
      </w:r>
      <w:r w:rsidRPr="004B6FE9">
        <w:rPr>
          <w:sz w:val="18"/>
          <w:szCs w:val="18"/>
        </w:rPr>
        <w:t>GET/POST</w:t>
      </w:r>
    </w:p>
    <w:p w:rsidR="000F2B6E" w:rsidRPr="004B6FE9" w:rsidRDefault="000F2B6E" w:rsidP="00880FA2">
      <w:r w:rsidRPr="004B6FE9">
        <w:rPr>
          <w:rFonts w:hint="eastAsia"/>
        </w:rPr>
        <w:t>请求参数</w:t>
      </w:r>
      <w:r w:rsidRPr="004B6FE9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groupId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与</w:t>
            </w:r>
            <w:r w:rsidRPr="00082FFF">
              <w:rPr>
                <w:szCs w:val="20"/>
              </w:rPr>
              <w:t>loginPlat</w:t>
            </w:r>
            <w:r w:rsidRPr="00082FFF">
              <w:rPr>
                <w:rFonts w:hint="eastAsia"/>
                <w:szCs w:val="20"/>
              </w:rPr>
              <w:t>二选一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与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groupId</w:t>
            </w:r>
            <w:r w:rsidRPr="00082FFF">
              <w:rPr>
                <w:rFonts w:hint="eastAsia"/>
                <w:szCs w:val="20"/>
              </w:rPr>
              <w:t>二选一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每页多少条数据</w:t>
            </w:r>
          </w:p>
        </w:tc>
      </w:tr>
    </w:tbl>
    <w:p w:rsidR="000F2B6E" w:rsidRPr="004B6FE9" w:rsidRDefault="000F2B6E" w:rsidP="00880FA2">
      <w:pPr>
        <w:spacing w:line="220" w:lineRule="atLeast"/>
      </w:pPr>
      <w:r w:rsidRPr="004B6FE9">
        <w:rPr>
          <w:rFonts w:hint="eastAsia"/>
        </w:rPr>
        <w:t>响应消息：</w:t>
      </w:r>
      <w:r w:rsidRPr="004B6FE9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</w:p>
        </w:tc>
      </w:tr>
    </w:tbl>
    <w:p w:rsidR="000F2B6E" w:rsidRDefault="000F2B6E" w:rsidP="00E90025">
      <w:pPr>
        <w:pStyle w:val="Heading2"/>
        <w:spacing w:line="240" w:lineRule="auto"/>
      </w:pPr>
      <w:r>
        <w:t>62</w:t>
      </w:r>
      <w:r>
        <w:rPr>
          <w:rFonts w:hint="eastAsia"/>
        </w:rPr>
        <w:t>、接口名称：用户发布</w:t>
      </w:r>
      <w:r>
        <w:t>”</w:t>
      </w:r>
      <w:r>
        <w:rPr>
          <w:rFonts w:hint="eastAsia"/>
        </w:rPr>
        <w:t>发现</w:t>
      </w:r>
      <w:r>
        <w:t>——</w:t>
      </w:r>
      <w:r>
        <w:rPr>
          <w:rFonts w:hint="eastAsia"/>
        </w:rPr>
        <w:t>资讯</w:t>
      </w:r>
      <w:r>
        <w:t>”</w:t>
      </w:r>
    </w:p>
    <w:p w:rsidR="000F2B6E" w:rsidRDefault="000F2B6E" w:rsidP="00E900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用户发布项目</w:t>
      </w:r>
    </w:p>
    <w:p w:rsidR="000F2B6E" w:rsidRPr="007A0E68" w:rsidRDefault="000F2B6E" w:rsidP="00E900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7A0E68">
        <w:rPr>
          <w:rFonts w:hint="eastAsia"/>
          <w:sz w:val="18"/>
          <w:szCs w:val="18"/>
        </w:rPr>
        <w:t>：</w:t>
      </w:r>
      <w:r w:rsidRPr="007A0E68">
        <w:rPr>
          <w:rFonts w:ascii="Courier New" w:eastAsia="宋体" w:hAnsi="Courier New" w:cs="Courier New"/>
          <w:sz w:val="20"/>
          <w:szCs w:val="20"/>
        </w:rPr>
        <w:t>descovery/publishDescovery</w:t>
      </w:r>
      <w:r w:rsidRPr="007A0E68">
        <w:rPr>
          <w:sz w:val="18"/>
          <w:szCs w:val="18"/>
        </w:rPr>
        <w:t>.do</w:t>
      </w:r>
    </w:p>
    <w:p w:rsidR="000F2B6E" w:rsidRDefault="000F2B6E" w:rsidP="00E900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E90025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标题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discoveryDetails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discoveryType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类型【</w:t>
            </w:r>
            <w:r w:rsidRPr="00082FFF">
              <w:rPr>
                <w:szCs w:val="20"/>
              </w:rPr>
              <w:t>5.</w:t>
            </w:r>
            <w:r w:rsidRPr="00082FFF">
              <w:rPr>
                <w:rFonts w:hint="eastAsia"/>
                <w:szCs w:val="20"/>
              </w:rPr>
              <w:t>资讯】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C0"/>
                <w:sz w:val="20"/>
                <w:szCs w:val="20"/>
                <w:highlight w:val="yellow"/>
              </w:rPr>
              <w:t>isRecommend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是否推荐：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E9002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发布成功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返回资讯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id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发布失败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155048">
      <w:pPr>
        <w:pStyle w:val="Heading2"/>
        <w:spacing w:line="240" w:lineRule="auto"/>
      </w:pPr>
      <w:r>
        <w:t>63</w:t>
      </w:r>
      <w:r>
        <w:rPr>
          <w:rFonts w:hint="eastAsia"/>
        </w:rPr>
        <w:t>、接口名称：游戏活动列表</w:t>
      </w:r>
    </w:p>
    <w:p w:rsidR="000F2B6E" w:rsidRDefault="000F2B6E" w:rsidP="001550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客户端获取游戏活动列表</w:t>
      </w:r>
    </w:p>
    <w:p w:rsidR="000F2B6E" w:rsidRPr="0059689F" w:rsidRDefault="000F2B6E" w:rsidP="00155048">
      <w:pPr>
        <w:rPr>
          <w:sz w:val="18"/>
          <w:szCs w:val="18"/>
        </w:rPr>
      </w:pPr>
      <w:r w:rsidRPr="0059689F">
        <w:rPr>
          <w:rFonts w:hint="eastAsia"/>
          <w:sz w:val="18"/>
          <w:szCs w:val="18"/>
        </w:rPr>
        <w:t>接口地址：</w:t>
      </w:r>
      <w:r w:rsidRPr="0059689F">
        <w:rPr>
          <w:rFonts w:ascii="Courier New" w:eastAsia="宋体" w:hAnsi="Courier New" w:cs="Courier New"/>
          <w:sz w:val="20"/>
          <w:szCs w:val="20"/>
        </w:rPr>
        <w:t>activity/activityList</w:t>
      </w:r>
      <w:r w:rsidRPr="0059689F">
        <w:rPr>
          <w:sz w:val="18"/>
          <w:szCs w:val="18"/>
        </w:rPr>
        <w:t>.do</w:t>
      </w:r>
    </w:p>
    <w:p w:rsidR="000F2B6E" w:rsidRDefault="000F2B6E" w:rsidP="001550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155048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类型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与</w:t>
            </w:r>
            <w:r w:rsidRPr="00082FFF">
              <w:rPr>
                <w:szCs w:val="20"/>
              </w:rPr>
              <w:t>groupId</w:t>
            </w:r>
            <w:r w:rsidRPr="00082FFF">
              <w:rPr>
                <w:rFonts w:hint="eastAsia"/>
                <w:szCs w:val="20"/>
              </w:rPr>
              <w:t>二者传一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groupId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与</w:t>
            </w: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loginPlat</w:t>
            </w:r>
            <w:r w:rsidRPr="00082FFF">
              <w:rPr>
                <w:rFonts w:hint="eastAsia"/>
                <w:szCs w:val="20"/>
              </w:rPr>
              <w:t>二者传一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社区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FF0000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color w:val="FF0000"/>
                <w:szCs w:val="20"/>
              </w:rPr>
            </w:pPr>
            <w:r w:rsidRPr="00082FFF">
              <w:rPr>
                <w:rFonts w:hint="eastAsia"/>
                <w:color w:val="FF0000"/>
                <w:szCs w:val="20"/>
              </w:rPr>
              <w:t>后续添加的条件</w:t>
            </w:r>
          </w:p>
        </w:tc>
      </w:tr>
    </w:tbl>
    <w:p w:rsidR="000F2B6E" w:rsidRDefault="000F2B6E" w:rsidP="00155048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E01B85">
      <w:pPr>
        <w:pStyle w:val="Heading2"/>
        <w:spacing w:line="240" w:lineRule="auto"/>
      </w:pPr>
      <w:r>
        <w:t>64</w:t>
      </w:r>
      <w:r>
        <w:rPr>
          <w:rFonts w:hint="eastAsia"/>
        </w:rPr>
        <w:t>、接口名称：用户进入抽奖页，给用户添加抽奖次数，并再次验证抽奖状态</w:t>
      </w:r>
    </w:p>
    <w:p w:rsidR="000F2B6E" w:rsidRPr="000E18A9" w:rsidRDefault="000F2B6E" w:rsidP="00E01B85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接口描述：用于</w:t>
      </w:r>
      <w:r w:rsidRPr="000E18A9">
        <w:rPr>
          <w:rFonts w:hint="eastAsia"/>
        </w:rPr>
        <w:t>客户端</w:t>
      </w:r>
      <w:r>
        <w:rPr>
          <w:rFonts w:hint="eastAsia"/>
        </w:rPr>
        <w:t>用户进入抽奖页面</w:t>
      </w:r>
    </w:p>
    <w:p w:rsidR="000F2B6E" w:rsidRPr="000E18A9" w:rsidRDefault="000F2B6E" w:rsidP="00E01B85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接口地址：</w:t>
      </w:r>
      <w:r w:rsidRPr="000E18A9">
        <w:rPr>
          <w:rFonts w:ascii="Courier New" w:eastAsia="宋体" w:hAnsi="Courier New" w:cs="Courier New"/>
          <w:sz w:val="20"/>
          <w:szCs w:val="20"/>
        </w:rPr>
        <w:t>activity/userJoinActivity</w:t>
      </w:r>
      <w:r w:rsidRPr="000E18A9">
        <w:rPr>
          <w:sz w:val="18"/>
          <w:szCs w:val="18"/>
        </w:rPr>
        <w:t>.do</w:t>
      </w:r>
    </w:p>
    <w:p w:rsidR="000F2B6E" w:rsidRDefault="000F2B6E" w:rsidP="00E01B8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E01B85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Integer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后续添加的条件</w:t>
            </w:r>
          </w:p>
        </w:tc>
      </w:tr>
    </w:tbl>
    <w:p w:rsidR="000F2B6E" w:rsidRDefault="000F2B6E" w:rsidP="00E01B8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6F131D">
      <w:pPr>
        <w:spacing w:line="220" w:lineRule="atLeast"/>
      </w:pPr>
      <w:r>
        <w:rPr>
          <w:rFonts w:hint="eastAsia"/>
        </w:rPr>
        <w:t>响应消息：</w:t>
      </w:r>
      <w:r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recoredId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recoredUser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activityId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leftCount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joinTime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updateTime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activityStatus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</w:tr>
    </w:tbl>
    <w:p w:rsidR="000F2B6E" w:rsidRDefault="000F2B6E" w:rsidP="00D838DA">
      <w:pPr>
        <w:pStyle w:val="Heading2"/>
        <w:spacing w:line="240" w:lineRule="auto"/>
      </w:pPr>
      <w:r>
        <w:t>65</w:t>
      </w:r>
      <w:r>
        <w:rPr>
          <w:rFonts w:hint="eastAsia"/>
        </w:rPr>
        <w:t>、接口名称：应用管理员创建抽奖活动</w:t>
      </w:r>
    </w:p>
    <w:p w:rsidR="000F2B6E" w:rsidRPr="000E18A9" w:rsidRDefault="000F2B6E" w:rsidP="00D838DA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接口描述：用于</w:t>
      </w:r>
      <w:r w:rsidRPr="000E18A9">
        <w:rPr>
          <w:rFonts w:hint="eastAsia"/>
        </w:rPr>
        <w:t>客户端</w:t>
      </w:r>
      <w:r>
        <w:rPr>
          <w:rFonts w:hint="eastAsia"/>
        </w:rPr>
        <w:t>应用管理员创建抽奖活动</w:t>
      </w:r>
    </w:p>
    <w:p w:rsidR="000F2B6E" w:rsidRPr="000E18A9" w:rsidRDefault="000F2B6E" w:rsidP="00D838DA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</w:t>
      </w:r>
      <w:r w:rsidRPr="004C1E9B">
        <w:rPr>
          <w:rFonts w:hint="eastAsia"/>
          <w:sz w:val="18"/>
          <w:szCs w:val="18"/>
        </w:rPr>
        <w:t>口地址：</w:t>
      </w:r>
      <w:r w:rsidRPr="004C1E9B">
        <w:rPr>
          <w:rFonts w:ascii="Courier New" w:eastAsia="宋体" w:hAnsi="Courier New" w:cs="Courier New"/>
          <w:sz w:val="20"/>
          <w:szCs w:val="20"/>
        </w:rPr>
        <w:t>activity/createActivity</w:t>
      </w:r>
      <w:r w:rsidRPr="004C1E9B">
        <w:rPr>
          <w:sz w:val="18"/>
          <w:szCs w:val="18"/>
        </w:rPr>
        <w:t>.do</w:t>
      </w:r>
    </w:p>
    <w:p w:rsidR="000F2B6E" w:rsidRDefault="000F2B6E" w:rsidP="00D83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D838DA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activityImage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activityDesc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活动描述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活动类型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每人抽奖次数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活动状态【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开启，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暂停，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取消，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删除】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活动创建的用户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活动所在的应用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groupId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活动所在的社区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D838DA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创建成功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返回创建的活动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id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创建失败</w:t>
            </w:r>
          </w:p>
        </w:tc>
      </w:tr>
    </w:tbl>
    <w:p w:rsidR="000F2B6E" w:rsidRDefault="000F2B6E" w:rsidP="0056765B">
      <w:pPr>
        <w:pStyle w:val="Heading2"/>
        <w:spacing w:line="240" w:lineRule="auto"/>
      </w:pPr>
      <w:r>
        <w:t>66</w:t>
      </w:r>
      <w:r>
        <w:rPr>
          <w:rFonts w:hint="eastAsia"/>
        </w:rPr>
        <w:t>、接口名称：应用管理员设置抽奖活动的奖品</w:t>
      </w:r>
    </w:p>
    <w:p w:rsidR="000F2B6E" w:rsidRPr="000E18A9" w:rsidRDefault="000F2B6E" w:rsidP="0056765B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接口描述：用于</w:t>
      </w:r>
      <w:r w:rsidRPr="000E18A9">
        <w:rPr>
          <w:rFonts w:hint="eastAsia"/>
        </w:rPr>
        <w:t>客户端</w:t>
      </w:r>
      <w:r>
        <w:rPr>
          <w:rFonts w:hint="eastAsia"/>
        </w:rPr>
        <w:t>应用管理员设置抽奖活动的奖品</w:t>
      </w:r>
    </w:p>
    <w:p w:rsidR="000F2B6E" w:rsidRPr="000E18A9" w:rsidRDefault="000F2B6E" w:rsidP="0056765B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</w:t>
      </w:r>
      <w:r w:rsidRPr="004C1E9B">
        <w:rPr>
          <w:rFonts w:hint="eastAsia"/>
          <w:sz w:val="18"/>
          <w:szCs w:val="18"/>
        </w:rPr>
        <w:t>口地址：</w:t>
      </w:r>
      <w:r w:rsidRPr="00762E4A">
        <w:rPr>
          <w:rFonts w:ascii="Courier New" w:eastAsia="宋体" w:hAnsi="Courier New" w:cs="Courier New"/>
          <w:sz w:val="20"/>
          <w:szCs w:val="20"/>
        </w:rPr>
        <w:t>activity/setPrizes</w:t>
      </w:r>
      <w:r w:rsidRPr="00762E4A">
        <w:rPr>
          <w:sz w:val="18"/>
          <w:szCs w:val="18"/>
        </w:rPr>
        <w:t>.do</w:t>
      </w:r>
    </w:p>
    <w:p w:rsidR="000F2B6E" w:rsidRDefault="000F2B6E" w:rsidP="005676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56765B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prizesList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多个奖品列表组成的字符串，结构以滴滴导游传坐标为准</w:t>
            </w:r>
          </w:p>
        </w:tc>
      </w:tr>
    </w:tbl>
    <w:p w:rsidR="000F2B6E" w:rsidRDefault="000F2B6E" w:rsidP="0056765B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设置成功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设置失败</w:t>
            </w:r>
          </w:p>
        </w:tc>
      </w:tr>
    </w:tbl>
    <w:p w:rsidR="000F2B6E" w:rsidRDefault="000F2B6E" w:rsidP="00EC70EB">
      <w:pPr>
        <w:pStyle w:val="Heading2"/>
        <w:spacing w:line="240" w:lineRule="auto"/>
      </w:pPr>
      <w:r>
        <w:t>67</w:t>
      </w:r>
      <w:r>
        <w:rPr>
          <w:rFonts w:hint="eastAsia"/>
        </w:rPr>
        <w:t>、接口名称：应用管理员查看抽中奖品的用户和奖项信息</w:t>
      </w:r>
    </w:p>
    <w:p w:rsidR="000F2B6E" w:rsidRPr="000E18A9" w:rsidRDefault="000F2B6E" w:rsidP="00EC70EB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接口描述：用于</w:t>
      </w:r>
      <w:r w:rsidRPr="000E18A9">
        <w:rPr>
          <w:rFonts w:hint="eastAsia"/>
        </w:rPr>
        <w:t>客户端</w:t>
      </w:r>
      <w:r>
        <w:rPr>
          <w:rFonts w:hint="eastAsia"/>
        </w:rPr>
        <w:t>应用管理员查看抽中奖品的用户和奖项信息</w:t>
      </w:r>
    </w:p>
    <w:p w:rsidR="000F2B6E" w:rsidRPr="000E18A9" w:rsidRDefault="000F2B6E" w:rsidP="00EC70EB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</w:t>
      </w:r>
      <w:r w:rsidRPr="004C1E9B">
        <w:rPr>
          <w:rFonts w:hint="eastAsia"/>
          <w:sz w:val="18"/>
          <w:szCs w:val="18"/>
        </w:rPr>
        <w:t>口地</w:t>
      </w:r>
      <w:r w:rsidRPr="00B054F5">
        <w:rPr>
          <w:rFonts w:hint="eastAsia"/>
          <w:sz w:val="18"/>
          <w:szCs w:val="18"/>
        </w:rPr>
        <w:t>址：</w:t>
      </w:r>
      <w:r w:rsidRPr="00B054F5">
        <w:rPr>
          <w:rFonts w:ascii="Courier New" w:eastAsia="宋体" w:hAnsi="Courier New" w:cs="Courier New"/>
          <w:sz w:val="20"/>
          <w:szCs w:val="20"/>
        </w:rPr>
        <w:t>activity/acPrizedList</w:t>
      </w:r>
      <w:r w:rsidRPr="00B054F5">
        <w:rPr>
          <w:sz w:val="18"/>
          <w:szCs w:val="18"/>
        </w:rPr>
        <w:t>.do</w:t>
      </w:r>
    </w:p>
    <w:p w:rsidR="000F2B6E" w:rsidRDefault="000F2B6E" w:rsidP="00EC70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EC70EB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活动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每页显示多少条</w:t>
            </w:r>
            <w:r w:rsidRPr="00082FFF">
              <w:rPr>
                <w:szCs w:val="20"/>
              </w:rPr>
              <w:t xml:space="preserve"> </w:t>
            </w:r>
          </w:p>
        </w:tc>
      </w:tr>
    </w:tbl>
    <w:p w:rsidR="000F2B6E" w:rsidRDefault="000F2B6E" w:rsidP="00EC70EB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62734D">
      <w:pPr>
        <w:pStyle w:val="Heading2"/>
        <w:spacing w:line="240" w:lineRule="auto"/>
      </w:pPr>
      <w:r>
        <w:t>68</w:t>
      </w:r>
      <w:r>
        <w:rPr>
          <w:rFonts w:hint="eastAsia"/>
        </w:rPr>
        <w:t>、接口名称：用户充值</w:t>
      </w:r>
    </w:p>
    <w:p w:rsidR="000F2B6E" w:rsidRPr="000E18A9" w:rsidRDefault="000F2B6E" w:rsidP="0062734D">
      <w:pPr>
        <w:rPr>
          <w:sz w:val="18"/>
          <w:szCs w:val="18"/>
        </w:rPr>
      </w:pPr>
      <w:r w:rsidRPr="000E18A9">
        <w:rPr>
          <w:rFonts w:hint="eastAsia"/>
          <w:sz w:val="18"/>
          <w:szCs w:val="18"/>
        </w:rPr>
        <w:t>接口描述：用于</w:t>
      </w:r>
      <w:r w:rsidRPr="000E18A9">
        <w:rPr>
          <w:rFonts w:hint="eastAsia"/>
        </w:rPr>
        <w:t>客户端</w:t>
      </w:r>
      <w:r>
        <w:rPr>
          <w:rFonts w:hint="eastAsia"/>
        </w:rPr>
        <w:t>用户充值</w:t>
      </w:r>
    </w:p>
    <w:p w:rsidR="000F2B6E" w:rsidRPr="001B5955" w:rsidRDefault="000F2B6E" w:rsidP="0062734D">
      <w:pPr>
        <w:rPr>
          <w:sz w:val="18"/>
          <w:szCs w:val="18"/>
        </w:rPr>
      </w:pPr>
      <w:r w:rsidRPr="001B5955">
        <w:rPr>
          <w:rFonts w:hint="eastAsia"/>
          <w:sz w:val="18"/>
          <w:szCs w:val="18"/>
        </w:rPr>
        <w:t>接口地址：</w:t>
      </w:r>
      <w:r w:rsidRPr="001B5955">
        <w:rPr>
          <w:rFonts w:ascii="Courier New" w:eastAsia="宋体" w:hAnsi="Courier New" w:cs="Courier New"/>
          <w:sz w:val="20"/>
          <w:szCs w:val="20"/>
        </w:rPr>
        <w:t>recharge/createPayInfo</w:t>
      </w:r>
      <w:r w:rsidRPr="001B5955">
        <w:rPr>
          <w:sz w:val="18"/>
          <w:szCs w:val="18"/>
        </w:rPr>
        <w:t>.do</w:t>
      </w:r>
    </w:p>
    <w:p w:rsidR="000F2B6E" w:rsidRDefault="000F2B6E" w:rsidP="0062734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62734D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totalFee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总支付费用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62734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28632F">
      <w:pPr>
        <w:pStyle w:val="Heading2"/>
        <w:spacing w:line="240" w:lineRule="auto"/>
      </w:pPr>
      <w:r>
        <w:t>69</w:t>
      </w:r>
      <w:r>
        <w:rPr>
          <w:rFonts w:hint="eastAsia"/>
        </w:rPr>
        <w:t>、接口名称：充值下单后支付</w:t>
      </w:r>
    </w:p>
    <w:p w:rsidR="000F2B6E" w:rsidRPr="002E3291" w:rsidRDefault="000F2B6E" w:rsidP="0028632F">
      <w:pPr>
        <w:rPr>
          <w:sz w:val="18"/>
          <w:szCs w:val="18"/>
        </w:rPr>
      </w:pPr>
      <w:r w:rsidRPr="002E3291">
        <w:rPr>
          <w:rFonts w:hint="eastAsia"/>
          <w:sz w:val="18"/>
          <w:szCs w:val="18"/>
        </w:rPr>
        <w:t>接口描述：用于</w:t>
      </w:r>
      <w:r w:rsidRPr="002E3291">
        <w:rPr>
          <w:rFonts w:hint="eastAsia"/>
        </w:rPr>
        <w:t>客户端活动下单</w:t>
      </w:r>
    </w:p>
    <w:p w:rsidR="000F2B6E" w:rsidRPr="002E3291" w:rsidRDefault="000F2B6E" w:rsidP="0028632F">
      <w:pPr>
        <w:rPr>
          <w:sz w:val="18"/>
          <w:szCs w:val="18"/>
        </w:rPr>
      </w:pPr>
      <w:r w:rsidRPr="002E3291">
        <w:rPr>
          <w:rFonts w:hint="eastAsia"/>
          <w:sz w:val="18"/>
          <w:szCs w:val="18"/>
        </w:rPr>
        <w:t>接</w:t>
      </w:r>
      <w:r w:rsidRPr="00CA70B6">
        <w:rPr>
          <w:rFonts w:hint="eastAsia"/>
          <w:sz w:val="18"/>
          <w:szCs w:val="18"/>
        </w:rPr>
        <w:t>口地址：</w:t>
      </w:r>
      <w:r w:rsidRPr="00CA70B6">
        <w:rPr>
          <w:rFonts w:ascii="Courier New" w:eastAsia="宋体" w:hAnsi="Courier New" w:cs="Courier New"/>
          <w:sz w:val="20"/>
          <w:szCs w:val="20"/>
        </w:rPr>
        <w:t>recharge/pay</w:t>
      </w:r>
      <w:r w:rsidRPr="00CA70B6">
        <w:rPr>
          <w:sz w:val="18"/>
          <w:szCs w:val="18"/>
        </w:rPr>
        <w:t>.do</w:t>
      </w:r>
    </w:p>
    <w:p w:rsidR="000F2B6E" w:rsidRDefault="000F2B6E" w:rsidP="00286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28632F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userIp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ip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prePayId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订单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payName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支付标题</w:t>
            </w:r>
          </w:p>
        </w:tc>
      </w:tr>
    </w:tbl>
    <w:p w:rsidR="000F2B6E" w:rsidRDefault="000F2B6E" w:rsidP="0028632F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订单不存在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：统一下单错误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微信返回信息异常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：统一下单失败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4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：您已支付，请勿重复支付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D646B5">
      <w:pPr>
        <w:pStyle w:val="Heading2"/>
        <w:spacing w:line="240" w:lineRule="auto"/>
      </w:pPr>
      <w:r>
        <w:t>70</w:t>
      </w:r>
      <w:r>
        <w:rPr>
          <w:rFonts w:hint="eastAsia"/>
        </w:rPr>
        <w:t>、接口名称：前端用户查看应用列表，包括在小程序中查看所有应用和在社区中查看应用</w:t>
      </w:r>
      <w:r>
        <w:t xml:space="preserve"> </w:t>
      </w:r>
    </w:p>
    <w:p w:rsidR="000F2B6E" w:rsidRPr="001C028C" w:rsidRDefault="000F2B6E" w:rsidP="00D646B5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微信端用户</w:t>
      </w:r>
      <w:r>
        <w:rPr>
          <w:rFonts w:hint="eastAsia"/>
        </w:rPr>
        <w:t>查看社区列表</w:t>
      </w:r>
    </w:p>
    <w:p w:rsidR="000F2B6E" w:rsidRPr="00536CC7" w:rsidRDefault="000F2B6E" w:rsidP="00D646B5">
      <w:pPr>
        <w:rPr>
          <w:sz w:val="18"/>
          <w:szCs w:val="18"/>
        </w:rPr>
      </w:pPr>
      <w:r w:rsidRPr="001C028C">
        <w:rPr>
          <w:rFonts w:hint="eastAsia"/>
          <w:sz w:val="18"/>
          <w:szCs w:val="18"/>
        </w:rPr>
        <w:t>接口</w:t>
      </w:r>
      <w:r w:rsidRPr="000C56BF">
        <w:rPr>
          <w:rFonts w:hint="eastAsia"/>
          <w:sz w:val="18"/>
          <w:szCs w:val="18"/>
        </w:rPr>
        <w:t>地址：</w:t>
      </w:r>
      <w:r w:rsidRPr="000C56BF">
        <w:rPr>
          <w:rFonts w:ascii="Courier New" w:eastAsia="宋体" w:hAnsi="Courier New" w:cs="Courier New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sz w:val="20"/>
          <w:szCs w:val="20"/>
        </w:rPr>
        <w:t>1.</w:t>
      </w:r>
      <w:r>
        <w:rPr>
          <w:rFonts w:ascii="Courier New" w:eastAsia="宋体" w:hAnsi="Courier New" w:cs="Courier New" w:hint="eastAsia"/>
          <w:sz w:val="20"/>
          <w:szCs w:val="20"/>
        </w:rPr>
        <w:t>我创建的社区和我加入的社区</w:t>
      </w:r>
      <w:r w:rsidRPr="000C56BF">
        <w:rPr>
          <w:rFonts w:ascii="Courier New" w:eastAsia="宋体" w:hAnsi="Courier New" w:cs="Courier New"/>
          <w:sz w:val="20"/>
          <w:szCs w:val="20"/>
        </w:rPr>
        <w:t>/group/groupList.do</w:t>
      </w:r>
    </w:p>
    <w:p w:rsidR="000F2B6E" w:rsidRDefault="000F2B6E" w:rsidP="00D646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D646B5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application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小程序，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社区，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应用，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社区应用】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社区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，当在社区中查看时，该值传参，在小程序中则不传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smallRoutine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小程序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，当在小程序中查看时，该值传参，在社区中则不传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每页几条</w:t>
            </w:r>
          </w:p>
        </w:tc>
      </w:tr>
    </w:tbl>
    <w:p w:rsidR="000F2B6E" w:rsidRPr="00DD2466" w:rsidRDefault="000F2B6E" w:rsidP="00D646B5">
      <w:r w:rsidRPr="00DD2466">
        <w:rPr>
          <w:rFonts w:hint="eastAsia"/>
        </w:rPr>
        <w:t>请求参数</w:t>
      </w:r>
      <w:r>
        <w:t>2</w:t>
      </w:r>
      <w:r>
        <w:rPr>
          <w:rFonts w:hint="eastAsia"/>
        </w:rPr>
        <w:t>：我加入的社区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application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小程序，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社区，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应用，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社区应用】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社区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，当在社区中查看时，该值传参，在小程序中则不传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smallRoutine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小程序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，当在小程序中查看时，该值传参，在社区中则不传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每页几条</w:t>
            </w:r>
          </w:p>
        </w:tc>
      </w:tr>
    </w:tbl>
    <w:p w:rsidR="000F2B6E" w:rsidRPr="00DD2466" w:rsidRDefault="000F2B6E" w:rsidP="00D646B5">
      <w:r w:rsidRPr="00DD2466">
        <w:rPr>
          <w:rFonts w:hint="eastAsia"/>
        </w:rPr>
        <w:t>请求参数</w:t>
      </w:r>
      <w:r>
        <w:t>3</w:t>
      </w:r>
      <w:r>
        <w:rPr>
          <w:rFonts w:hint="eastAsia"/>
        </w:rPr>
        <w:t>：其他人创建的社区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others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当该值为</w:t>
            </w: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时，生效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application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应用类型【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小程序，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社区，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应用，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社区应用】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社区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，当在社区中查看时，该值传参，在小程序中则不传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smallRoutine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小程序</w:t>
            </w:r>
            <w:r w:rsidRPr="00082FFF">
              <w:rPr>
                <w:szCs w:val="20"/>
              </w:rPr>
              <w:t>id</w:t>
            </w:r>
            <w:r w:rsidRPr="00082FFF">
              <w:rPr>
                <w:rFonts w:hint="eastAsia"/>
                <w:szCs w:val="20"/>
              </w:rPr>
              <w:t>，当在小程序中查看时，该值传参，在社区中则不传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每页几条</w:t>
            </w:r>
          </w:p>
        </w:tc>
      </w:tr>
    </w:tbl>
    <w:p w:rsidR="000F2B6E" w:rsidRDefault="000F2B6E" w:rsidP="00D646B5">
      <w:pPr>
        <w:spacing w:line="220" w:lineRule="atLeast"/>
      </w:pPr>
    </w:p>
    <w:p w:rsidR="000F2B6E" w:rsidRDefault="000F2B6E" w:rsidP="00D646B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4A0500">
      <w:pPr>
        <w:pStyle w:val="Heading2"/>
        <w:spacing w:line="240" w:lineRule="auto"/>
      </w:pPr>
      <w:r>
        <w:t>71</w:t>
      </w:r>
      <w:r>
        <w:rPr>
          <w:rFonts w:hint="eastAsia"/>
        </w:rPr>
        <w:t>、接口名称：前端用户申请提现</w:t>
      </w:r>
      <w:r>
        <w:t xml:space="preserve"> </w:t>
      </w:r>
    </w:p>
    <w:p w:rsidR="000F2B6E" w:rsidRPr="001C028C" w:rsidRDefault="000F2B6E" w:rsidP="004A0500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微信端用户</w:t>
      </w:r>
      <w:r>
        <w:rPr>
          <w:rFonts w:hint="eastAsia"/>
        </w:rPr>
        <w:t>申请提现</w:t>
      </w:r>
    </w:p>
    <w:p w:rsidR="000F2B6E" w:rsidRPr="00723DFF" w:rsidRDefault="000F2B6E" w:rsidP="004A0500">
      <w:pPr>
        <w:rPr>
          <w:sz w:val="18"/>
          <w:szCs w:val="18"/>
        </w:rPr>
      </w:pPr>
      <w:r w:rsidRPr="00723DFF">
        <w:rPr>
          <w:rFonts w:hint="eastAsia"/>
          <w:sz w:val="18"/>
          <w:szCs w:val="18"/>
        </w:rPr>
        <w:t>接口地址：</w:t>
      </w:r>
      <w:r w:rsidRPr="00723DFF">
        <w:rPr>
          <w:rFonts w:ascii="Courier New" w:eastAsia="宋体" w:hAnsi="Courier New" w:cs="Courier New"/>
          <w:sz w:val="20"/>
          <w:szCs w:val="20"/>
        </w:rPr>
        <w:t xml:space="preserve"> /withdrawCash</w:t>
      </w:r>
      <w:r>
        <w:rPr>
          <w:rFonts w:ascii="Courier New" w:eastAsia="宋体" w:hAnsi="Courier New" w:cs="Courier New"/>
          <w:sz w:val="20"/>
          <w:szCs w:val="20"/>
        </w:rPr>
        <w:t>/</w:t>
      </w:r>
      <w:r w:rsidRPr="00723DFF">
        <w:rPr>
          <w:rFonts w:ascii="Courier New" w:eastAsia="宋体" w:hAnsi="Courier New" w:cs="Courier New"/>
          <w:sz w:val="20"/>
          <w:szCs w:val="20"/>
        </w:rPr>
        <w:t>apply.do</w:t>
      </w:r>
    </w:p>
    <w:p w:rsidR="000F2B6E" w:rsidRDefault="000F2B6E" w:rsidP="004A05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4A0500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sz w:val="20"/>
                <w:szCs w:val="20"/>
              </w:rPr>
              <w:t>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Double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提现金额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1362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realName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提现用户用户真实姓名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ip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ip</w:t>
            </w:r>
          </w:p>
        </w:tc>
      </w:tr>
    </w:tbl>
    <w:p w:rsidR="000F2B6E" w:rsidRDefault="000F2B6E" w:rsidP="004A0500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处理成功，返回数据，此处注意，如果返回的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withdrawStatus==1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是处理中，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是已处理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申请提现失败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2: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+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处理失败原因（自动处理）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DA4669">
      <w:pPr>
        <w:pStyle w:val="Heading2"/>
        <w:spacing w:line="240" w:lineRule="auto"/>
      </w:pPr>
      <w:r>
        <w:t>72</w:t>
      </w:r>
      <w:r>
        <w:rPr>
          <w:rFonts w:hint="eastAsia"/>
        </w:rPr>
        <w:t>、接口名称：前端根据应用</w:t>
      </w:r>
      <w:r>
        <w:t>id</w:t>
      </w:r>
      <w:r>
        <w:rPr>
          <w:rFonts w:hint="eastAsia"/>
        </w:rPr>
        <w:t>应用简介</w:t>
      </w:r>
      <w:r>
        <w:t xml:space="preserve"> </w:t>
      </w:r>
    </w:p>
    <w:p w:rsidR="000F2B6E" w:rsidRPr="001C028C" w:rsidRDefault="000F2B6E" w:rsidP="00DA4669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</w:t>
      </w:r>
      <w:r>
        <w:rPr>
          <w:rFonts w:hint="eastAsia"/>
        </w:rPr>
        <w:t>根据应用</w:t>
      </w:r>
      <w:r>
        <w:t>id</w:t>
      </w:r>
      <w:r>
        <w:rPr>
          <w:rFonts w:hint="eastAsia"/>
        </w:rPr>
        <w:t>应用简介</w:t>
      </w:r>
    </w:p>
    <w:p w:rsidR="000F2B6E" w:rsidRPr="00946FE2" w:rsidRDefault="000F2B6E" w:rsidP="00DA4669">
      <w:pPr>
        <w:rPr>
          <w:sz w:val="18"/>
          <w:szCs w:val="18"/>
        </w:rPr>
      </w:pPr>
      <w:r w:rsidRPr="00946FE2">
        <w:rPr>
          <w:rFonts w:hint="eastAsia"/>
          <w:sz w:val="18"/>
          <w:szCs w:val="18"/>
        </w:rPr>
        <w:t>接口地址：</w:t>
      </w:r>
      <w:r w:rsidRPr="00946FE2">
        <w:rPr>
          <w:rFonts w:ascii="Courier New" w:eastAsia="宋体" w:hAnsi="Courier New" w:cs="Courier New"/>
          <w:sz w:val="20"/>
          <w:szCs w:val="20"/>
        </w:rPr>
        <w:t xml:space="preserve"> /abstract/getAbstract.do</w:t>
      </w:r>
    </w:p>
    <w:p w:rsidR="000F2B6E" w:rsidRDefault="000F2B6E" w:rsidP="00DA46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DA4669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当前应用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DA4669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1: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处理失败没有数据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305A00">
      <w:pPr>
        <w:pStyle w:val="Heading2"/>
        <w:spacing w:line="240" w:lineRule="auto"/>
      </w:pPr>
      <w:r>
        <w:t>73</w:t>
      </w:r>
      <w:r>
        <w:rPr>
          <w:rFonts w:hint="eastAsia"/>
        </w:rPr>
        <w:t>、接口名称：前端根据简介</w:t>
      </w:r>
      <w:r>
        <w:t>id</w:t>
      </w:r>
      <w:r>
        <w:rPr>
          <w:rFonts w:hint="eastAsia"/>
        </w:rPr>
        <w:t>修改简介详情</w:t>
      </w:r>
      <w:r>
        <w:t xml:space="preserve"> </w:t>
      </w:r>
    </w:p>
    <w:p w:rsidR="000F2B6E" w:rsidRPr="001C028C" w:rsidRDefault="000F2B6E" w:rsidP="00305A00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</w:t>
      </w:r>
      <w:r>
        <w:rPr>
          <w:rFonts w:hint="eastAsia"/>
        </w:rPr>
        <w:t>根据应用</w:t>
      </w:r>
      <w:r>
        <w:t>id</w:t>
      </w:r>
      <w:r>
        <w:rPr>
          <w:rFonts w:hint="eastAsia"/>
        </w:rPr>
        <w:t>应用简介</w:t>
      </w:r>
    </w:p>
    <w:p w:rsidR="000F2B6E" w:rsidRPr="00561601" w:rsidRDefault="000F2B6E" w:rsidP="00305A00">
      <w:pPr>
        <w:rPr>
          <w:sz w:val="18"/>
          <w:szCs w:val="18"/>
        </w:rPr>
      </w:pPr>
      <w:r w:rsidRPr="00946FE2">
        <w:rPr>
          <w:rFonts w:hint="eastAsia"/>
          <w:sz w:val="18"/>
          <w:szCs w:val="18"/>
        </w:rPr>
        <w:t>接口</w:t>
      </w:r>
      <w:r w:rsidRPr="00561601">
        <w:rPr>
          <w:rFonts w:hint="eastAsia"/>
          <w:sz w:val="18"/>
          <w:szCs w:val="18"/>
        </w:rPr>
        <w:t>地址：</w:t>
      </w:r>
      <w:r w:rsidRPr="00561601">
        <w:rPr>
          <w:rFonts w:ascii="Courier New" w:eastAsia="宋体" w:hAnsi="Courier New" w:cs="Courier New"/>
          <w:sz w:val="20"/>
          <w:szCs w:val="20"/>
        </w:rPr>
        <w:t xml:space="preserve"> /abstract/updateAbstract.do</w:t>
      </w:r>
    </w:p>
    <w:p w:rsidR="000F2B6E" w:rsidRDefault="000F2B6E" w:rsidP="00305A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305A00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abstractId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abstractContent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简介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pictures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</w:t>
            </w:r>
          </w:p>
        </w:tc>
      </w:tr>
    </w:tbl>
    <w:p w:rsidR="000F2B6E" w:rsidRDefault="000F2B6E" w:rsidP="00305A00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2: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修改失败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5E64FE">
      <w:pPr>
        <w:pStyle w:val="Heading2"/>
        <w:spacing w:line="240" w:lineRule="auto"/>
      </w:pPr>
      <w:r>
        <w:t>74</w:t>
      </w:r>
      <w:r>
        <w:rPr>
          <w:rFonts w:hint="eastAsia"/>
        </w:rPr>
        <w:t>、接口名称：前端分享转盘活动</w:t>
      </w:r>
    </w:p>
    <w:p w:rsidR="000F2B6E" w:rsidRPr="001C028C" w:rsidRDefault="000F2B6E" w:rsidP="005E64FE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描述：用于</w:t>
      </w:r>
      <w:r w:rsidRPr="001C028C">
        <w:rPr>
          <w:rFonts w:hint="eastAsia"/>
        </w:rPr>
        <w:t>微信端</w:t>
      </w:r>
      <w:r>
        <w:rPr>
          <w:rFonts w:hint="eastAsia"/>
        </w:rPr>
        <w:t>分享转盘活动</w:t>
      </w:r>
    </w:p>
    <w:p w:rsidR="000F2B6E" w:rsidRPr="00561601" w:rsidRDefault="000F2B6E" w:rsidP="005E64FE">
      <w:pPr>
        <w:rPr>
          <w:sz w:val="18"/>
          <w:szCs w:val="18"/>
        </w:rPr>
      </w:pPr>
      <w:r w:rsidRPr="00946FE2">
        <w:rPr>
          <w:rFonts w:hint="eastAsia"/>
          <w:sz w:val="18"/>
          <w:szCs w:val="18"/>
        </w:rPr>
        <w:t>接口</w:t>
      </w:r>
      <w:r w:rsidRPr="00561601">
        <w:rPr>
          <w:rFonts w:hint="eastAsia"/>
          <w:sz w:val="18"/>
          <w:szCs w:val="18"/>
        </w:rPr>
        <w:t>地址</w:t>
      </w:r>
      <w:r w:rsidRPr="00AC0A26">
        <w:rPr>
          <w:rFonts w:hint="eastAsia"/>
          <w:sz w:val="18"/>
          <w:szCs w:val="18"/>
        </w:rPr>
        <w:t>：</w:t>
      </w:r>
      <w:r w:rsidRPr="00AC0A26">
        <w:rPr>
          <w:rFonts w:ascii="Courier New" w:eastAsia="宋体" w:hAnsi="Courier New" w:cs="Courier New"/>
          <w:sz w:val="20"/>
          <w:szCs w:val="20"/>
        </w:rPr>
        <w:t xml:space="preserve"> /activity/shareActivity.do</w:t>
      </w:r>
    </w:p>
    <w:p w:rsidR="000F2B6E" w:rsidRDefault="000F2B6E" w:rsidP="005E64F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5E64FE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activityId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想要分享的活动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5E64FE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1: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分享失败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根据中华人民共和国相反法律规定，您分享的活动的分享等级已达到上限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3: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您已经创建或分享过该活动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请在活动列表查看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862A84">
      <w:pPr>
        <w:pStyle w:val="Heading2"/>
        <w:spacing w:line="240" w:lineRule="auto"/>
      </w:pPr>
      <w:r>
        <w:t>75</w:t>
      </w:r>
      <w:r>
        <w:rPr>
          <w:rFonts w:hint="eastAsia"/>
        </w:rPr>
        <w:t>、接口名称：前端用户增加收货地址</w:t>
      </w:r>
    </w:p>
    <w:p w:rsidR="000F2B6E" w:rsidRPr="001A7FEC" w:rsidRDefault="000F2B6E" w:rsidP="00862A84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 w:rsidRPr="001A7FEC">
        <w:rPr>
          <w:rFonts w:hint="eastAsia"/>
        </w:rPr>
        <w:t>微信端</w:t>
      </w:r>
      <w:r>
        <w:rPr>
          <w:rFonts w:hint="eastAsia"/>
        </w:rPr>
        <w:t>用户增加收货地址</w:t>
      </w:r>
    </w:p>
    <w:p w:rsidR="000F2B6E" w:rsidRPr="001A7FEC" w:rsidRDefault="000F2B6E" w:rsidP="00862A84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接口地址：</w:t>
      </w:r>
      <w:r w:rsidRPr="001A7FEC">
        <w:rPr>
          <w:rFonts w:ascii="Courier New" w:eastAsia="宋体" w:hAnsi="Courier New" w:cs="Courier New"/>
          <w:sz w:val="20"/>
          <w:szCs w:val="20"/>
        </w:rPr>
        <w:t xml:space="preserve"> /shoppingAddress/addAddress.do</w:t>
      </w:r>
    </w:p>
    <w:p w:rsidR="000F2B6E" w:rsidRDefault="000F2B6E" w:rsidP="00862A8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862A84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shoppingAddress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详细地址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deliveryName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收货人姓名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deliveryPhone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收货人电话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postCode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邮编</w:t>
            </w:r>
          </w:p>
        </w:tc>
      </w:tr>
    </w:tbl>
    <w:p w:rsidR="000F2B6E" w:rsidRDefault="000F2B6E" w:rsidP="00862A84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添加成功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1: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添加失败</w:t>
            </w:r>
          </w:p>
        </w:tc>
      </w:tr>
    </w:tbl>
    <w:p w:rsidR="000F2B6E" w:rsidRDefault="000F2B6E" w:rsidP="00866964">
      <w:pPr>
        <w:pStyle w:val="Heading2"/>
        <w:spacing w:line="240" w:lineRule="auto"/>
      </w:pPr>
      <w:r>
        <w:t>76</w:t>
      </w:r>
      <w:r>
        <w:rPr>
          <w:rFonts w:hint="eastAsia"/>
        </w:rPr>
        <w:t>、接口名称：前端用户查看所设置的收货地址列表</w:t>
      </w:r>
    </w:p>
    <w:p w:rsidR="000F2B6E" w:rsidRPr="005A36BD" w:rsidRDefault="000F2B6E" w:rsidP="00866964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 w:rsidRPr="001A7FEC">
        <w:rPr>
          <w:rFonts w:hint="eastAsia"/>
        </w:rPr>
        <w:t>微信端</w:t>
      </w:r>
      <w:r>
        <w:rPr>
          <w:rFonts w:hint="eastAsia"/>
        </w:rPr>
        <w:t>用户查看所设置的收货地址列表</w:t>
      </w:r>
    </w:p>
    <w:p w:rsidR="000F2B6E" w:rsidRPr="001A7FEC" w:rsidRDefault="000F2B6E" w:rsidP="00866964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接口地址：</w:t>
      </w:r>
      <w:r w:rsidRPr="001A7FEC">
        <w:rPr>
          <w:rFonts w:ascii="Courier New" w:eastAsia="宋体" w:hAnsi="Courier New" w:cs="Courier New"/>
          <w:sz w:val="20"/>
          <w:szCs w:val="20"/>
        </w:rPr>
        <w:t xml:space="preserve"> /</w:t>
      </w:r>
      <w:r w:rsidRPr="000A5746">
        <w:rPr>
          <w:rFonts w:ascii="Courier New" w:eastAsia="宋体" w:hAnsi="Courier New" w:cs="Courier New"/>
          <w:sz w:val="20"/>
          <w:szCs w:val="20"/>
        </w:rPr>
        <w:t>shoppingAddress/findShoppingAddr.do</w:t>
      </w:r>
    </w:p>
    <w:p w:rsidR="000F2B6E" w:rsidRDefault="000F2B6E" w:rsidP="008669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866964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866964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1: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0C1923">
      <w:pPr>
        <w:pStyle w:val="Heading2"/>
        <w:spacing w:line="240" w:lineRule="auto"/>
      </w:pPr>
      <w:r>
        <w:t>77</w:t>
      </w:r>
      <w:r>
        <w:rPr>
          <w:rFonts w:hint="eastAsia"/>
        </w:rPr>
        <w:t>、接口名称：前端用户修改所设置的收货地址</w:t>
      </w:r>
    </w:p>
    <w:p w:rsidR="000F2B6E" w:rsidRPr="005A36BD" w:rsidRDefault="000F2B6E" w:rsidP="000C1923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 w:rsidRPr="001A7FEC">
        <w:rPr>
          <w:rFonts w:hint="eastAsia"/>
        </w:rPr>
        <w:t>微信端</w:t>
      </w:r>
      <w:r>
        <w:rPr>
          <w:rFonts w:hint="eastAsia"/>
        </w:rPr>
        <w:t>用户修改所设置的收货地址</w:t>
      </w:r>
    </w:p>
    <w:p w:rsidR="000F2B6E" w:rsidRPr="003125DA" w:rsidRDefault="000F2B6E" w:rsidP="000C1923">
      <w:pPr>
        <w:rPr>
          <w:sz w:val="18"/>
          <w:szCs w:val="18"/>
        </w:rPr>
      </w:pPr>
      <w:r w:rsidRPr="003125DA">
        <w:rPr>
          <w:rFonts w:hint="eastAsia"/>
          <w:sz w:val="18"/>
          <w:szCs w:val="18"/>
        </w:rPr>
        <w:t>接口地址：</w:t>
      </w:r>
      <w:r w:rsidRPr="003125DA">
        <w:rPr>
          <w:rFonts w:ascii="Courier New" w:eastAsia="宋体" w:hAnsi="Courier New" w:cs="Courier New"/>
          <w:sz w:val="20"/>
          <w:szCs w:val="20"/>
        </w:rPr>
        <w:t xml:space="preserve"> /shoppingAddress/upShoppingAddr.do</w:t>
      </w:r>
    </w:p>
    <w:p w:rsidR="000F2B6E" w:rsidRDefault="000F2B6E" w:rsidP="000C19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0C1923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addressId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shoppingAddress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deliveryName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deliveryPhone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</w:tbl>
    <w:p w:rsidR="000F2B6E" w:rsidRDefault="000F2B6E" w:rsidP="000C1923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修改成功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1: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修改失败</w:t>
            </w:r>
          </w:p>
        </w:tc>
      </w:tr>
    </w:tbl>
    <w:p w:rsidR="000F2B6E" w:rsidRDefault="000F2B6E" w:rsidP="00E81651">
      <w:pPr>
        <w:pStyle w:val="Heading2"/>
        <w:spacing w:line="240" w:lineRule="auto"/>
      </w:pPr>
      <w:r>
        <w:t>78</w:t>
      </w:r>
      <w:r>
        <w:rPr>
          <w:rFonts w:hint="eastAsia"/>
        </w:rPr>
        <w:t>、接口名称：前端用户删除所设置的收货地址</w:t>
      </w:r>
    </w:p>
    <w:p w:rsidR="000F2B6E" w:rsidRPr="005A36BD" w:rsidRDefault="000F2B6E" w:rsidP="00E81651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 w:rsidRPr="001A7FEC">
        <w:rPr>
          <w:rFonts w:hint="eastAsia"/>
        </w:rPr>
        <w:t>微信端</w:t>
      </w:r>
      <w:r>
        <w:rPr>
          <w:rFonts w:hint="eastAsia"/>
        </w:rPr>
        <w:t>用户删除所设置的收货地址</w:t>
      </w:r>
    </w:p>
    <w:p w:rsidR="000F2B6E" w:rsidRPr="001A0752" w:rsidRDefault="000F2B6E" w:rsidP="00E81651">
      <w:pPr>
        <w:rPr>
          <w:sz w:val="18"/>
          <w:szCs w:val="18"/>
        </w:rPr>
      </w:pPr>
      <w:r w:rsidRPr="001A0752">
        <w:rPr>
          <w:rFonts w:hint="eastAsia"/>
          <w:sz w:val="18"/>
          <w:szCs w:val="18"/>
        </w:rPr>
        <w:t>接口地址：</w:t>
      </w:r>
      <w:r w:rsidRPr="001A0752">
        <w:rPr>
          <w:rFonts w:ascii="Courier New" w:eastAsia="宋体" w:hAnsi="Courier New" w:cs="Courier New"/>
          <w:sz w:val="20"/>
          <w:szCs w:val="20"/>
        </w:rPr>
        <w:t xml:space="preserve"> /shoppingAddress/deleteAddress.do</w:t>
      </w:r>
    </w:p>
    <w:p w:rsidR="000F2B6E" w:rsidRDefault="000F2B6E" w:rsidP="00E816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E81651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addressId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E81651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"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删除成功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1: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删除失败</w:t>
            </w:r>
          </w:p>
        </w:tc>
      </w:tr>
    </w:tbl>
    <w:p w:rsidR="000F2B6E" w:rsidRDefault="000F2B6E" w:rsidP="004D68ED">
      <w:pPr>
        <w:pStyle w:val="Heading2"/>
        <w:spacing w:line="240" w:lineRule="auto"/>
      </w:pPr>
      <w:r>
        <w:t>79</w:t>
      </w:r>
      <w:r>
        <w:rPr>
          <w:rFonts w:hint="eastAsia"/>
        </w:rPr>
        <w:t>、接口名称：前端用户对商品下单</w:t>
      </w:r>
    </w:p>
    <w:p w:rsidR="000F2B6E" w:rsidRPr="005A36BD" w:rsidRDefault="000F2B6E" w:rsidP="004D68ED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 w:rsidRPr="001A7FEC">
        <w:rPr>
          <w:rFonts w:hint="eastAsia"/>
        </w:rPr>
        <w:t>微信端</w:t>
      </w:r>
      <w:r>
        <w:rPr>
          <w:rFonts w:hint="eastAsia"/>
        </w:rPr>
        <w:t>用户对商品下单</w:t>
      </w:r>
    </w:p>
    <w:p w:rsidR="000F2B6E" w:rsidRPr="00196961" w:rsidRDefault="000F2B6E" w:rsidP="004D68ED">
      <w:pPr>
        <w:rPr>
          <w:sz w:val="18"/>
          <w:szCs w:val="18"/>
        </w:rPr>
      </w:pPr>
      <w:r w:rsidRPr="00196961">
        <w:rPr>
          <w:rFonts w:hint="eastAsia"/>
          <w:sz w:val="18"/>
          <w:szCs w:val="18"/>
        </w:rPr>
        <w:t>接口地址：</w:t>
      </w:r>
      <w:r w:rsidRPr="00196961">
        <w:rPr>
          <w:rFonts w:ascii="Courier New" w:eastAsia="宋体" w:hAnsi="Courier New" w:cs="Courier New"/>
          <w:sz w:val="20"/>
          <w:szCs w:val="20"/>
        </w:rPr>
        <w:t xml:space="preserve"> /pay/createPreOrder.do</w:t>
      </w:r>
    </w:p>
    <w:p w:rsidR="000F2B6E" w:rsidRDefault="000F2B6E" w:rsidP="004D68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4D68ED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：我创建的应用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goodsId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payNumber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商品件数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addressId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收货地址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payType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支付类型</w:t>
            </w:r>
          </w:p>
        </w:tc>
      </w:tr>
    </w:tbl>
    <w:p w:rsidR="000F2B6E" w:rsidRDefault="000F2B6E" w:rsidP="004D68E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处理成功，返回订单数据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1: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该商品不存在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：该商品库存不足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剩余库存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xx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件</w:t>
            </w: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4111DB">
      <w:pPr>
        <w:spacing w:line="220" w:lineRule="atLeast"/>
      </w:pPr>
    </w:p>
    <w:p w:rsidR="000F2B6E" w:rsidRDefault="000F2B6E" w:rsidP="001F22E4">
      <w:pPr>
        <w:pStyle w:val="Heading2"/>
        <w:spacing w:line="240" w:lineRule="auto"/>
      </w:pPr>
      <w:r>
        <w:t>80</w:t>
      </w:r>
      <w:r>
        <w:rPr>
          <w:rFonts w:hint="eastAsia"/>
        </w:rPr>
        <w:t>、接口名称：前端用户创建合约原因列表</w:t>
      </w:r>
    </w:p>
    <w:p w:rsidR="000F2B6E" w:rsidRPr="001C028C" w:rsidRDefault="000F2B6E" w:rsidP="001F22E4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</w:t>
      </w:r>
      <w:r>
        <w:rPr>
          <w:rFonts w:hint="eastAsia"/>
          <w:sz w:val="18"/>
          <w:szCs w:val="18"/>
        </w:rPr>
        <w:t>用户创建合约时拿到所有的合约原因</w:t>
      </w:r>
    </w:p>
    <w:p w:rsidR="000F2B6E" w:rsidRDefault="000F2B6E" w:rsidP="001F22E4">
      <w:pPr>
        <w:rPr>
          <w:rFonts w:ascii="Courier New" w:eastAsia="宋体" w:hAnsi="Courier New" w:cs="Courier New"/>
          <w:color w:val="2A00FF"/>
          <w:sz w:val="20"/>
          <w:szCs w:val="20"/>
        </w:rPr>
      </w:pPr>
      <w:r w:rsidRPr="001C028C">
        <w:rPr>
          <w:rFonts w:hint="eastAsia"/>
          <w:sz w:val="18"/>
          <w:szCs w:val="18"/>
        </w:rPr>
        <w:t>接口</w:t>
      </w:r>
      <w:r w:rsidRPr="001F22E4">
        <w:rPr>
          <w:rFonts w:hint="eastAsia"/>
          <w:sz w:val="18"/>
          <w:szCs w:val="18"/>
        </w:rPr>
        <w:t>地址：</w:t>
      </w:r>
      <w:r w:rsidRPr="001F22E4">
        <w:rPr>
          <w:rFonts w:ascii="Courier New" w:eastAsia="宋体" w:hAnsi="Courier New" w:cs="Courier New"/>
          <w:sz w:val="20"/>
          <w:szCs w:val="20"/>
        </w:rPr>
        <w:t xml:space="preserve">  wx/shareContract/reasonList.do</w:t>
      </w:r>
    </w:p>
    <w:p w:rsidR="000F2B6E" w:rsidRDefault="000F2B6E" w:rsidP="001F22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1F22E4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</w:t>
      </w:r>
      <w:r w:rsidRPr="00DD2466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</w:tbl>
    <w:p w:rsidR="000F2B6E" w:rsidRDefault="000F2B6E" w:rsidP="001F22E4">
      <w:pPr>
        <w:spacing w:line="220" w:lineRule="atLeast"/>
      </w:pPr>
    </w:p>
    <w:p w:rsidR="000F2B6E" w:rsidRDefault="000F2B6E" w:rsidP="001F22E4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4111DB">
      <w:pPr>
        <w:spacing w:line="220" w:lineRule="atLeast"/>
      </w:pPr>
      <w:r>
        <w:rPr>
          <w:rFonts w:hint="eastAsia"/>
        </w:rPr>
        <w:t>返回参数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reasonId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合约原因编号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contractTitle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合约原因标题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usedCount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合约使用次数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合约创建时间</w:t>
            </w: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4111DB">
      <w:pPr>
        <w:spacing w:line="220" w:lineRule="atLeast"/>
      </w:pPr>
    </w:p>
    <w:p w:rsidR="000F2B6E" w:rsidRDefault="000F2B6E" w:rsidP="00524602">
      <w:pPr>
        <w:pStyle w:val="Heading2"/>
        <w:spacing w:line="240" w:lineRule="auto"/>
      </w:pPr>
      <w:r>
        <w:t>81</w:t>
      </w:r>
      <w:r>
        <w:rPr>
          <w:rFonts w:hint="eastAsia"/>
        </w:rPr>
        <w:t>、接口名称：前端用户创建合约内容列表</w:t>
      </w:r>
    </w:p>
    <w:p w:rsidR="000F2B6E" w:rsidRPr="001C028C" w:rsidRDefault="000F2B6E" w:rsidP="00524602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</w:t>
      </w:r>
      <w:r>
        <w:rPr>
          <w:rFonts w:hint="eastAsia"/>
          <w:sz w:val="18"/>
          <w:szCs w:val="18"/>
        </w:rPr>
        <w:t>用户创建合约时拿到所有的合约内容</w:t>
      </w:r>
    </w:p>
    <w:p w:rsidR="000F2B6E" w:rsidRPr="00524602" w:rsidRDefault="000F2B6E" w:rsidP="00524602">
      <w:pPr>
        <w:rPr>
          <w:rFonts w:ascii="Courier New" w:eastAsia="宋体" w:hAnsi="Courier New" w:cs="Courier New"/>
          <w:color w:val="000000"/>
          <w:sz w:val="20"/>
          <w:szCs w:val="20"/>
        </w:rPr>
      </w:pPr>
      <w:r w:rsidRPr="00524602">
        <w:rPr>
          <w:rFonts w:hint="eastAsia"/>
          <w:color w:val="000000"/>
          <w:sz w:val="18"/>
          <w:szCs w:val="18"/>
        </w:rPr>
        <w:t>接口地址：</w:t>
      </w:r>
      <w:r w:rsidRPr="00524602">
        <w:rPr>
          <w:rFonts w:ascii="Courier New" w:eastAsia="宋体" w:hAnsi="Courier New" w:cs="Courier New"/>
          <w:color w:val="000000"/>
          <w:sz w:val="20"/>
          <w:szCs w:val="20"/>
        </w:rPr>
        <w:t xml:space="preserve">  wx/shareContract/contentList.do</w:t>
      </w:r>
    </w:p>
    <w:p w:rsidR="000F2B6E" w:rsidRDefault="000F2B6E" w:rsidP="005246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524602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</w:t>
      </w:r>
      <w:r w:rsidRPr="00DD2466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</w:tbl>
    <w:p w:rsidR="000F2B6E" w:rsidRDefault="000F2B6E" w:rsidP="00524602">
      <w:pPr>
        <w:spacing w:line="220" w:lineRule="atLeast"/>
      </w:pPr>
    </w:p>
    <w:p w:rsidR="000F2B6E" w:rsidRDefault="000F2B6E" w:rsidP="00524602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524602">
      <w:pPr>
        <w:spacing w:line="220" w:lineRule="atLeast"/>
      </w:pPr>
      <w:r>
        <w:rPr>
          <w:rFonts w:hint="eastAsia"/>
        </w:rPr>
        <w:t>返回参数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contentId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合约内容编号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contentTitle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合约内容标题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usedCount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合约使用次数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合约创建时间</w:t>
            </w: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4111DB">
      <w:pPr>
        <w:spacing w:line="220" w:lineRule="atLeast"/>
      </w:pPr>
    </w:p>
    <w:p w:rsidR="000F2B6E" w:rsidRDefault="000F2B6E" w:rsidP="007658F7">
      <w:pPr>
        <w:pStyle w:val="Heading2"/>
        <w:spacing w:line="240" w:lineRule="auto"/>
      </w:pPr>
      <w:r>
        <w:t>82</w:t>
      </w:r>
      <w:r>
        <w:rPr>
          <w:rFonts w:hint="eastAsia"/>
        </w:rPr>
        <w:t>、接口名称：前端用户创建合约惩罚【如未完成】列表</w:t>
      </w:r>
    </w:p>
    <w:p w:rsidR="000F2B6E" w:rsidRPr="001C028C" w:rsidRDefault="000F2B6E" w:rsidP="007658F7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</w:t>
      </w:r>
      <w:r>
        <w:rPr>
          <w:rFonts w:hint="eastAsia"/>
          <w:sz w:val="18"/>
          <w:szCs w:val="18"/>
        </w:rPr>
        <w:t>用户创建合约时拿到所有的合约内容</w:t>
      </w:r>
    </w:p>
    <w:p w:rsidR="000F2B6E" w:rsidRPr="007658F7" w:rsidRDefault="000F2B6E" w:rsidP="007658F7">
      <w:pPr>
        <w:rPr>
          <w:rFonts w:ascii="Courier New" w:eastAsia="宋体" w:hAnsi="Courier New" w:cs="Courier New"/>
          <w:color w:val="000000"/>
          <w:sz w:val="20"/>
          <w:szCs w:val="20"/>
        </w:rPr>
      </w:pPr>
      <w:r w:rsidRPr="007658F7">
        <w:rPr>
          <w:rFonts w:hint="eastAsia"/>
          <w:color w:val="000000"/>
          <w:sz w:val="18"/>
          <w:szCs w:val="18"/>
        </w:rPr>
        <w:t>接口地址：</w:t>
      </w:r>
      <w:r w:rsidRPr="007658F7">
        <w:rPr>
          <w:rFonts w:ascii="Courier New" w:eastAsia="宋体" w:hAnsi="Courier New" w:cs="Courier New"/>
          <w:color w:val="000000"/>
          <w:sz w:val="20"/>
          <w:szCs w:val="20"/>
        </w:rPr>
        <w:t xml:space="preserve">  wx/shareContract/punishmentList.do</w:t>
      </w:r>
    </w:p>
    <w:p w:rsidR="000F2B6E" w:rsidRDefault="000F2B6E" w:rsidP="007658F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7658F7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</w:t>
      </w:r>
      <w:r w:rsidRPr="00DD2466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</w:tbl>
    <w:p w:rsidR="000F2B6E" w:rsidRDefault="000F2B6E" w:rsidP="007658F7">
      <w:pPr>
        <w:spacing w:line="220" w:lineRule="atLeast"/>
      </w:pPr>
    </w:p>
    <w:p w:rsidR="000F2B6E" w:rsidRDefault="000F2B6E" w:rsidP="007658F7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7658F7">
      <w:pPr>
        <w:spacing w:line="220" w:lineRule="atLeast"/>
      </w:pPr>
      <w:r>
        <w:rPr>
          <w:rFonts w:hint="eastAsia"/>
        </w:rPr>
        <w:t>返回参数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hint="eastAsia"/>
                <w:color w:val="000000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punishmentId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合约惩罚编号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punishmentContent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合约惩罚标题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usedCount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合约使用次数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合约创建时间</w:t>
            </w: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4111DB">
      <w:pPr>
        <w:spacing w:line="220" w:lineRule="atLeast"/>
      </w:pPr>
    </w:p>
    <w:p w:rsidR="000F2B6E" w:rsidRDefault="000F2B6E" w:rsidP="0062245C">
      <w:pPr>
        <w:pStyle w:val="Heading2"/>
        <w:spacing w:line="240" w:lineRule="auto"/>
      </w:pPr>
      <w:r>
        <w:t>83</w:t>
      </w:r>
      <w:r>
        <w:rPr>
          <w:rFonts w:hint="eastAsia"/>
        </w:rPr>
        <w:t>、接口名称：前端用户创建合约</w:t>
      </w:r>
    </w:p>
    <w:p w:rsidR="000F2B6E" w:rsidRPr="001C028C" w:rsidRDefault="000F2B6E" w:rsidP="0062245C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</w:t>
      </w:r>
      <w:r>
        <w:rPr>
          <w:rFonts w:hint="eastAsia"/>
          <w:sz w:val="18"/>
          <w:szCs w:val="18"/>
        </w:rPr>
        <w:t>用户创建合约</w:t>
      </w:r>
    </w:p>
    <w:p w:rsidR="000F2B6E" w:rsidRPr="0062245C" w:rsidRDefault="000F2B6E" w:rsidP="0062245C">
      <w:pPr>
        <w:rPr>
          <w:rFonts w:ascii="Courier New" w:eastAsia="宋体" w:hAnsi="Courier New" w:cs="Courier New"/>
          <w:color w:val="000000"/>
          <w:sz w:val="20"/>
          <w:szCs w:val="20"/>
        </w:rPr>
      </w:pPr>
      <w:r w:rsidRPr="0062245C">
        <w:rPr>
          <w:rFonts w:hint="eastAsia"/>
          <w:color w:val="000000"/>
          <w:sz w:val="18"/>
          <w:szCs w:val="18"/>
        </w:rPr>
        <w:t>接口地址：</w:t>
      </w:r>
      <w:r w:rsidRPr="0062245C">
        <w:rPr>
          <w:rFonts w:ascii="Courier New" w:eastAsia="宋体" w:hAnsi="Courier New" w:cs="Courier New"/>
          <w:color w:val="000000"/>
          <w:sz w:val="20"/>
          <w:szCs w:val="20"/>
        </w:rPr>
        <w:t xml:space="preserve">  wx/shareContract/addshareContract.do</w:t>
      </w:r>
    </w:p>
    <w:p w:rsidR="000F2B6E" w:rsidRDefault="000F2B6E" w:rsidP="006224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62245C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</w:t>
      </w:r>
      <w:r w:rsidRPr="00DD2466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reasonId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合约原因编号【关联合约原因表】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sharedUserId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创建合约的用户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sharedDeposit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double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共享金额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contentId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合约内容编号【关联合约内容表】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punishmentId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惩罚内容编号【关联合约惩罚表】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是否公开【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否，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是】</w:t>
            </w:r>
          </w:p>
        </w:tc>
      </w:tr>
    </w:tbl>
    <w:p w:rsidR="000F2B6E" w:rsidRDefault="000F2B6E" w:rsidP="0062245C">
      <w:pPr>
        <w:spacing w:line="220" w:lineRule="atLeast"/>
      </w:pPr>
    </w:p>
    <w:p w:rsidR="000F2B6E" w:rsidRDefault="000F2B6E" w:rsidP="0062245C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保存成功</w:t>
            </w:r>
            <w:r w:rsidRPr="00082FFF">
              <w:rPr>
                <w:szCs w:val="20"/>
              </w:rPr>
              <w:t xml:space="preserve"> 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保存失败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4111DB">
      <w:pPr>
        <w:spacing w:line="220" w:lineRule="atLeast"/>
      </w:pPr>
    </w:p>
    <w:p w:rsidR="000F2B6E" w:rsidRDefault="000F2B6E" w:rsidP="00EE065F">
      <w:pPr>
        <w:pStyle w:val="Heading2"/>
        <w:spacing w:line="240" w:lineRule="auto"/>
      </w:pPr>
      <w:r>
        <w:t>84</w:t>
      </w:r>
      <w:r>
        <w:rPr>
          <w:rFonts w:hint="eastAsia"/>
        </w:rPr>
        <w:t>、接口名称：我的合约列表</w:t>
      </w:r>
    </w:p>
    <w:p w:rsidR="000F2B6E" w:rsidRPr="001C028C" w:rsidRDefault="000F2B6E" w:rsidP="00EE065F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</w:t>
      </w:r>
      <w:r w:rsidRPr="001C028C">
        <w:rPr>
          <w:rFonts w:hint="eastAsia"/>
          <w:sz w:val="18"/>
          <w:szCs w:val="18"/>
        </w:rPr>
        <w:t>描述：</w:t>
      </w:r>
      <w:r>
        <w:rPr>
          <w:rFonts w:hint="eastAsia"/>
          <w:sz w:val="18"/>
          <w:szCs w:val="18"/>
        </w:rPr>
        <w:t>用户发布合约的列表</w:t>
      </w:r>
    </w:p>
    <w:p w:rsidR="000F2B6E" w:rsidRPr="00EA59F4" w:rsidRDefault="000F2B6E" w:rsidP="00EE065F">
      <w:pPr>
        <w:rPr>
          <w:rFonts w:ascii="Courier New" w:eastAsia="宋体" w:hAnsi="Courier New" w:cs="Courier New"/>
          <w:color w:val="000000"/>
          <w:sz w:val="20"/>
          <w:szCs w:val="20"/>
        </w:rPr>
      </w:pPr>
      <w:r w:rsidRPr="00EA59F4">
        <w:rPr>
          <w:rFonts w:hint="eastAsia"/>
          <w:color w:val="000000"/>
          <w:sz w:val="18"/>
          <w:szCs w:val="18"/>
        </w:rPr>
        <w:t>接口地址：</w:t>
      </w:r>
      <w:r w:rsidRPr="00EA59F4">
        <w:rPr>
          <w:rFonts w:ascii="Courier New" w:eastAsia="宋体" w:hAnsi="Courier New" w:cs="Courier New"/>
          <w:color w:val="000000"/>
          <w:sz w:val="20"/>
          <w:szCs w:val="20"/>
        </w:rPr>
        <w:t xml:space="preserve">  wx/shareContract/userContractList.do</w:t>
      </w:r>
    </w:p>
    <w:p w:rsidR="000F2B6E" w:rsidRDefault="000F2B6E" w:rsidP="00EE065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EE065F">
      <w:r w:rsidRPr="00DD2466">
        <w:rPr>
          <w:rFonts w:hint="eastAsia"/>
        </w:rPr>
        <w:t>请求参数</w:t>
      </w:r>
      <w:r>
        <w:t>1</w:t>
      </w:r>
      <w:r>
        <w:rPr>
          <w:rFonts w:hint="eastAsia"/>
        </w:rPr>
        <w:t>：</w:t>
      </w:r>
      <w:r w:rsidRPr="00DD2466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当前的用户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页数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double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条数</w:t>
            </w:r>
          </w:p>
        </w:tc>
      </w:tr>
    </w:tbl>
    <w:p w:rsidR="000F2B6E" w:rsidRDefault="000F2B6E" w:rsidP="00EE065F">
      <w:pPr>
        <w:spacing w:line="220" w:lineRule="atLeast"/>
      </w:pPr>
    </w:p>
    <w:p w:rsidR="000F2B6E" w:rsidRDefault="000F2B6E" w:rsidP="00EE065F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打赏成功</w:t>
            </w:r>
            <w:r w:rsidRPr="00082FFF">
              <w:rPr>
                <w:szCs w:val="20"/>
              </w:rPr>
              <w:t xml:space="preserve"> </w:t>
            </w:r>
          </w:p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：没有数据</w:t>
            </w:r>
            <w:r w:rsidRPr="00082FFF">
              <w:rPr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2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打赏失败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4111DB">
      <w:pPr>
        <w:spacing w:line="220" w:lineRule="atLeast"/>
      </w:pPr>
    </w:p>
    <w:p w:rsidR="000F2B6E" w:rsidRDefault="000F2B6E" w:rsidP="002D389A">
      <w:pPr>
        <w:pStyle w:val="Heading2"/>
        <w:spacing w:line="240" w:lineRule="auto"/>
      </w:pPr>
      <w:r>
        <w:t>85</w:t>
      </w:r>
      <w:r>
        <w:rPr>
          <w:rFonts w:hint="eastAsia"/>
        </w:rPr>
        <w:t>、接口名称：前端用户对合约下单【打赏】</w:t>
      </w:r>
    </w:p>
    <w:p w:rsidR="000F2B6E" w:rsidRPr="005A36BD" w:rsidRDefault="000F2B6E" w:rsidP="002D389A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 w:rsidRPr="001A7FEC">
        <w:rPr>
          <w:rFonts w:hint="eastAsia"/>
        </w:rPr>
        <w:t>微信端</w:t>
      </w:r>
      <w:r>
        <w:rPr>
          <w:rFonts w:hint="eastAsia"/>
        </w:rPr>
        <w:t>用户对合约下单</w:t>
      </w:r>
    </w:p>
    <w:p w:rsidR="000F2B6E" w:rsidRPr="00C6670B" w:rsidRDefault="000F2B6E" w:rsidP="002D389A">
      <w:pPr>
        <w:rPr>
          <w:color w:val="000000"/>
          <w:sz w:val="18"/>
          <w:szCs w:val="18"/>
        </w:rPr>
      </w:pPr>
      <w:r w:rsidRPr="00C6670B">
        <w:rPr>
          <w:rFonts w:hint="eastAsia"/>
          <w:color w:val="000000"/>
          <w:sz w:val="18"/>
          <w:szCs w:val="18"/>
        </w:rPr>
        <w:t>接口地址：</w:t>
      </w:r>
      <w:r w:rsidRPr="00C6670B">
        <w:rPr>
          <w:rFonts w:ascii="Courier New" w:eastAsia="宋体" w:hAnsi="Courier New" w:cs="Courier New"/>
          <w:color w:val="000000"/>
          <w:sz w:val="20"/>
          <w:szCs w:val="20"/>
        </w:rPr>
        <w:t xml:space="preserve"> /userShare/createPayInfo.do</w:t>
      </w:r>
    </w:p>
    <w:p w:rsidR="000F2B6E" w:rsidRDefault="000F2B6E" w:rsidP="002D38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DD2466" w:rsidRDefault="000F2B6E" w:rsidP="002D389A">
      <w:r w:rsidRPr="00DD2466">
        <w:rPr>
          <w:rFonts w:hint="eastAsia"/>
        </w:rPr>
        <w:t>请求参数</w:t>
      </w:r>
      <w:r>
        <w:rPr>
          <w:rFonts w:hint="eastAsia"/>
        </w:rPr>
        <w:t>：</w:t>
      </w:r>
      <w:r w:rsidRPr="00DD2466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contractId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  <w:u w:val="single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totalFee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预支付金额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2D389A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处理成功，返回订单数据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1: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没有数据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  <w:t>：您的钱包余额已不足您本次支付，如有需要请及时充值</w:t>
            </w: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!</w:t>
            </w: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BA3CE0">
      <w:pPr>
        <w:spacing w:line="220" w:lineRule="atLeast"/>
      </w:pPr>
      <w:r>
        <w:rPr>
          <w:rFonts w:hint="eastAsia"/>
        </w:rPr>
        <w:t>返回参数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hint="eastAsia"/>
                <w:color w:val="000000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color w:val="00000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recordId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合约订单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contractId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合约编号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outTradeNumber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微信支付的唯一标识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  <w:t>payStatus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支付状态【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未支付，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已支付，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取消订单】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totalFee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预支付金额</w:t>
            </w:r>
          </w:p>
        </w:tc>
      </w:tr>
      <w:tr w:rsidR="000F2B6E" w:rsidRPr="00082FFF" w:rsidTr="00082FFF">
        <w:trPr>
          <w:trHeight w:val="487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rewardUser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当前打赏的用户</w:t>
            </w:r>
          </w:p>
        </w:tc>
      </w:tr>
    </w:tbl>
    <w:p w:rsidR="000F2B6E" w:rsidRDefault="000F2B6E" w:rsidP="004111DB">
      <w:pPr>
        <w:spacing w:line="220" w:lineRule="atLeast"/>
      </w:pPr>
    </w:p>
    <w:p w:rsidR="000F2B6E" w:rsidRDefault="000F2B6E" w:rsidP="004467BA">
      <w:pPr>
        <w:pStyle w:val="Heading2"/>
        <w:spacing w:line="240" w:lineRule="auto"/>
      </w:pPr>
      <w:r>
        <w:t>86</w:t>
      </w:r>
      <w:r>
        <w:rPr>
          <w:rFonts w:hint="eastAsia"/>
        </w:rPr>
        <w:t>、接口名称：微信统一下单【打赏合约】</w:t>
      </w:r>
    </w:p>
    <w:p w:rsidR="000F2B6E" w:rsidRPr="005A36BD" w:rsidRDefault="000F2B6E" w:rsidP="004467BA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 w:rsidRPr="001A7FEC">
        <w:rPr>
          <w:rFonts w:hint="eastAsia"/>
        </w:rPr>
        <w:t>微信端</w:t>
      </w:r>
      <w:r>
        <w:rPr>
          <w:rFonts w:hint="eastAsia"/>
        </w:rPr>
        <w:t>用户对合约下单</w:t>
      </w:r>
    </w:p>
    <w:p w:rsidR="000F2B6E" w:rsidRPr="004467BA" w:rsidRDefault="000F2B6E" w:rsidP="004467BA">
      <w:pPr>
        <w:rPr>
          <w:color w:val="000000"/>
          <w:sz w:val="18"/>
          <w:szCs w:val="18"/>
        </w:rPr>
      </w:pPr>
      <w:r w:rsidRPr="004467BA">
        <w:rPr>
          <w:rFonts w:hint="eastAsia"/>
          <w:color w:val="000000"/>
          <w:sz w:val="18"/>
          <w:szCs w:val="18"/>
        </w:rPr>
        <w:t>接口地址：</w:t>
      </w:r>
      <w:r w:rsidRPr="004467BA">
        <w:rPr>
          <w:rFonts w:ascii="Courier New" w:eastAsia="宋体" w:hAnsi="Courier New" w:cs="Courier New"/>
          <w:color w:val="000000"/>
          <w:sz w:val="20"/>
          <w:szCs w:val="20"/>
        </w:rPr>
        <w:t xml:space="preserve"> /userShare/payContract.do</w:t>
      </w:r>
    </w:p>
    <w:p w:rsidR="000F2B6E" w:rsidRDefault="000F2B6E" w:rsidP="004467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4467BA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userIp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ip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recordId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合约订单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payName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支付标题</w:t>
            </w:r>
          </w:p>
        </w:tc>
      </w:tr>
    </w:tbl>
    <w:p w:rsidR="000F2B6E" w:rsidRDefault="000F2B6E" w:rsidP="004467BA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订单不存在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：统一下单错误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微信返回信息异常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：统一下单失败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4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：您已支付，请勿重复支付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5E4B8E">
      <w:pPr>
        <w:pStyle w:val="Heading2"/>
        <w:spacing w:line="240" w:lineRule="auto"/>
      </w:pPr>
      <w:r>
        <w:t>87</w:t>
      </w:r>
      <w:r>
        <w:rPr>
          <w:rFonts w:hint="eastAsia"/>
        </w:rPr>
        <w:t>、接口名称：社区和应用创建者审核用户</w:t>
      </w:r>
    </w:p>
    <w:p w:rsidR="000F2B6E" w:rsidRPr="005A36BD" w:rsidRDefault="000F2B6E" w:rsidP="005E4B8E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社区和应用创建者审核用户</w:t>
      </w:r>
    </w:p>
    <w:p w:rsidR="000F2B6E" w:rsidRPr="00956E76" w:rsidRDefault="000F2B6E" w:rsidP="005E4B8E">
      <w:pPr>
        <w:rPr>
          <w:sz w:val="18"/>
          <w:szCs w:val="18"/>
        </w:rPr>
      </w:pPr>
      <w:r w:rsidRPr="00956E76">
        <w:rPr>
          <w:rFonts w:hint="eastAsia"/>
          <w:sz w:val="18"/>
          <w:szCs w:val="18"/>
        </w:rPr>
        <w:t>接口地址：</w:t>
      </w:r>
      <w:r w:rsidRPr="00956E76">
        <w:rPr>
          <w:rFonts w:ascii="Courier New" w:eastAsia="宋体" w:hAnsi="Courier New" w:cs="Courier New"/>
          <w:sz w:val="20"/>
          <w:szCs w:val="20"/>
        </w:rPr>
        <w:t xml:space="preserve"> /</w:t>
      </w:r>
      <w:r>
        <w:rPr>
          <w:rFonts w:ascii="Courier New" w:eastAsia="宋体" w:hAnsi="Courier New" w:cs="Courier New"/>
          <w:sz w:val="20"/>
          <w:szCs w:val="20"/>
        </w:rPr>
        <w:t>g</w:t>
      </w:r>
      <w:r w:rsidRPr="00956E76">
        <w:rPr>
          <w:rFonts w:ascii="Courier New" w:eastAsia="宋体" w:hAnsi="Courier New" w:cs="Courier New"/>
          <w:sz w:val="20"/>
          <w:szCs w:val="20"/>
        </w:rPr>
        <w:t>roupUsers/examinUser.do</w:t>
      </w:r>
    </w:p>
    <w:p w:rsidR="000F2B6E" w:rsidRDefault="000F2B6E" w:rsidP="005E4B8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5E4B8E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当前登录用户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joinerId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需要审核的用户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5E4B8E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审核成功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审核失败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：您不是该应用的管理员，不能审核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：该用户不是此应用的成员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</w:tc>
      </w:tr>
    </w:tbl>
    <w:p w:rsidR="000F2B6E" w:rsidRDefault="000F2B6E" w:rsidP="00017E36">
      <w:pPr>
        <w:pStyle w:val="Heading2"/>
        <w:spacing w:line="240" w:lineRule="auto"/>
      </w:pPr>
      <w:r>
        <w:t>88</w:t>
      </w:r>
      <w:r>
        <w:rPr>
          <w:rFonts w:hint="eastAsia"/>
        </w:rPr>
        <w:t>、接口名称：用户钱包日志列表</w:t>
      </w:r>
    </w:p>
    <w:p w:rsidR="000F2B6E" w:rsidRPr="005A36BD" w:rsidRDefault="000F2B6E" w:rsidP="00017E36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用户钱包日志列表</w:t>
      </w:r>
    </w:p>
    <w:p w:rsidR="000F2B6E" w:rsidRPr="00956E76" w:rsidRDefault="000F2B6E" w:rsidP="00017E36">
      <w:pPr>
        <w:rPr>
          <w:sz w:val="18"/>
          <w:szCs w:val="18"/>
        </w:rPr>
      </w:pPr>
      <w:r w:rsidRPr="00956E76">
        <w:rPr>
          <w:rFonts w:hint="eastAsia"/>
          <w:sz w:val="18"/>
          <w:szCs w:val="18"/>
        </w:rPr>
        <w:t>接口地址</w:t>
      </w:r>
      <w:r w:rsidRPr="006B4576">
        <w:rPr>
          <w:rFonts w:hint="eastAsia"/>
          <w:sz w:val="18"/>
          <w:szCs w:val="18"/>
        </w:rPr>
        <w:t>：</w:t>
      </w:r>
      <w:r w:rsidRPr="006B4576">
        <w:rPr>
          <w:rFonts w:ascii="Courier New" w:eastAsia="宋体" w:hAnsi="Courier New" w:cs="Courier New"/>
          <w:sz w:val="20"/>
          <w:szCs w:val="20"/>
        </w:rPr>
        <w:t xml:space="preserve"> /userWallet/appWalletDiary.do</w:t>
      </w:r>
    </w:p>
    <w:p w:rsidR="000F2B6E" w:rsidRDefault="000F2B6E" w:rsidP="00017E3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017E36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每页数据条数</w:t>
            </w:r>
          </w:p>
        </w:tc>
      </w:tr>
    </w:tbl>
    <w:p w:rsidR="000F2B6E" w:rsidRDefault="000F2B6E" w:rsidP="00017E36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  <w:r w:rsidRPr="00082FFF"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</w:tc>
      </w:tr>
    </w:tbl>
    <w:p w:rsidR="000F2B6E" w:rsidRDefault="000F2B6E" w:rsidP="00AC4C24">
      <w:pPr>
        <w:pStyle w:val="Heading2"/>
        <w:spacing w:line="240" w:lineRule="auto"/>
      </w:pPr>
      <w:r>
        <w:t>89</w:t>
      </w:r>
      <w:r>
        <w:rPr>
          <w:rFonts w:hint="eastAsia"/>
        </w:rPr>
        <w:t>、接口名称：用户发布任务时获取各个预设值</w:t>
      </w:r>
    </w:p>
    <w:p w:rsidR="000F2B6E" w:rsidRPr="005A36BD" w:rsidRDefault="000F2B6E" w:rsidP="00AC4C24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用户钱包日志列表</w:t>
      </w:r>
    </w:p>
    <w:p w:rsidR="000F2B6E" w:rsidRPr="00293A63" w:rsidRDefault="000F2B6E" w:rsidP="00AC4C24">
      <w:pPr>
        <w:rPr>
          <w:sz w:val="18"/>
          <w:szCs w:val="18"/>
        </w:rPr>
      </w:pPr>
      <w:r w:rsidRPr="00293A63">
        <w:rPr>
          <w:rFonts w:hint="eastAsia"/>
          <w:sz w:val="18"/>
          <w:szCs w:val="18"/>
        </w:rPr>
        <w:t>接口地址：</w:t>
      </w:r>
      <w:r w:rsidRPr="00293A63">
        <w:rPr>
          <w:rFonts w:ascii="Courier New" w:eastAsia="宋体" w:hAnsi="Courier New" w:cs="Courier New"/>
          <w:sz w:val="20"/>
          <w:szCs w:val="20"/>
        </w:rPr>
        <w:t xml:space="preserve"> /task/contentsList.do</w:t>
      </w:r>
    </w:p>
    <w:p w:rsidR="000F2B6E" w:rsidRDefault="000F2B6E" w:rsidP="00AC4C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AC4C24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</w:tbl>
    <w:p w:rsidR="000F2B6E" w:rsidRDefault="000F2B6E" w:rsidP="00AC4C24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objects[0]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是发布缘由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objects[1]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是任务内容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objects[2]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是满意服务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  <w:r w:rsidRPr="00082FFF"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</w:tc>
      </w:tr>
    </w:tbl>
    <w:p w:rsidR="000F2B6E" w:rsidRDefault="000F2B6E" w:rsidP="00606109">
      <w:pPr>
        <w:pStyle w:val="Heading2"/>
        <w:spacing w:line="240" w:lineRule="auto"/>
      </w:pPr>
      <w:r>
        <w:t>90</w:t>
      </w:r>
      <w:r>
        <w:rPr>
          <w:rFonts w:hint="eastAsia"/>
        </w:rPr>
        <w:t>、接口名称：用户发布任务</w:t>
      </w:r>
    </w:p>
    <w:p w:rsidR="000F2B6E" w:rsidRPr="005A36BD" w:rsidRDefault="000F2B6E" w:rsidP="00606109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用户钱包日志列表</w:t>
      </w:r>
    </w:p>
    <w:p w:rsidR="000F2B6E" w:rsidRPr="00293A63" w:rsidRDefault="000F2B6E" w:rsidP="00606109">
      <w:pPr>
        <w:rPr>
          <w:sz w:val="18"/>
          <w:szCs w:val="18"/>
        </w:rPr>
      </w:pPr>
      <w:r w:rsidRPr="00293A63">
        <w:rPr>
          <w:rFonts w:hint="eastAsia"/>
          <w:sz w:val="18"/>
          <w:szCs w:val="18"/>
        </w:rPr>
        <w:t>接口地</w:t>
      </w:r>
      <w:r w:rsidRPr="00F82316">
        <w:rPr>
          <w:rFonts w:hint="eastAsia"/>
          <w:sz w:val="18"/>
          <w:szCs w:val="18"/>
        </w:rPr>
        <w:t>址：</w:t>
      </w:r>
      <w:r w:rsidRPr="00F82316">
        <w:rPr>
          <w:rFonts w:ascii="Courier New" w:eastAsia="宋体" w:hAnsi="Courier New" w:cs="Courier New"/>
          <w:sz w:val="20"/>
          <w:szCs w:val="20"/>
        </w:rPr>
        <w:t xml:space="preserve"> /task/createTask.do</w:t>
      </w:r>
    </w:p>
    <w:p w:rsidR="000F2B6E" w:rsidRDefault="000F2B6E" w:rsidP="006061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606109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publisherId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publishReason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发布原因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taskContent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任务内容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supplyFee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Double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提供的赏金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taskEndTime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任务结束时间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longitude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经度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latitudes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纬度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lacationName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地理位置名称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taskImages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图片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satisfiedService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满意服务</w:t>
            </w:r>
          </w:p>
        </w:tc>
      </w:tr>
    </w:tbl>
    <w:p w:rsidR="000F2B6E" w:rsidRDefault="000F2B6E" w:rsidP="00606109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创建失败</w:t>
            </w:r>
          </w:p>
        </w:tc>
      </w:tr>
    </w:tbl>
    <w:p w:rsidR="000F2B6E" w:rsidRDefault="000F2B6E" w:rsidP="00A3610A">
      <w:pPr>
        <w:pStyle w:val="Heading2"/>
        <w:spacing w:line="240" w:lineRule="auto"/>
      </w:pPr>
      <w:r>
        <w:t>90</w:t>
      </w:r>
      <w:r>
        <w:rPr>
          <w:rFonts w:hint="eastAsia"/>
        </w:rPr>
        <w:t>、接口名称：任务列表</w:t>
      </w:r>
    </w:p>
    <w:p w:rsidR="000F2B6E" w:rsidRPr="005A36BD" w:rsidRDefault="000F2B6E" w:rsidP="00A3610A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用户钱包日志列表</w:t>
      </w:r>
    </w:p>
    <w:p w:rsidR="000F2B6E" w:rsidRPr="00B64FF1" w:rsidRDefault="000F2B6E" w:rsidP="00A3610A">
      <w:pPr>
        <w:rPr>
          <w:sz w:val="18"/>
          <w:szCs w:val="18"/>
        </w:rPr>
      </w:pPr>
      <w:r w:rsidRPr="00B64FF1">
        <w:rPr>
          <w:rFonts w:hint="eastAsia"/>
          <w:sz w:val="18"/>
          <w:szCs w:val="18"/>
        </w:rPr>
        <w:t>接口地址：</w:t>
      </w:r>
      <w:r w:rsidRPr="00B64FF1">
        <w:rPr>
          <w:rFonts w:ascii="Courier New" w:eastAsia="宋体" w:hAnsi="Courier New" w:cs="Courier New"/>
          <w:sz w:val="20"/>
          <w:szCs w:val="20"/>
        </w:rPr>
        <w:t xml:space="preserve"> /task/taskList.do</w:t>
      </w:r>
    </w:p>
    <w:p w:rsidR="000F2B6E" w:rsidRDefault="000F2B6E" w:rsidP="00A361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A3610A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  <w:r w:rsidRPr="00082FFF">
              <w:rPr>
                <w:szCs w:val="20"/>
              </w:rPr>
              <w:t xml:space="preserve"> </w:t>
            </w:r>
          </w:p>
        </w:tc>
      </w:tr>
    </w:tbl>
    <w:p w:rsidR="000F2B6E" w:rsidRDefault="000F2B6E" w:rsidP="00A3610A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844356">
      <w:pPr>
        <w:pStyle w:val="Heading2"/>
        <w:spacing w:line="240" w:lineRule="auto"/>
      </w:pPr>
      <w:r>
        <w:t>91</w:t>
      </w:r>
      <w:r>
        <w:rPr>
          <w:rFonts w:hint="eastAsia"/>
        </w:rPr>
        <w:t>、接口名称：任务详情</w:t>
      </w:r>
    </w:p>
    <w:p w:rsidR="000F2B6E" w:rsidRPr="005A36BD" w:rsidRDefault="000F2B6E" w:rsidP="00844356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用户钱包日志列表</w:t>
      </w:r>
    </w:p>
    <w:p w:rsidR="000F2B6E" w:rsidRPr="00B64FF1" w:rsidRDefault="000F2B6E" w:rsidP="00844356">
      <w:pPr>
        <w:rPr>
          <w:sz w:val="18"/>
          <w:szCs w:val="18"/>
        </w:rPr>
      </w:pPr>
      <w:r w:rsidRPr="00B64FF1">
        <w:rPr>
          <w:rFonts w:hint="eastAsia"/>
          <w:sz w:val="18"/>
          <w:szCs w:val="18"/>
        </w:rPr>
        <w:t>接口地址</w:t>
      </w:r>
      <w:r w:rsidRPr="000D2A67">
        <w:rPr>
          <w:rFonts w:hint="eastAsia"/>
          <w:sz w:val="18"/>
          <w:szCs w:val="18"/>
        </w:rPr>
        <w:t>：</w:t>
      </w:r>
      <w:r w:rsidRPr="000D2A67">
        <w:rPr>
          <w:rFonts w:ascii="Courier New" w:eastAsia="宋体" w:hAnsi="Courier New" w:cs="Courier New"/>
          <w:sz w:val="20"/>
          <w:szCs w:val="20"/>
        </w:rPr>
        <w:t xml:space="preserve"> /task/taskDetails.do</w:t>
      </w:r>
    </w:p>
    <w:p w:rsidR="000F2B6E" w:rsidRDefault="000F2B6E" w:rsidP="0084435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Default="000F2B6E" w:rsidP="00844356">
      <w:r>
        <w:rPr>
          <w:rFonts w:hint="eastAsia"/>
        </w:rPr>
        <w:t>请求参数</w:t>
      </w:r>
      <w: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taskId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当前任务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844356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2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您没有登录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：该任务没有找到</w:t>
            </w:r>
          </w:p>
        </w:tc>
      </w:tr>
    </w:tbl>
    <w:p w:rsidR="000F2B6E" w:rsidRDefault="000F2B6E" w:rsidP="004F098D">
      <w:pPr>
        <w:pStyle w:val="Heading2"/>
        <w:spacing w:line="240" w:lineRule="auto"/>
      </w:pPr>
      <w:r>
        <w:t>92</w:t>
      </w:r>
      <w:r>
        <w:rPr>
          <w:rFonts w:hint="eastAsia"/>
        </w:rPr>
        <w:t>、接口名称：任务抢单</w:t>
      </w:r>
    </w:p>
    <w:p w:rsidR="000F2B6E" w:rsidRPr="005A36BD" w:rsidRDefault="000F2B6E" w:rsidP="004F098D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任务抢单</w:t>
      </w:r>
    </w:p>
    <w:p w:rsidR="000F2B6E" w:rsidRPr="00B64FF1" w:rsidRDefault="000F2B6E" w:rsidP="004F098D">
      <w:pPr>
        <w:rPr>
          <w:sz w:val="18"/>
          <w:szCs w:val="18"/>
        </w:rPr>
      </w:pPr>
      <w:r w:rsidRPr="00B64FF1">
        <w:rPr>
          <w:rFonts w:hint="eastAsia"/>
          <w:sz w:val="18"/>
          <w:szCs w:val="18"/>
        </w:rPr>
        <w:t>接口地址</w:t>
      </w:r>
      <w:r w:rsidRPr="000D2A67">
        <w:rPr>
          <w:rFonts w:hint="eastAsia"/>
          <w:sz w:val="18"/>
          <w:szCs w:val="18"/>
        </w:rPr>
        <w:t>：</w:t>
      </w:r>
      <w:r w:rsidRPr="007A2BE8">
        <w:rPr>
          <w:rFonts w:ascii="Courier New" w:eastAsia="宋体" w:hAnsi="Courier New" w:cs="Courier New"/>
          <w:sz w:val="20"/>
          <w:szCs w:val="20"/>
        </w:rPr>
        <w:t xml:space="preserve"> /task/competeTask.do</w:t>
      </w:r>
    </w:p>
    <w:p w:rsidR="000F2B6E" w:rsidRDefault="000F2B6E" w:rsidP="004F09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4F098D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competitorUser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抢单人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competeTask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当前任务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Douoble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佣金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competeService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受雇人提供的额外服务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competeLongitude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抢单人经度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competeLatitude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抢单人纬度</w:t>
            </w:r>
          </w:p>
        </w:tc>
      </w:tr>
      <w:tr w:rsidR="000F2B6E" w:rsidRPr="00082FFF" w:rsidTr="00082FFF">
        <w:trPr>
          <w:trHeight w:val="7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competeLacation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String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抢单人位置名称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partnerId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分享出去的用户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4F098D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抢单成功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抢单失败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您没有登录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：该任务没有找到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4: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该任务您已经抢过，，请等待雇主选择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5: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该任务抢单人数已满，请下次尽快哦</w:t>
            </w:r>
          </w:p>
        </w:tc>
      </w:tr>
    </w:tbl>
    <w:p w:rsidR="000F2B6E" w:rsidRDefault="000F2B6E" w:rsidP="002915A9">
      <w:pPr>
        <w:pStyle w:val="Heading2"/>
        <w:spacing w:line="240" w:lineRule="auto"/>
      </w:pPr>
      <w:r>
        <w:t>93</w:t>
      </w:r>
      <w:r>
        <w:rPr>
          <w:rFonts w:hint="eastAsia"/>
        </w:rPr>
        <w:t>、接口名称：任务发布者选择抢单用户</w:t>
      </w:r>
    </w:p>
    <w:p w:rsidR="000F2B6E" w:rsidRPr="005807F8" w:rsidRDefault="000F2B6E" w:rsidP="002915A9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任务发布者选择抢单用户</w:t>
      </w:r>
    </w:p>
    <w:p w:rsidR="000F2B6E" w:rsidRPr="00322A79" w:rsidRDefault="000F2B6E" w:rsidP="002915A9">
      <w:pPr>
        <w:rPr>
          <w:sz w:val="18"/>
          <w:szCs w:val="18"/>
        </w:rPr>
      </w:pPr>
      <w:r w:rsidRPr="00322A79">
        <w:rPr>
          <w:rFonts w:hint="eastAsia"/>
          <w:sz w:val="18"/>
          <w:szCs w:val="18"/>
        </w:rPr>
        <w:t>接口地址：</w:t>
      </w:r>
      <w:r w:rsidRPr="00322A79">
        <w:rPr>
          <w:rFonts w:ascii="Courier New" w:eastAsia="宋体" w:hAnsi="Courier New" w:cs="Courier New"/>
          <w:sz w:val="20"/>
          <w:szCs w:val="20"/>
        </w:rPr>
        <w:t xml:space="preserve"> /task/chooseCompete.do</w:t>
      </w:r>
    </w:p>
    <w:p w:rsidR="000F2B6E" w:rsidRDefault="000F2B6E" w:rsidP="002915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2915A9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抢单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2915A9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抢单成功，返回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该任务已选择了用户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不能更改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该抢单记录不存在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!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：该任务没有找到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C52E68">
      <w:pPr>
        <w:pStyle w:val="Heading2"/>
        <w:spacing w:line="240" w:lineRule="auto"/>
      </w:pPr>
      <w:r>
        <w:t>94</w:t>
      </w:r>
      <w:r>
        <w:rPr>
          <w:rFonts w:hint="eastAsia"/>
        </w:rPr>
        <w:t>、接口名称：任务发布者选择抢单用户后支付费用</w:t>
      </w:r>
    </w:p>
    <w:p w:rsidR="000F2B6E" w:rsidRPr="005A36BD" w:rsidRDefault="000F2B6E" w:rsidP="00C52E68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任务发布者选择抢单用户后支付费用</w:t>
      </w:r>
    </w:p>
    <w:p w:rsidR="000F2B6E" w:rsidRPr="00322A79" w:rsidRDefault="000F2B6E" w:rsidP="00C52E68">
      <w:pPr>
        <w:rPr>
          <w:sz w:val="18"/>
          <w:szCs w:val="18"/>
        </w:rPr>
      </w:pPr>
      <w:r w:rsidRPr="00322A79">
        <w:rPr>
          <w:rFonts w:hint="eastAsia"/>
          <w:sz w:val="18"/>
          <w:szCs w:val="18"/>
        </w:rPr>
        <w:t>接口地址：</w:t>
      </w:r>
      <w:r w:rsidRPr="00322A79">
        <w:rPr>
          <w:rFonts w:ascii="Courier New" w:eastAsia="宋体" w:hAnsi="Courier New" w:cs="Courier New"/>
          <w:sz w:val="20"/>
          <w:szCs w:val="20"/>
        </w:rPr>
        <w:t xml:space="preserve"> </w:t>
      </w:r>
      <w:r w:rsidRPr="001D4108">
        <w:rPr>
          <w:rFonts w:ascii="Courier New" w:eastAsia="宋体" w:hAnsi="Courier New" w:cs="Courier New"/>
          <w:sz w:val="20"/>
          <w:szCs w:val="20"/>
        </w:rPr>
        <w:t>/task/pay.do</w:t>
      </w:r>
    </w:p>
    <w:p w:rsidR="000F2B6E" w:rsidRDefault="000F2B6E" w:rsidP="00C52E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C52E68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orderId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订单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C52E68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订单不存在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统一下单错误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微信返回信息异常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3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：统一下单失败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4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：您已支付，请勿重复支付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F2B6E" w:rsidRDefault="000F2B6E" w:rsidP="008D07C6">
      <w:pPr>
        <w:pStyle w:val="Heading2"/>
        <w:spacing w:line="240" w:lineRule="auto"/>
      </w:pPr>
      <w:r>
        <w:t>95</w:t>
      </w:r>
      <w:r>
        <w:rPr>
          <w:rFonts w:hint="eastAsia"/>
        </w:rPr>
        <w:t>、接口名称：任务完成者完成任务</w:t>
      </w:r>
    </w:p>
    <w:p w:rsidR="000F2B6E" w:rsidRPr="005A36BD" w:rsidRDefault="000F2B6E" w:rsidP="008D07C6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任务发布者选择抢单用户后支付费用</w:t>
      </w:r>
    </w:p>
    <w:p w:rsidR="000F2B6E" w:rsidRPr="00DF1D55" w:rsidRDefault="000F2B6E" w:rsidP="008D07C6">
      <w:pPr>
        <w:rPr>
          <w:sz w:val="18"/>
          <w:szCs w:val="18"/>
        </w:rPr>
      </w:pPr>
      <w:r w:rsidRPr="00DF1D55">
        <w:rPr>
          <w:rFonts w:hint="eastAsia"/>
          <w:sz w:val="18"/>
          <w:szCs w:val="18"/>
        </w:rPr>
        <w:t>接口地址：</w:t>
      </w:r>
      <w:r w:rsidRPr="00DF1D55">
        <w:rPr>
          <w:rFonts w:ascii="Courier New" w:eastAsia="宋体" w:hAnsi="Courier New" w:cs="Courier New"/>
          <w:sz w:val="20"/>
          <w:szCs w:val="20"/>
        </w:rPr>
        <w:t xml:space="preserve"> /task/complete.do</w:t>
      </w:r>
    </w:p>
    <w:p w:rsidR="000F2B6E" w:rsidRDefault="000F2B6E" w:rsidP="008D07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8D07C6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taskId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任务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8D07C6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提交成功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,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请等待发布者确认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您不是该任务被选中的用户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该任务已完成，请勿重复提交</w:t>
            </w:r>
          </w:p>
        </w:tc>
      </w:tr>
    </w:tbl>
    <w:p w:rsidR="000F2B6E" w:rsidRDefault="000F2B6E" w:rsidP="004357FE">
      <w:pPr>
        <w:pStyle w:val="Heading2"/>
        <w:spacing w:line="240" w:lineRule="auto"/>
      </w:pPr>
      <w:r>
        <w:t>96</w:t>
      </w:r>
      <w:r>
        <w:rPr>
          <w:rFonts w:hint="eastAsia"/>
        </w:rPr>
        <w:t>、接口名称：任务发布者确认选中者已完成任务</w:t>
      </w:r>
    </w:p>
    <w:p w:rsidR="000F2B6E" w:rsidRPr="005A36BD" w:rsidRDefault="000F2B6E" w:rsidP="004357FE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任务发布者确认选中者已完成任务</w:t>
      </w:r>
    </w:p>
    <w:p w:rsidR="000F2B6E" w:rsidRPr="00DF1D55" w:rsidRDefault="000F2B6E" w:rsidP="004357FE">
      <w:pPr>
        <w:rPr>
          <w:sz w:val="18"/>
          <w:szCs w:val="18"/>
        </w:rPr>
      </w:pPr>
      <w:r w:rsidRPr="00DF1D55">
        <w:rPr>
          <w:rFonts w:hint="eastAsia"/>
          <w:sz w:val="18"/>
          <w:szCs w:val="18"/>
        </w:rPr>
        <w:t>接</w:t>
      </w:r>
      <w:r w:rsidRPr="006E52D0">
        <w:rPr>
          <w:rFonts w:hint="eastAsia"/>
          <w:sz w:val="18"/>
          <w:szCs w:val="18"/>
        </w:rPr>
        <w:t>口地址：</w:t>
      </w:r>
      <w:r w:rsidRPr="006E52D0">
        <w:rPr>
          <w:rFonts w:ascii="Courier New" w:eastAsia="宋体" w:hAnsi="Courier New" w:cs="Courier New"/>
          <w:sz w:val="20"/>
          <w:szCs w:val="20"/>
        </w:rPr>
        <w:t xml:space="preserve"> /task/confirmComplete.do</w:t>
      </w:r>
    </w:p>
    <w:p w:rsidR="000F2B6E" w:rsidRDefault="000F2B6E" w:rsidP="004357F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4357FE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taskId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任务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</w:tbl>
    <w:p w:rsidR="000F2B6E" w:rsidRDefault="000F2B6E" w:rsidP="004357FE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确认成功，您的任务已被完成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! 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您不是该任务的发布者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 xml:space="preserve">2: 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该任务没有被完成，请耐心等待</w:t>
            </w:r>
          </w:p>
        </w:tc>
      </w:tr>
    </w:tbl>
    <w:p w:rsidR="000F2B6E" w:rsidRDefault="000F2B6E" w:rsidP="000143F2">
      <w:pPr>
        <w:pStyle w:val="Heading2"/>
        <w:spacing w:line="240" w:lineRule="auto"/>
      </w:pPr>
      <w:r>
        <w:t>97</w:t>
      </w:r>
      <w:r>
        <w:rPr>
          <w:rFonts w:hint="eastAsia"/>
        </w:rPr>
        <w:t>、接口名称：我发布的任务</w:t>
      </w:r>
    </w:p>
    <w:p w:rsidR="000F2B6E" w:rsidRPr="005A36BD" w:rsidRDefault="000F2B6E" w:rsidP="000143F2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我发布的任务</w:t>
      </w:r>
    </w:p>
    <w:p w:rsidR="000F2B6E" w:rsidRPr="00B93EF7" w:rsidRDefault="000F2B6E" w:rsidP="000143F2">
      <w:pPr>
        <w:rPr>
          <w:sz w:val="18"/>
          <w:szCs w:val="18"/>
        </w:rPr>
      </w:pPr>
      <w:r w:rsidRPr="00B93EF7">
        <w:rPr>
          <w:rFonts w:hint="eastAsia"/>
          <w:sz w:val="18"/>
          <w:szCs w:val="18"/>
        </w:rPr>
        <w:t>接口地址：</w:t>
      </w:r>
      <w:r w:rsidRPr="00B93EF7">
        <w:rPr>
          <w:rFonts w:ascii="Courier New" w:eastAsia="宋体" w:hAnsi="Courier New" w:cs="Courier New"/>
          <w:sz w:val="20"/>
          <w:szCs w:val="20"/>
        </w:rPr>
        <w:t xml:space="preserve"> /task/mypublished.do</w:t>
      </w:r>
    </w:p>
    <w:p w:rsidR="000F2B6E" w:rsidRDefault="000F2B6E" w:rsidP="000143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0143F2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56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任务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taskStatus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任务状态【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抢单中</w:t>
            </w:r>
            <w:r w:rsidRPr="00082FFF">
              <w:rPr>
                <w:szCs w:val="20"/>
              </w:rPr>
              <w:t>,1.</w:t>
            </w:r>
            <w:r w:rsidRPr="00082FFF">
              <w:rPr>
                <w:rFonts w:hint="eastAsia"/>
                <w:szCs w:val="20"/>
              </w:rPr>
              <w:t>已选择，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已完成，</w:t>
            </w:r>
            <w:r w:rsidRPr="00082FFF">
              <w:rPr>
                <w:szCs w:val="20"/>
              </w:rPr>
              <w:t>10.</w:t>
            </w:r>
            <w:r w:rsidRPr="00082FFF">
              <w:rPr>
                <w:rFonts w:hint="eastAsia"/>
                <w:szCs w:val="20"/>
              </w:rPr>
              <w:t>已结束】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</w:p>
        </w:tc>
      </w:tr>
    </w:tbl>
    <w:p w:rsidR="000F2B6E" w:rsidRDefault="000F2B6E" w:rsidP="000143F2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144775">
      <w:pPr>
        <w:pStyle w:val="Heading2"/>
        <w:spacing w:line="240" w:lineRule="auto"/>
      </w:pPr>
      <w:r>
        <w:t>98</w:t>
      </w:r>
      <w:r>
        <w:rPr>
          <w:rFonts w:hint="eastAsia"/>
        </w:rPr>
        <w:t>、接口名称：我接受的任务</w:t>
      </w:r>
    </w:p>
    <w:p w:rsidR="000F2B6E" w:rsidRPr="005A36BD" w:rsidRDefault="000F2B6E" w:rsidP="00144775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我接受的任务</w:t>
      </w:r>
    </w:p>
    <w:p w:rsidR="000F2B6E" w:rsidRPr="00B93EF7" w:rsidRDefault="000F2B6E" w:rsidP="00144775">
      <w:pPr>
        <w:rPr>
          <w:sz w:val="18"/>
          <w:szCs w:val="18"/>
        </w:rPr>
      </w:pPr>
      <w:r w:rsidRPr="00B93EF7">
        <w:rPr>
          <w:rFonts w:hint="eastAsia"/>
          <w:sz w:val="18"/>
          <w:szCs w:val="18"/>
        </w:rPr>
        <w:t>接口</w:t>
      </w:r>
      <w:r w:rsidRPr="00832B26">
        <w:rPr>
          <w:rFonts w:hint="eastAsia"/>
          <w:sz w:val="18"/>
          <w:szCs w:val="18"/>
        </w:rPr>
        <w:t>地址：</w:t>
      </w:r>
      <w:r w:rsidRPr="00832B26">
        <w:rPr>
          <w:rFonts w:ascii="Courier New" w:eastAsia="宋体" w:hAnsi="Courier New" w:cs="Courier New"/>
          <w:sz w:val="20"/>
          <w:szCs w:val="20"/>
        </w:rPr>
        <w:t xml:space="preserve"> /task/mycompeted.do</w:t>
      </w:r>
    </w:p>
    <w:p w:rsidR="000F2B6E" w:rsidRDefault="000F2B6E" w:rsidP="001447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144775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565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否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任务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competeStatus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完成情况【</w:t>
            </w:r>
            <w:r w:rsidRPr="00082FFF">
              <w:rPr>
                <w:szCs w:val="20"/>
              </w:rPr>
              <w:t>0.</w:t>
            </w:r>
            <w:r w:rsidRPr="00082FFF">
              <w:rPr>
                <w:rFonts w:hint="eastAsia"/>
                <w:szCs w:val="20"/>
              </w:rPr>
              <w:t>等待选择，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被选中或任务进行中，</w:t>
            </w:r>
            <w:r w:rsidRPr="00082FFF">
              <w:rPr>
                <w:szCs w:val="20"/>
              </w:rPr>
              <w:t>2.</w:t>
            </w:r>
            <w:r w:rsidRPr="00082FFF">
              <w:rPr>
                <w:rFonts w:hint="eastAsia"/>
                <w:szCs w:val="20"/>
              </w:rPr>
              <w:t>已完成，</w:t>
            </w:r>
            <w:r w:rsidRPr="00082FFF">
              <w:rPr>
                <w:szCs w:val="20"/>
              </w:rPr>
              <w:t>3.</w:t>
            </w:r>
            <w:r w:rsidRPr="00082FFF">
              <w:rPr>
                <w:rFonts w:hint="eastAsia"/>
                <w:szCs w:val="20"/>
              </w:rPr>
              <w:t>已支付但未评价，</w:t>
            </w:r>
            <w:r w:rsidRPr="00082FFF">
              <w:rPr>
                <w:szCs w:val="20"/>
              </w:rPr>
              <w:t>4.</w:t>
            </w:r>
            <w:r w:rsidRPr="00082FFF">
              <w:rPr>
                <w:rFonts w:hint="eastAsia"/>
                <w:szCs w:val="20"/>
              </w:rPr>
              <w:t>已评价，</w:t>
            </w:r>
            <w:r w:rsidRPr="00082FFF">
              <w:rPr>
                <w:szCs w:val="20"/>
              </w:rPr>
              <w:t>9.</w:t>
            </w:r>
            <w:r w:rsidRPr="00082FFF">
              <w:rPr>
                <w:rFonts w:hint="eastAsia"/>
                <w:szCs w:val="20"/>
              </w:rPr>
              <w:t>未完成，</w:t>
            </w:r>
            <w:r w:rsidRPr="00082FFF">
              <w:rPr>
                <w:szCs w:val="20"/>
              </w:rPr>
              <w:t>10.</w:t>
            </w:r>
            <w:r w:rsidRPr="00082FFF">
              <w:rPr>
                <w:rFonts w:hint="eastAsia"/>
                <w:szCs w:val="20"/>
              </w:rPr>
              <w:t>未选中】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</w:p>
        </w:tc>
      </w:tr>
    </w:tbl>
    <w:p w:rsidR="000F2B6E" w:rsidRDefault="000F2B6E" w:rsidP="00144775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5A7DF9">
      <w:pPr>
        <w:pStyle w:val="Heading2"/>
        <w:spacing w:line="240" w:lineRule="auto"/>
      </w:pPr>
      <w:r>
        <w:t>99</w:t>
      </w:r>
      <w:r>
        <w:rPr>
          <w:rFonts w:hint="eastAsia"/>
        </w:rPr>
        <w:t>、接口名称：额外的服务列表</w:t>
      </w:r>
    </w:p>
    <w:p w:rsidR="000F2B6E" w:rsidRPr="005A36BD" w:rsidRDefault="000F2B6E" w:rsidP="005A7DF9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额外的服务</w:t>
      </w:r>
    </w:p>
    <w:p w:rsidR="000F2B6E" w:rsidRPr="002D3F74" w:rsidRDefault="000F2B6E" w:rsidP="005A7DF9">
      <w:pPr>
        <w:rPr>
          <w:sz w:val="18"/>
          <w:szCs w:val="18"/>
        </w:rPr>
      </w:pPr>
      <w:r w:rsidRPr="002D3F74">
        <w:rPr>
          <w:rFonts w:hint="eastAsia"/>
          <w:sz w:val="18"/>
          <w:szCs w:val="18"/>
        </w:rPr>
        <w:t>接口地址：</w:t>
      </w:r>
      <w:r w:rsidRPr="002D3F74">
        <w:rPr>
          <w:rFonts w:ascii="Courier New" w:eastAsia="宋体" w:hAnsi="Courier New" w:cs="Courier New"/>
          <w:sz w:val="20"/>
          <w:szCs w:val="20"/>
        </w:rPr>
        <w:t xml:space="preserve"> /task/extraService.do</w:t>
      </w:r>
    </w:p>
    <w:p w:rsidR="000F2B6E" w:rsidRDefault="000F2B6E" w:rsidP="005A7D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5A7DF9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</w:p>
        </w:tc>
      </w:tr>
    </w:tbl>
    <w:p w:rsidR="000F2B6E" w:rsidRDefault="000F2B6E" w:rsidP="005A7DF9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AE09A2">
      <w:pPr>
        <w:pStyle w:val="Heading2"/>
        <w:spacing w:line="240" w:lineRule="auto"/>
      </w:pPr>
      <w:r>
        <w:t>100</w:t>
      </w:r>
      <w:r>
        <w:rPr>
          <w:rFonts w:hint="eastAsia"/>
        </w:rPr>
        <w:t>、接口名称：我的提现记录</w:t>
      </w:r>
    </w:p>
    <w:p w:rsidR="000F2B6E" w:rsidRPr="005A36BD" w:rsidRDefault="000F2B6E" w:rsidP="00AE09A2">
      <w:pPr>
        <w:rPr>
          <w:sz w:val="18"/>
          <w:szCs w:val="18"/>
        </w:rPr>
      </w:pPr>
      <w:r w:rsidRPr="001A7FEC">
        <w:rPr>
          <w:rFonts w:hint="eastAsia"/>
          <w:sz w:val="18"/>
          <w:szCs w:val="18"/>
        </w:rPr>
        <w:t>接口描述：用于</w:t>
      </w:r>
      <w:r>
        <w:rPr>
          <w:rFonts w:hint="eastAsia"/>
          <w:sz w:val="18"/>
          <w:szCs w:val="18"/>
        </w:rPr>
        <w:t>查看</w:t>
      </w:r>
      <w:r>
        <w:rPr>
          <w:rFonts w:hint="eastAsia"/>
        </w:rPr>
        <w:t>我的提现记录</w:t>
      </w:r>
    </w:p>
    <w:p w:rsidR="000F2B6E" w:rsidRPr="002D3F74" w:rsidRDefault="000F2B6E" w:rsidP="00AE09A2">
      <w:pPr>
        <w:rPr>
          <w:sz w:val="18"/>
          <w:szCs w:val="18"/>
        </w:rPr>
      </w:pPr>
      <w:r w:rsidRPr="002D3F74">
        <w:rPr>
          <w:rFonts w:hint="eastAsia"/>
          <w:sz w:val="18"/>
          <w:szCs w:val="18"/>
        </w:rPr>
        <w:t>接口地</w:t>
      </w:r>
      <w:r w:rsidRPr="00B23E6C">
        <w:rPr>
          <w:rFonts w:hint="eastAsia"/>
          <w:sz w:val="18"/>
          <w:szCs w:val="18"/>
        </w:rPr>
        <w:t>址：</w:t>
      </w:r>
      <w:r w:rsidRPr="00B23E6C">
        <w:rPr>
          <w:rFonts w:ascii="Courier New" w:eastAsia="宋体" w:hAnsi="Courier New" w:cs="Courier New"/>
          <w:sz w:val="20"/>
          <w:szCs w:val="20"/>
        </w:rPr>
        <w:t xml:space="preserve"> /withdrawCash/mywithdraw.do</w:t>
      </w:r>
    </w:p>
    <w:p w:rsidR="000F2B6E" w:rsidRDefault="000F2B6E" w:rsidP="00AE09A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sz w:val="18"/>
          <w:szCs w:val="18"/>
        </w:rPr>
        <w:t>GET/POST</w:t>
      </w:r>
    </w:p>
    <w:p w:rsidR="000F2B6E" w:rsidRPr="00B2557D" w:rsidRDefault="000F2B6E" w:rsidP="00AE09A2">
      <w:r w:rsidRPr="00B2557D">
        <w:rPr>
          <w:rFonts w:hint="eastAsia"/>
        </w:rPr>
        <w:t>请求参数</w:t>
      </w:r>
      <w:r w:rsidRPr="00B2557D"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当前用户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第几页</w:t>
            </w:r>
          </w:p>
        </w:tc>
      </w:tr>
      <w:tr w:rsidR="000F2B6E" w:rsidRPr="00082FFF" w:rsidTr="00082FFF">
        <w:trPr>
          <w:trHeight w:val="558"/>
        </w:trPr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pageSize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szCs w:val="20"/>
              </w:rPr>
              <w:t>Int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每页多少条</w:t>
            </w:r>
            <w:r w:rsidRPr="00082FFF">
              <w:rPr>
                <w:szCs w:val="20"/>
              </w:rPr>
              <w:t xml:space="preserve"> </w:t>
            </w:r>
          </w:p>
        </w:tc>
      </w:tr>
    </w:tbl>
    <w:p w:rsidR="000F2B6E" w:rsidRDefault="000F2B6E" w:rsidP="00AE09A2">
      <w:pPr>
        <w:spacing w:line="220" w:lineRule="atLeast"/>
      </w:pPr>
      <w:r>
        <w:rPr>
          <w:rFonts w:hint="eastAsia"/>
        </w:rPr>
        <w:t>响应消息：</w:t>
      </w:r>
      <w:r w:rsidRPr="00BA61F8">
        <w:t>code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code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szCs w:val="20"/>
              </w:rPr>
              <w:t>0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处理成功，返回</w:t>
            </w: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Json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数据</w:t>
            </w:r>
          </w:p>
          <w:p w:rsidR="000F2B6E" w:rsidRPr="00082FFF" w:rsidRDefault="000F2B6E" w:rsidP="00082FFF">
            <w:pPr>
              <w:spacing w:after="0" w:line="220" w:lineRule="atLeast"/>
              <w:rPr>
                <w:rFonts w:ascii="Courier New" w:hAnsi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1</w:t>
            </w:r>
            <w:r w:rsidRPr="00082FFF">
              <w:rPr>
                <w:rFonts w:hint="eastAsia"/>
                <w:szCs w:val="20"/>
              </w:rPr>
              <w:t>：</w:t>
            </w:r>
            <w:r w:rsidRPr="00082FFF">
              <w:rPr>
                <w:rFonts w:ascii="Courier New" w:eastAsia="宋体" w:hAnsi="Courier New" w:cs="Courier New" w:hint="eastAsia"/>
                <w:sz w:val="20"/>
                <w:szCs w:val="20"/>
              </w:rPr>
              <w:t>处理失败，没有数据</w:t>
            </w:r>
          </w:p>
        </w:tc>
      </w:tr>
    </w:tbl>
    <w:p w:rsidR="000F2B6E" w:rsidRDefault="000F2B6E" w:rsidP="00A3338E">
      <w:pPr>
        <w:spacing w:line="220" w:lineRule="atLeast"/>
      </w:pPr>
      <w:r>
        <w:rPr>
          <w:rFonts w:hint="eastAsia"/>
        </w:rPr>
        <w:t>响应消息：</w:t>
      </w:r>
      <w:r w:rsidRPr="000C3058">
        <w:t>objects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931"/>
      </w:tblGrid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说明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withdrawId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提现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提现用户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withdrawFee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提现费用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createTime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申请时间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dealTime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处理时间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withdrawState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szCs w:val="20"/>
              </w:rPr>
              <w:t>1</w:t>
            </w: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处理状态【</w:t>
            </w:r>
            <w:r w:rsidRPr="00082FFF">
              <w:rPr>
                <w:szCs w:val="20"/>
              </w:rPr>
              <w:t>1.</w:t>
            </w:r>
            <w:r w:rsidRPr="00082FFF">
              <w:rPr>
                <w:rFonts w:hint="eastAsia"/>
                <w:szCs w:val="20"/>
              </w:rPr>
              <w:t>进行中</w:t>
            </w:r>
            <w:r w:rsidRPr="00082FFF">
              <w:rPr>
                <w:szCs w:val="20"/>
              </w:rPr>
              <w:t>,2,</w:t>
            </w:r>
            <w:r w:rsidRPr="00082FFF">
              <w:rPr>
                <w:rFonts w:hint="eastAsia"/>
                <w:szCs w:val="20"/>
              </w:rPr>
              <w:t>已处理】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tabs>
                <w:tab w:val="center" w:pos="957"/>
              </w:tabs>
              <w:spacing w:after="0" w:line="220" w:lineRule="atLeast"/>
              <w:rPr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loginPlat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应用</w:t>
            </w:r>
            <w:r w:rsidRPr="00082FFF">
              <w:rPr>
                <w:szCs w:val="20"/>
              </w:rPr>
              <w:t>id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tabs>
                <w:tab w:val="center" w:pos="957"/>
              </w:tabs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withdrawIp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提现用户</w:t>
            </w:r>
            <w:r w:rsidRPr="00082FFF">
              <w:rPr>
                <w:szCs w:val="20"/>
              </w:rPr>
              <w:t>ip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tabs>
                <w:tab w:val="center" w:pos="957"/>
              </w:tabs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withdrawRealName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提现用户真实姓名</w:t>
            </w:r>
          </w:p>
        </w:tc>
      </w:tr>
      <w:tr w:rsidR="000F2B6E" w:rsidRPr="00082FFF" w:rsidTr="00082FFF">
        <w:tc>
          <w:tcPr>
            <w:tcW w:w="2130" w:type="dxa"/>
          </w:tcPr>
          <w:p w:rsidR="000F2B6E" w:rsidRPr="00082FFF" w:rsidRDefault="000F2B6E" w:rsidP="00082FFF">
            <w:pPr>
              <w:tabs>
                <w:tab w:val="center" w:pos="957"/>
              </w:tabs>
              <w:spacing w:after="0" w:line="220" w:lineRule="atLeast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082FFF">
              <w:rPr>
                <w:rFonts w:ascii="Courier New" w:eastAsia="宋体" w:hAnsi="Courier New" w:cs="Courier New"/>
                <w:sz w:val="20"/>
                <w:szCs w:val="20"/>
              </w:rPr>
              <w:t>outTradeNo</w:t>
            </w:r>
          </w:p>
        </w:tc>
        <w:tc>
          <w:tcPr>
            <w:tcW w:w="2130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1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</w:p>
        </w:tc>
        <w:tc>
          <w:tcPr>
            <w:tcW w:w="2931" w:type="dxa"/>
          </w:tcPr>
          <w:p w:rsidR="000F2B6E" w:rsidRPr="00082FFF" w:rsidRDefault="000F2B6E" w:rsidP="00082FFF">
            <w:pPr>
              <w:spacing w:after="0" w:line="220" w:lineRule="atLeast"/>
              <w:rPr>
                <w:szCs w:val="20"/>
              </w:rPr>
            </w:pPr>
            <w:r w:rsidRPr="00082FFF">
              <w:rPr>
                <w:rFonts w:hint="eastAsia"/>
                <w:szCs w:val="20"/>
              </w:rPr>
              <w:t>交易单号</w:t>
            </w:r>
          </w:p>
        </w:tc>
      </w:tr>
    </w:tbl>
    <w:p w:rsidR="000F2B6E" w:rsidRPr="00AE09A2" w:rsidRDefault="000F2B6E" w:rsidP="004111DB">
      <w:pPr>
        <w:spacing w:line="220" w:lineRule="atLeast"/>
      </w:pPr>
    </w:p>
    <w:sectPr w:rsidR="000F2B6E" w:rsidRPr="00AE09A2" w:rsidSect="00A8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B6E" w:rsidRDefault="000F2B6E" w:rsidP="00B811EB">
      <w:pPr>
        <w:spacing w:after="0"/>
      </w:pPr>
      <w:r>
        <w:separator/>
      </w:r>
    </w:p>
  </w:endnote>
  <w:endnote w:type="continuationSeparator" w:id="0">
    <w:p w:rsidR="000F2B6E" w:rsidRDefault="000F2B6E" w:rsidP="00B811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B6E" w:rsidRDefault="000F2B6E" w:rsidP="00B811EB">
      <w:pPr>
        <w:spacing w:after="0"/>
      </w:pPr>
      <w:r>
        <w:separator/>
      </w:r>
    </w:p>
  </w:footnote>
  <w:footnote w:type="continuationSeparator" w:id="0">
    <w:p w:rsidR="000F2B6E" w:rsidRDefault="000F2B6E" w:rsidP="00B811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C1670"/>
    <w:multiLevelType w:val="hybridMultilevel"/>
    <w:tmpl w:val="EA28938C"/>
    <w:lvl w:ilvl="0" w:tplc="1DC207BA">
      <w:start w:val="1"/>
      <w:numFmt w:val="decimalEnclosedCircle"/>
      <w:lvlText w:val="%1．"/>
      <w:lvlJc w:val="left"/>
      <w:pPr>
        <w:ind w:left="720" w:hanging="720"/>
      </w:pPr>
      <w:rPr>
        <w:rFonts w:ascii="Tahoma" w:eastAsia="微软雅黑" w:hAnsi="Tahoma" w:cs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86E45C3"/>
    <w:multiLevelType w:val="hybridMultilevel"/>
    <w:tmpl w:val="35DCBA98"/>
    <w:lvl w:ilvl="0" w:tplc="66A06730">
      <w:start w:val="1"/>
      <w:numFmt w:val="decimalEnclosedCircle"/>
      <w:lvlText w:val="%1"/>
      <w:lvlJc w:val="left"/>
      <w:pPr>
        <w:ind w:left="360" w:hanging="360"/>
      </w:pPr>
      <w:rPr>
        <w:rFonts w:ascii="Tahoma" w:eastAsia="微软雅黑" w:hAnsi="Tahoma" w:cs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D0130E5"/>
    <w:multiLevelType w:val="hybridMultilevel"/>
    <w:tmpl w:val="1B921468"/>
    <w:lvl w:ilvl="0" w:tplc="7234C348">
      <w:start w:val="1"/>
      <w:numFmt w:val="decimalEnclosedCircle"/>
      <w:lvlText w:val="%1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ED71F8E"/>
    <w:multiLevelType w:val="hybridMultilevel"/>
    <w:tmpl w:val="D61227EC"/>
    <w:lvl w:ilvl="0" w:tplc="2E90C59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F1D281B"/>
    <w:multiLevelType w:val="hybridMultilevel"/>
    <w:tmpl w:val="B0BE067A"/>
    <w:lvl w:ilvl="0" w:tplc="868E659C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32C97998"/>
    <w:multiLevelType w:val="hybridMultilevel"/>
    <w:tmpl w:val="37D2BCF0"/>
    <w:lvl w:ilvl="0" w:tplc="A946650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3C0001A"/>
    <w:multiLevelType w:val="hybridMultilevel"/>
    <w:tmpl w:val="3E6642AC"/>
    <w:lvl w:ilvl="0" w:tplc="19D09ED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377F4C89"/>
    <w:multiLevelType w:val="hybridMultilevel"/>
    <w:tmpl w:val="1F00AA52"/>
    <w:lvl w:ilvl="0" w:tplc="69DA3A0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4A9031D1"/>
    <w:multiLevelType w:val="hybridMultilevel"/>
    <w:tmpl w:val="E81AD6FE"/>
    <w:lvl w:ilvl="0" w:tplc="C936C7F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F6B0380"/>
    <w:multiLevelType w:val="hybridMultilevel"/>
    <w:tmpl w:val="1F64AC96"/>
    <w:lvl w:ilvl="0" w:tplc="A1629BDE">
      <w:start w:val="2"/>
      <w:numFmt w:val="decimalEnclosedCircle"/>
      <w:lvlText w:val="%1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564846AF"/>
    <w:multiLevelType w:val="hybridMultilevel"/>
    <w:tmpl w:val="A8C4E59A"/>
    <w:lvl w:ilvl="0" w:tplc="A31E5E4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C9E5CDF"/>
    <w:multiLevelType w:val="hybridMultilevel"/>
    <w:tmpl w:val="12802D92"/>
    <w:lvl w:ilvl="0" w:tplc="66CE7C68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2">
    <w:nsid w:val="6BDF2AEB"/>
    <w:multiLevelType w:val="hybridMultilevel"/>
    <w:tmpl w:val="1B1EB42A"/>
    <w:lvl w:ilvl="0" w:tplc="8E641020">
      <w:start w:val="1"/>
      <w:numFmt w:val="decimalEnclosedCircle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11EB"/>
    <w:rsid w:val="000000F9"/>
    <w:rsid w:val="000005C6"/>
    <w:rsid w:val="00003486"/>
    <w:rsid w:val="00004B20"/>
    <w:rsid w:val="00004E72"/>
    <w:rsid w:val="00005DA3"/>
    <w:rsid w:val="00005FE1"/>
    <w:rsid w:val="000065C5"/>
    <w:rsid w:val="00006C8B"/>
    <w:rsid w:val="00007EEE"/>
    <w:rsid w:val="0001049A"/>
    <w:rsid w:val="00010711"/>
    <w:rsid w:val="00010B43"/>
    <w:rsid w:val="000127C9"/>
    <w:rsid w:val="0001385B"/>
    <w:rsid w:val="0001405E"/>
    <w:rsid w:val="000143F2"/>
    <w:rsid w:val="000157F5"/>
    <w:rsid w:val="00015EEF"/>
    <w:rsid w:val="00016ABA"/>
    <w:rsid w:val="00017E36"/>
    <w:rsid w:val="0002018F"/>
    <w:rsid w:val="00021470"/>
    <w:rsid w:val="00022EA1"/>
    <w:rsid w:val="00023601"/>
    <w:rsid w:val="000237F9"/>
    <w:rsid w:val="000323EC"/>
    <w:rsid w:val="000346C3"/>
    <w:rsid w:val="00034D0C"/>
    <w:rsid w:val="00035BE9"/>
    <w:rsid w:val="0003603E"/>
    <w:rsid w:val="000360AB"/>
    <w:rsid w:val="00036B1D"/>
    <w:rsid w:val="00037693"/>
    <w:rsid w:val="000407D9"/>
    <w:rsid w:val="000434CA"/>
    <w:rsid w:val="00043825"/>
    <w:rsid w:val="00046FF9"/>
    <w:rsid w:val="00047B11"/>
    <w:rsid w:val="00047B6C"/>
    <w:rsid w:val="0005301E"/>
    <w:rsid w:val="000537D0"/>
    <w:rsid w:val="00053D35"/>
    <w:rsid w:val="000556A7"/>
    <w:rsid w:val="000577FC"/>
    <w:rsid w:val="00064EA3"/>
    <w:rsid w:val="00065448"/>
    <w:rsid w:val="00066BB8"/>
    <w:rsid w:val="00067B87"/>
    <w:rsid w:val="000710C3"/>
    <w:rsid w:val="00072261"/>
    <w:rsid w:val="000726D2"/>
    <w:rsid w:val="00072D9D"/>
    <w:rsid w:val="0007348D"/>
    <w:rsid w:val="000743D4"/>
    <w:rsid w:val="00074466"/>
    <w:rsid w:val="000754DD"/>
    <w:rsid w:val="00075848"/>
    <w:rsid w:val="00075AB8"/>
    <w:rsid w:val="00075CA1"/>
    <w:rsid w:val="000805B7"/>
    <w:rsid w:val="000807C3"/>
    <w:rsid w:val="00082FFF"/>
    <w:rsid w:val="00083B41"/>
    <w:rsid w:val="00085C40"/>
    <w:rsid w:val="0008745A"/>
    <w:rsid w:val="0009153C"/>
    <w:rsid w:val="0009283D"/>
    <w:rsid w:val="00095631"/>
    <w:rsid w:val="00095C61"/>
    <w:rsid w:val="00095EAC"/>
    <w:rsid w:val="000A0BA8"/>
    <w:rsid w:val="000A1046"/>
    <w:rsid w:val="000A3059"/>
    <w:rsid w:val="000A393B"/>
    <w:rsid w:val="000A5746"/>
    <w:rsid w:val="000B02DC"/>
    <w:rsid w:val="000B0503"/>
    <w:rsid w:val="000B0898"/>
    <w:rsid w:val="000B3079"/>
    <w:rsid w:val="000B34CC"/>
    <w:rsid w:val="000B5CB6"/>
    <w:rsid w:val="000B6600"/>
    <w:rsid w:val="000C0D48"/>
    <w:rsid w:val="000C10F3"/>
    <w:rsid w:val="000C1639"/>
    <w:rsid w:val="000C1923"/>
    <w:rsid w:val="000C197F"/>
    <w:rsid w:val="000C3058"/>
    <w:rsid w:val="000C4D31"/>
    <w:rsid w:val="000C56BF"/>
    <w:rsid w:val="000C5B6A"/>
    <w:rsid w:val="000C6009"/>
    <w:rsid w:val="000C6C09"/>
    <w:rsid w:val="000C7B47"/>
    <w:rsid w:val="000D0628"/>
    <w:rsid w:val="000D08AB"/>
    <w:rsid w:val="000D0B12"/>
    <w:rsid w:val="000D0D6B"/>
    <w:rsid w:val="000D1323"/>
    <w:rsid w:val="000D2A67"/>
    <w:rsid w:val="000D33FE"/>
    <w:rsid w:val="000D6B66"/>
    <w:rsid w:val="000D77A0"/>
    <w:rsid w:val="000E0761"/>
    <w:rsid w:val="000E18A9"/>
    <w:rsid w:val="000E2881"/>
    <w:rsid w:val="000E3083"/>
    <w:rsid w:val="000E3611"/>
    <w:rsid w:val="000E39AC"/>
    <w:rsid w:val="000E544C"/>
    <w:rsid w:val="000F0F99"/>
    <w:rsid w:val="000F2571"/>
    <w:rsid w:val="000F2B6E"/>
    <w:rsid w:val="000F562F"/>
    <w:rsid w:val="000F5CB9"/>
    <w:rsid w:val="000F6254"/>
    <w:rsid w:val="000F6DCF"/>
    <w:rsid w:val="00100E5D"/>
    <w:rsid w:val="0010156E"/>
    <w:rsid w:val="00101A7F"/>
    <w:rsid w:val="00105582"/>
    <w:rsid w:val="00105F54"/>
    <w:rsid w:val="0011156F"/>
    <w:rsid w:val="00111E0D"/>
    <w:rsid w:val="001128B8"/>
    <w:rsid w:val="001138F1"/>
    <w:rsid w:val="0011467C"/>
    <w:rsid w:val="00114804"/>
    <w:rsid w:val="00114899"/>
    <w:rsid w:val="0011492E"/>
    <w:rsid w:val="001160D1"/>
    <w:rsid w:val="001177F9"/>
    <w:rsid w:val="00120A31"/>
    <w:rsid w:val="001213AF"/>
    <w:rsid w:val="00121D15"/>
    <w:rsid w:val="001251CD"/>
    <w:rsid w:val="00125966"/>
    <w:rsid w:val="00125D11"/>
    <w:rsid w:val="00126C39"/>
    <w:rsid w:val="00130751"/>
    <w:rsid w:val="00130C2B"/>
    <w:rsid w:val="00130D22"/>
    <w:rsid w:val="001333D4"/>
    <w:rsid w:val="00133577"/>
    <w:rsid w:val="00135C82"/>
    <w:rsid w:val="00136A3F"/>
    <w:rsid w:val="001379C3"/>
    <w:rsid w:val="00143807"/>
    <w:rsid w:val="00143878"/>
    <w:rsid w:val="001441C6"/>
    <w:rsid w:val="00144414"/>
    <w:rsid w:val="00144775"/>
    <w:rsid w:val="00145090"/>
    <w:rsid w:val="001450E2"/>
    <w:rsid w:val="00145252"/>
    <w:rsid w:val="00145670"/>
    <w:rsid w:val="00146322"/>
    <w:rsid w:val="00146826"/>
    <w:rsid w:val="00150464"/>
    <w:rsid w:val="001532B3"/>
    <w:rsid w:val="00154096"/>
    <w:rsid w:val="00154153"/>
    <w:rsid w:val="0015457F"/>
    <w:rsid w:val="00155048"/>
    <w:rsid w:val="00155412"/>
    <w:rsid w:val="00155B34"/>
    <w:rsid w:val="00155FB1"/>
    <w:rsid w:val="00156008"/>
    <w:rsid w:val="00156F80"/>
    <w:rsid w:val="00157F4B"/>
    <w:rsid w:val="00162477"/>
    <w:rsid w:val="001645DD"/>
    <w:rsid w:val="00170CD1"/>
    <w:rsid w:val="00170CEC"/>
    <w:rsid w:val="00172844"/>
    <w:rsid w:val="00174463"/>
    <w:rsid w:val="00174C8B"/>
    <w:rsid w:val="00175241"/>
    <w:rsid w:val="0017535F"/>
    <w:rsid w:val="001759AF"/>
    <w:rsid w:val="00183F96"/>
    <w:rsid w:val="00184E47"/>
    <w:rsid w:val="00184EC1"/>
    <w:rsid w:val="001850B5"/>
    <w:rsid w:val="00185875"/>
    <w:rsid w:val="0018703F"/>
    <w:rsid w:val="00187885"/>
    <w:rsid w:val="001928BD"/>
    <w:rsid w:val="00192DCB"/>
    <w:rsid w:val="001934D9"/>
    <w:rsid w:val="00196961"/>
    <w:rsid w:val="001A0752"/>
    <w:rsid w:val="001A0A57"/>
    <w:rsid w:val="001A1910"/>
    <w:rsid w:val="001A438F"/>
    <w:rsid w:val="001A6D7A"/>
    <w:rsid w:val="001A799C"/>
    <w:rsid w:val="001A7FEC"/>
    <w:rsid w:val="001B0115"/>
    <w:rsid w:val="001B0F95"/>
    <w:rsid w:val="001B3BEF"/>
    <w:rsid w:val="001B527E"/>
    <w:rsid w:val="001B5955"/>
    <w:rsid w:val="001C028C"/>
    <w:rsid w:val="001C15EC"/>
    <w:rsid w:val="001C2AE3"/>
    <w:rsid w:val="001C395B"/>
    <w:rsid w:val="001C3ABF"/>
    <w:rsid w:val="001C4DF8"/>
    <w:rsid w:val="001C6124"/>
    <w:rsid w:val="001C73B5"/>
    <w:rsid w:val="001C7804"/>
    <w:rsid w:val="001C79A2"/>
    <w:rsid w:val="001C7BE5"/>
    <w:rsid w:val="001D1234"/>
    <w:rsid w:val="001D3D9E"/>
    <w:rsid w:val="001D4108"/>
    <w:rsid w:val="001D44F1"/>
    <w:rsid w:val="001D589F"/>
    <w:rsid w:val="001D66D1"/>
    <w:rsid w:val="001D78C4"/>
    <w:rsid w:val="001E555B"/>
    <w:rsid w:val="001E5B11"/>
    <w:rsid w:val="001E641E"/>
    <w:rsid w:val="001E7357"/>
    <w:rsid w:val="001F1876"/>
    <w:rsid w:val="001F1E10"/>
    <w:rsid w:val="001F22E4"/>
    <w:rsid w:val="001F2F51"/>
    <w:rsid w:val="001F4989"/>
    <w:rsid w:val="001F6781"/>
    <w:rsid w:val="001F7CE7"/>
    <w:rsid w:val="0020038A"/>
    <w:rsid w:val="00200D4E"/>
    <w:rsid w:val="00201DD7"/>
    <w:rsid w:val="002025EE"/>
    <w:rsid w:val="002065DE"/>
    <w:rsid w:val="0020769F"/>
    <w:rsid w:val="00207A99"/>
    <w:rsid w:val="00207D08"/>
    <w:rsid w:val="0021022D"/>
    <w:rsid w:val="002104C3"/>
    <w:rsid w:val="002127F7"/>
    <w:rsid w:val="00213292"/>
    <w:rsid w:val="0021390B"/>
    <w:rsid w:val="002144A1"/>
    <w:rsid w:val="00214C72"/>
    <w:rsid w:val="0021798B"/>
    <w:rsid w:val="002179B6"/>
    <w:rsid w:val="0022002D"/>
    <w:rsid w:val="00221164"/>
    <w:rsid w:val="00221518"/>
    <w:rsid w:val="002219F9"/>
    <w:rsid w:val="002221F8"/>
    <w:rsid w:val="00222A70"/>
    <w:rsid w:val="00222B88"/>
    <w:rsid w:val="00226460"/>
    <w:rsid w:val="002277CC"/>
    <w:rsid w:val="002316B4"/>
    <w:rsid w:val="002327B1"/>
    <w:rsid w:val="00233AD1"/>
    <w:rsid w:val="00235341"/>
    <w:rsid w:val="002355E6"/>
    <w:rsid w:val="00236028"/>
    <w:rsid w:val="00243F9C"/>
    <w:rsid w:val="002458FD"/>
    <w:rsid w:val="002467DB"/>
    <w:rsid w:val="0024704B"/>
    <w:rsid w:val="00250839"/>
    <w:rsid w:val="00250C3E"/>
    <w:rsid w:val="00253782"/>
    <w:rsid w:val="00253EF3"/>
    <w:rsid w:val="00253FD8"/>
    <w:rsid w:val="00254642"/>
    <w:rsid w:val="002555F4"/>
    <w:rsid w:val="00260D68"/>
    <w:rsid w:val="00260F83"/>
    <w:rsid w:val="002622D7"/>
    <w:rsid w:val="00262917"/>
    <w:rsid w:val="00263456"/>
    <w:rsid w:val="002661E6"/>
    <w:rsid w:val="00266257"/>
    <w:rsid w:val="00270479"/>
    <w:rsid w:val="00270837"/>
    <w:rsid w:val="00270C24"/>
    <w:rsid w:val="00272C9F"/>
    <w:rsid w:val="0027419D"/>
    <w:rsid w:val="00274F82"/>
    <w:rsid w:val="0027530F"/>
    <w:rsid w:val="00276FE5"/>
    <w:rsid w:val="00277079"/>
    <w:rsid w:val="002829DB"/>
    <w:rsid w:val="00285A63"/>
    <w:rsid w:val="00285C35"/>
    <w:rsid w:val="0028632F"/>
    <w:rsid w:val="00290454"/>
    <w:rsid w:val="00290AE7"/>
    <w:rsid w:val="0029104F"/>
    <w:rsid w:val="002915A9"/>
    <w:rsid w:val="00293A63"/>
    <w:rsid w:val="00295375"/>
    <w:rsid w:val="00296580"/>
    <w:rsid w:val="002A0211"/>
    <w:rsid w:val="002A3C57"/>
    <w:rsid w:val="002A5DBC"/>
    <w:rsid w:val="002A6CF0"/>
    <w:rsid w:val="002A7FA8"/>
    <w:rsid w:val="002B1221"/>
    <w:rsid w:val="002B3E56"/>
    <w:rsid w:val="002C1AFC"/>
    <w:rsid w:val="002C21C8"/>
    <w:rsid w:val="002C411F"/>
    <w:rsid w:val="002C5073"/>
    <w:rsid w:val="002D05E9"/>
    <w:rsid w:val="002D2D81"/>
    <w:rsid w:val="002D33F0"/>
    <w:rsid w:val="002D389A"/>
    <w:rsid w:val="002D3F74"/>
    <w:rsid w:val="002D6B42"/>
    <w:rsid w:val="002E2166"/>
    <w:rsid w:val="002E29A7"/>
    <w:rsid w:val="002E3291"/>
    <w:rsid w:val="002E67F0"/>
    <w:rsid w:val="002E6CAC"/>
    <w:rsid w:val="002F064D"/>
    <w:rsid w:val="002F513C"/>
    <w:rsid w:val="00300428"/>
    <w:rsid w:val="0030301F"/>
    <w:rsid w:val="00305A00"/>
    <w:rsid w:val="00307894"/>
    <w:rsid w:val="00307949"/>
    <w:rsid w:val="00307B7C"/>
    <w:rsid w:val="00310CC4"/>
    <w:rsid w:val="00311405"/>
    <w:rsid w:val="003125DA"/>
    <w:rsid w:val="003147BD"/>
    <w:rsid w:val="003158D9"/>
    <w:rsid w:val="00316479"/>
    <w:rsid w:val="00317592"/>
    <w:rsid w:val="00317EE0"/>
    <w:rsid w:val="00321693"/>
    <w:rsid w:val="00321AAE"/>
    <w:rsid w:val="00322A79"/>
    <w:rsid w:val="0032310F"/>
    <w:rsid w:val="00323707"/>
    <w:rsid w:val="00326C87"/>
    <w:rsid w:val="0032787E"/>
    <w:rsid w:val="003304E9"/>
    <w:rsid w:val="00330FBF"/>
    <w:rsid w:val="0033185E"/>
    <w:rsid w:val="0033191C"/>
    <w:rsid w:val="00331B2E"/>
    <w:rsid w:val="00333456"/>
    <w:rsid w:val="00333833"/>
    <w:rsid w:val="00334B12"/>
    <w:rsid w:val="00336C50"/>
    <w:rsid w:val="00336E73"/>
    <w:rsid w:val="00343890"/>
    <w:rsid w:val="00346221"/>
    <w:rsid w:val="003470E0"/>
    <w:rsid w:val="00347608"/>
    <w:rsid w:val="00347726"/>
    <w:rsid w:val="00347C11"/>
    <w:rsid w:val="00351152"/>
    <w:rsid w:val="00352F6E"/>
    <w:rsid w:val="003545D5"/>
    <w:rsid w:val="00355CC1"/>
    <w:rsid w:val="00357EF2"/>
    <w:rsid w:val="0036143E"/>
    <w:rsid w:val="0036251E"/>
    <w:rsid w:val="00362757"/>
    <w:rsid w:val="003639FF"/>
    <w:rsid w:val="00364FDA"/>
    <w:rsid w:val="003663BF"/>
    <w:rsid w:val="003665EA"/>
    <w:rsid w:val="00371425"/>
    <w:rsid w:val="003722D9"/>
    <w:rsid w:val="00373EEC"/>
    <w:rsid w:val="003760D8"/>
    <w:rsid w:val="003773FA"/>
    <w:rsid w:val="00382F24"/>
    <w:rsid w:val="003833F6"/>
    <w:rsid w:val="00386273"/>
    <w:rsid w:val="00387950"/>
    <w:rsid w:val="003901D8"/>
    <w:rsid w:val="00391A20"/>
    <w:rsid w:val="003921E0"/>
    <w:rsid w:val="00392D8A"/>
    <w:rsid w:val="00392F58"/>
    <w:rsid w:val="00393B84"/>
    <w:rsid w:val="00394BC9"/>
    <w:rsid w:val="00395C19"/>
    <w:rsid w:val="00396A7D"/>
    <w:rsid w:val="00397ED9"/>
    <w:rsid w:val="003A00E1"/>
    <w:rsid w:val="003A06F9"/>
    <w:rsid w:val="003A0EFF"/>
    <w:rsid w:val="003A14CC"/>
    <w:rsid w:val="003A1CE5"/>
    <w:rsid w:val="003A2BCE"/>
    <w:rsid w:val="003A3C4B"/>
    <w:rsid w:val="003A4A27"/>
    <w:rsid w:val="003A78A4"/>
    <w:rsid w:val="003A79CC"/>
    <w:rsid w:val="003B1795"/>
    <w:rsid w:val="003B3734"/>
    <w:rsid w:val="003B43B6"/>
    <w:rsid w:val="003C162F"/>
    <w:rsid w:val="003C21B3"/>
    <w:rsid w:val="003C2442"/>
    <w:rsid w:val="003C39BD"/>
    <w:rsid w:val="003C4411"/>
    <w:rsid w:val="003C49F1"/>
    <w:rsid w:val="003C5C8D"/>
    <w:rsid w:val="003C610F"/>
    <w:rsid w:val="003C7880"/>
    <w:rsid w:val="003D1499"/>
    <w:rsid w:val="003D1A1F"/>
    <w:rsid w:val="003D23DE"/>
    <w:rsid w:val="003D4725"/>
    <w:rsid w:val="003E1382"/>
    <w:rsid w:val="003E3076"/>
    <w:rsid w:val="003E30D4"/>
    <w:rsid w:val="003E39A1"/>
    <w:rsid w:val="003E446E"/>
    <w:rsid w:val="003F0F66"/>
    <w:rsid w:val="003F11EC"/>
    <w:rsid w:val="003F1470"/>
    <w:rsid w:val="003F522B"/>
    <w:rsid w:val="003F638D"/>
    <w:rsid w:val="003F679A"/>
    <w:rsid w:val="003F7795"/>
    <w:rsid w:val="00400B2C"/>
    <w:rsid w:val="0040224F"/>
    <w:rsid w:val="00403BF9"/>
    <w:rsid w:val="0040456E"/>
    <w:rsid w:val="00406F01"/>
    <w:rsid w:val="0040774B"/>
    <w:rsid w:val="004111DB"/>
    <w:rsid w:val="00411237"/>
    <w:rsid w:val="004146CA"/>
    <w:rsid w:val="00417F75"/>
    <w:rsid w:val="00420757"/>
    <w:rsid w:val="0042373C"/>
    <w:rsid w:val="00430D2F"/>
    <w:rsid w:val="004311A5"/>
    <w:rsid w:val="00431911"/>
    <w:rsid w:val="00432C3B"/>
    <w:rsid w:val="004345C8"/>
    <w:rsid w:val="00434D7E"/>
    <w:rsid w:val="004357FE"/>
    <w:rsid w:val="004374F3"/>
    <w:rsid w:val="0043766F"/>
    <w:rsid w:val="00440E88"/>
    <w:rsid w:val="00444E3D"/>
    <w:rsid w:val="004452D3"/>
    <w:rsid w:val="00445552"/>
    <w:rsid w:val="004467BA"/>
    <w:rsid w:val="00447132"/>
    <w:rsid w:val="00452BAD"/>
    <w:rsid w:val="004536A6"/>
    <w:rsid w:val="00455A6A"/>
    <w:rsid w:val="00456757"/>
    <w:rsid w:val="00460341"/>
    <w:rsid w:val="004611E3"/>
    <w:rsid w:val="00461600"/>
    <w:rsid w:val="00462840"/>
    <w:rsid w:val="0046356B"/>
    <w:rsid w:val="00464063"/>
    <w:rsid w:val="00464C00"/>
    <w:rsid w:val="004655E1"/>
    <w:rsid w:val="00467449"/>
    <w:rsid w:val="0046765B"/>
    <w:rsid w:val="0047166E"/>
    <w:rsid w:val="004720E4"/>
    <w:rsid w:val="00472628"/>
    <w:rsid w:val="00474611"/>
    <w:rsid w:val="00474D8D"/>
    <w:rsid w:val="004750CE"/>
    <w:rsid w:val="004775FA"/>
    <w:rsid w:val="00481304"/>
    <w:rsid w:val="004826E1"/>
    <w:rsid w:val="00483414"/>
    <w:rsid w:val="0048378C"/>
    <w:rsid w:val="00483DE4"/>
    <w:rsid w:val="00483F6A"/>
    <w:rsid w:val="004847BE"/>
    <w:rsid w:val="0048698B"/>
    <w:rsid w:val="004871B8"/>
    <w:rsid w:val="004878D3"/>
    <w:rsid w:val="0049062E"/>
    <w:rsid w:val="004953A6"/>
    <w:rsid w:val="004959F5"/>
    <w:rsid w:val="00497319"/>
    <w:rsid w:val="00497BC5"/>
    <w:rsid w:val="004A0500"/>
    <w:rsid w:val="004A1BAB"/>
    <w:rsid w:val="004A3233"/>
    <w:rsid w:val="004A359F"/>
    <w:rsid w:val="004A3D31"/>
    <w:rsid w:val="004A433A"/>
    <w:rsid w:val="004A7967"/>
    <w:rsid w:val="004B00B0"/>
    <w:rsid w:val="004B10AE"/>
    <w:rsid w:val="004B37D2"/>
    <w:rsid w:val="004B6E27"/>
    <w:rsid w:val="004B6FE9"/>
    <w:rsid w:val="004C06CA"/>
    <w:rsid w:val="004C0C23"/>
    <w:rsid w:val="004C130D"/>
    <w:rsid w:val="004C1923"/>
    <w:rsid w:val="004C1E9B"/>
    <w:rsid w:val="004C56A0"/>
    <w:rsid w:val="004C5B54"/>
    <w:rsid w:val="004D1EBF"/>
    <w:rsid w:val="004D2D95"/>
    <w:rsid w:val="004D5A79"/>
    <w:rsid w:val="004D68ED"/>
    <w:rsid w:val="004D6BE0"/>
    <w:rsid w:val="004D7F9B"/>
    <w:rsid w:val="004E0D52"/>
    <w:rsid w:val="004E16A8"/>
    <w:rsid w:val="004E1960"/>
    <w:rsid w:val="004E1DBA"/>
    <w:rsid w:val="004E4D67"/>
    <w:rsid w:val="004E5B30"/>
    <w:rsid w:val="004E6620"/>
    <w:rsid w:val="004F047D"/>
    <w:rsid w:val="004F098D"/>
    <w:rsid w:val="004F1732"/>
    <w:rsid w:val="004F1EEA"/>
    <w:rsid w:val="004F28C4"/>
    <w:rsid w:val="004F2CE3"/>
    <w:rsid w:val="004F3BF2"/>
    <w:rsid w:val="004F41C1"/>
    <w:rsid w:val="004F4CAE"/>
    <w:rsid w:val="004F51B1"/>
    <w:rsid w:val="004F653B"/>
    <w:rsid w:val="004F6BDA"/>
    <w:rsid w:val="00500D0D"/>
    <w:rsid w:val="005011A7"/>
    <w:rsid w:val="00504E4E"/>
    <w:rsid w:val="0050575E"/>
    <w:rsid w:val="00506C5F"/>
    <w:rsid w:val="0051001D"/>
    <w:rsid w:val="0051053C"/>
    <w:rsid w:val="00513E26"/>
    <w:rsid w:val="0051555A"/>
    <w:rsid w:val="005160D7"/>
    <w:rsid w:val="00523332"/>
    <w:rsid w:val="005237B1"/>
    <w:rsid w:val="00524602"/>
    <w:rsid w:val="0052508B"/>
    <w:rsid w:val="00525116"/>
    <w:rsid w:val="00526A45"/>
    <w:rsid w:val="005310BB"/>
    <w:rsid w:val="00531171"/>
    <w:rsid w:val="00531577"/>
    <w:rsid w:val="0053186B"/>
    <w:rsid w:val="00533736"/>
    <w:rsid w:val="00534E66"/>
    <w:rsid w:val="0053643E"/>
    <w:rsid w:val="00536CC7"/>
    <w:rsid w:val="00537AC1"/>
    <w:rsid w:val="00537DCF"/>
    <w:rsid w:val="0054181B"/>
    <w:rsid w:val="005444DF"/>
    <w:rsid w:val="005469C4"/>
    <w:rsid w:val="0054715C"/>
    <w:rsid w:val="0054764D"/>
    <w:rsid w:val="005478BE"/>
    <w:rsid w:val="00550898"/>
    <w:rsid w:val="00551D3E"/>
    <w:rsid w:val="0055256C"/>
    <w:rsid w:val="00552C6D"/>
    <w:rsid w:val="005534FB"/>
    <w:rsid w:val="0055463A"/>
    <w:rsid w:val="00555510"/>
    <w:rsid w:val="00555632"/>
    <w:rsid w:val="00555917"/>
    <w:rsid w:val="0056028C"/>
    <w:rsid w:val="00561601"/>
    <w:rsid w:val="00561995"/>
    <w:rsid w:val="00561C3F"/>
    <w:rsid w:val="00562C18"/>
    <w:rsid w:val="00563927"/>
    <w:rsid w:val="00565DB9"/>
    <w:rsid w:val="0056625B"/>
    <w:rsid w:val="0056765B"/>
    <w:rsid w:val="00567C2D"/>
    <w:rsid w:val="005708C1"/>
    <w:rsid w:val="00570EEB"/>
    <w:rsid w:val="00570FDA"/>
    <w:rsid w:val="005715D9"/>
    <w:rsid w:val="00571DB9"/>
    <w:rsid w:val="00572F9D"/>
    <w:rsid w:val="00573E24"/>
    <w:rsid w:val="00575030"/>
    <w:rsid w:val="00575490"/>
    <w:rsid w:val="00575DFE"/>
    <w:rsid w:val="00576858"/>
    <w:rsid w:val="005778EE"/>
    <w:rsid w:val="005801D0"/>
    <w:rsid w:val="005807F8"/>
    <w:rsid w:val="00583198"/>
    <w:rsid w:val="0058397B"/>
    <w:rsid w:val="00585156"/>
    <w:rsid w:val="0058591D"/>
    <w:rsid w:val="00586E73"/>
    <w:rsid w:val="00590BD3"/>
    <w:rsid w:val="00590C94"/>
    <w:rsid w:val="00591E2C"/>
    <w:rsid w:val="005966CA"/>
    <w:rsid w:val="0059689F"/>
    <w:rsid w:val="00596F50"/>
    <w:rsid w:val="005A0067"/>
    <w:rsid w:val="005A10C8"/>
    <w:rsid w:val="005A1122"/>
    <w:rsid w:val="005A1DFC"/>
    <w:rsid w:val="005A277A"/>
    <w:rsid w:val="005A36BD"/>
    <w:rsid w:val="005A5384"/>
    <w:rsid w:val="005A5653"/>
    <w:rsid w:val="005A6BC2"/>
    <w:rsid w:val="005A7DF9"/>
    <w:rsid w:val="005B0BCA"/>
    <w:rsid w:val="005B1330"/>
    <w:rsid w:val="005B614F"/>
    <w:rsid w:val="005B7091"/>
    <w:rsid w:val="005B72AD"/>
    <w:rsid w:val="005B79DF"/>
    <w:rsid w:val="005B7DF2"/>
    <w:rsid w:val="005C1119"/>
    <w:rsid w:val="005C14F8"/>
    <w:rsid w:val="005C619E"/>
    <w:rsid w:val="005D047B"/>
    <w:rsid w:val="005D1722"/>
    <w:rsid w:val="005D2410"/>
    <w:rsid w:val="005D2593"/>
    <w:rsid w:val="005D2C8A"/>
    <w:rsid w:val="005D6573"/>
    <w:rsid w:val="005D758A"/>
    <w:rsid w:val="005E1215"/>
    <w:rsid w:val="005E2978"/>
    <w:rsid w:val="005E38BE"/>
    <w:rsid w:val="005E4B8E"/>
    <w:rsid w:val="005E64FE"/>
    <w:rsid w:val="005E74D4"/>
    <w:rsid w:val="005E7A0A"/>
    <w:rsid w:val="005F01FF"/>
    <w:rsid w:val="005F0382"/>
    <w:rsid w:val="005F2717"/>
    <w:rsid w:val="005F3D82"/>
    <w:rsid w:val="005F4BBE"/>
    <w:rsid w:val="005F4E68"/>
    <w:rsid w:val="005F6087"/>
    <w:rsid w:val="006005BE"/>
    <w:rsid w:val="006005FF"/>
    <w:rsid w:val="00600807"/>
    <w:rsid w:val="006012E3"/>
    <w:rsid w:val="00602872"/>
    <w:rsid w:val="0060289C"/>
    <w:rsid w:val="00604F00"/>
    <w:rsid w:val="00605250"/>
    <w:rsid w:val="00606109"/>
    <w:rsid w:val="00606FF9"/>
    <w:rsid w:val="006076DC"/>
    <w:rsid w:val="00607ACC"/>
    <w:rsid w:val="0061021E"/>
    <w:rsid w:val="00611E94"/>
    <w:rsid w:val="0061445B"/>
    <w:rsid w:val="00617F77"/>
    <w:rsid w:val="0062124E"/>
    <w:rsid w:val="0062131F"/>
    <w:rsid w:val="0062178C"/>
    <w:rsid w:val="0062245C"/>
    <w:rsid w:val="00624291"/>
    <w:rsid w:val="00625024"/>
    <w:rsid w:val="0062734D"/>
    <w:rsid w:val="006273EA"/>
    <w:rsid w:val="0063026B"/>
    <w:rsid w:val="00631A38"/>
    <w:rsid w:val="00632307"/>
    <w:rsid w:val="006323C6"/>
    <w:rsid w:val="00632728"/>
    <w:rsid w:val="00632C4D"/>
    <w:rsid w:val="00633856"/>
    <w:rsid w:val="00634ABE"/>
    <w:rsid w:val="0063690B"/>
    <w:rsid w:val="006370F1"/>
    <w:rsid w:val="00640EE5"/>
    <w:rsid w:val="00641722"/>
    <w:rsid w:val="006431B8"/>
    <w:rsid w:val="00645059"/>
    <w:rsid w:val="006456CD"/>
    <w:rsid w:val="00646414"/>
    <w:rsid w:val="0064721B"/>
    <w:rsid w:val="00647294"/>
    <w:rsid w:val="00647843"/>
    <w:rsid w:val="00650603"/>
    <w:rsid w:val="006536F1"/>
    <w:rsid w:val="006555C6"/>
    <w:rsid w:val="00656051"/>
    <w:rsid w:val="00656D8F"/>
    <w:rsid w:val="00656DD5"/>
    <w:rsid w:val="00661182"/>
    <w:rsid w:val="0066195A"/>
    <w:rsid w:val="00663F42"/>
    <w:rsid w:val="0066584C"/>
    <w:rsid w:val="00665858"/>
    <w:rsid w:val="00666A53"/>
    <w:rsid w:val="00670F85"/>
    <w:rsid w:val="006734BA"/>
    <w:rsid w:val="00673517"/>
    <w:rsid w:val="00673971"/>
    <w:rsid w:val="006755CC"/>
    <w:rsid w:val="006759C5"/>
    <w:rsid w:val="00676491"/>
    <w:rsid w:val="00676857"/>
    <w:rsid w:val="00676A9A"/>
    <w:rsid w:val="00681AF5"/>
    <w:rsid w:val="00684C29"/>
    <w:rsid w:val="00687863"/>
    <w:rsid w:val="006878A7"/>
    <w:rsid w:val="00690CF6"/>
    <w:rsid w:val="00691B83"/>
    <w:rsid w:val="00694DB5"/>
    <w:rsid w:val="006A0537"/>
    <w:rsid w:val="006A06AE"/>
    <w:rsid w:val="006A2452"/>
    <w:rsid w:val="006A733F"/>
    <w:rsid w:val="006B0083"/>
    <w:rsid w:val="006B0226"/>
    <w:rsid w:val="006B1D56"/>
    <w:rsid w:val="006B1E2A"/>
    <w:rsid w:val="006B34A8"/>
    <w:rsid w:val="006B3AFA"/>
    <w:rsid w:val="006B3FDC"/>
    <w:rsid w:val="006B43A9"/>
    <w:rsid w:val="006B4576"/>
    <w:rsid w:val="006B6F9B"/>
    <w:rsid w:val="006C1E4D"/>
    <w:rsid w:val="006C2135"/>
    <w:rsid w:val="006C553D"/>
    <w:rsid w:val="006C5DD9"/>
    <w:rsid w:val="006D2AD5"/>
    <w:rsid w:val="006D3CFB"/>
    <w:rsid w:val="006E28CF"/>
    <w:rsid w:val="006E2AD4"/>
    <w:rsid w:val="006E37C5"/>
    <w:rsid w:val="006E52D0"/>
    <w:rsid w:val="006E6594"/>
    <w:rsid w:val="006F131D"/>
    <w:rsid w:val="006F1AD5"/>
    <w:rsid w:val="006F3894"/>
    <w:rsid w:val="006F488C"/>
    <w:rsid w:val="006F5FE7"/>
    <w:rsid w:val="006F7A3B"/>
    <w:rsid w:val="00700CA2"/>
    <w:rsid w:val="007028D3"/>
    <w:rsid w:val="00704CAE"/>
    <w:rsid w:val="00705C77"/>
    <w:rsid w:val="00707228"/>
    <w:rsid w:val="00707663"/>
    <w:rsid w:val="00710088"/>
    <w:rsid w:val="007105E9"/>
    <w:rsid w:val="007106E9"/>
    <w:rsid w:val="007107BC"/>
    <w:rsid w:val="007118E9"/>
    <w:rsid w:val="007125BF"/>
    <w:rsid w:val="00713180"/>
    <w:rsid w:val="00713781"/>
    <w:rsid w:val="00715C8C"/>
    <w:rsid w:val="007203E5"/>
    <w:rsid w:val="00720B37"/>
    <w:rsid w:val="00721693"/>
    <w:rsid w:val="00723DFF"/>
    <w:rsid w:val="0072400A"/>
    <w:rsid w:val="00724B3C"/>
    <w:rsid w:val="007270C9"/>
    <w:rsid w:val="007274BD"/>
    <w:rsid w:val="00727B48"/>
    <w:rsid w:val="0073037E"/>
    <w:rsid w:val="007303D3"/>
    <w:rsid w:val="0073303A"/>
    <w:rsid w:val="007338FC"/>
    <w:rsid w:val="0073498F"/>
    <w:rsid w:val="0073659E"/>
    <w:rsid w:val="0073682D"/>
    <w:rsid w:val="0073716A"/>
    <w:rsid w:val="007376D5"/>
    <w:rsid w:val="00740EDE"/>
    <w:rsid w:val="007417E1"/>
    <w:rsid w:val="00743F39"/>
    <w:rsid w:val="00744288"/>
    <w:rsid w:val="007447EB"/>
    <w:rsid w:val="00744A0B"/>
    <w:rsid w:val="00746259"/>
    <w:rsid w:val="00746AF6"/>
    <w:rsid w:val="00747AEA"/>
    <w:rsid w:val="007504CC"/>
    <w:rsid w:val="007510AF"/>
    <w:rsid w:val="007513F4"/>
    <w:rsid w:val="007516B6"/>
    <w:rsid w:val="00751B2D"/>
    <w:rsid w:val="00752405"/>
    <w:rsid w:val="00754E7B"/>
    <w:rsid w:val="00756A41"/>
    <w:rsid w:val="0076193D"/>
    <w:rsid w:val="0076237C"/>
    <w:rsid w:val="00762AEB"/>
    <w:rsid w:val="00762E4A"/>
    <w:rsid w:val="00762F3C"/>
    <w:rsid w:val="00764780"/>
    <w:rsid w:val="00764BAA"/>
    <w:rsid w:val="00764FF6"/>
    <w:rsid w:val="007658F7"/>
    <w:rsid w:val="00765B41"/>
    <w:rsid w:val="00767380"/>
    <w:rsid w:val="007702F0"/>
    <w:rsid w:val="00770A16"/>
    <w:rsid w:val="00771512"/>
    <w:rsid w:val="00771B25"/>
    <w:rsid w:val="00772E76"/>
    <w:rsid w:val="00773093"/>
    <w:rsid w:val="007800B8"/>
    <w:rsid w:val="00781076"/>
    <w:rsid w:val="00782D5A"/>
    <w:rsid w:val="007834E0"/>
    <w:rsid w:val="007852AA"/>
    <w:rsid w:val="007901AB"/>
    <w:rsid w:val="00791560"/>
    <w:rsid w:val="0079382B"/>
    <w:rsid w:val="0079637C"/>
    <w:rsid w:val="007A0E68"/>
    <w:rsid w:val="007A0F30"/>
    <w:rsid w:val="007A169F"/>
    <w:rsid w:val="007A2BE8"/>
    <w:rsid w:val="007A6323"/>
    <w:rsid w:val="007A747C"/>
    <w:rsid w:val="007B2134"/>
    <w:rsid w:val="007B2A26"/>
    <w:rsid w:val="007B4869"/>
    <w:rsid w:val="007B53AE"/>
    <w:rsid w:val="007B5676"/>
    <w:rsid w:val="007B69E1"/>
    <w:rsid w:val="007B6B61"/>
    <w:rsid w:val="007C100D"/>
    <w:rsid w:val="007C270E"/>
    <w:rsid w:val="007C2D66"/>
    <w:rsid w:val="007C3438"/>
    <w:rsid w:val="007C3E55"/>
    <w:rsid w:val="007C4719"/>
    <w:rsid w:val="007C5F1A"/>
    <w:rsid w:val="007C66FA"/>
    <w:rsid w:val="007C78E6"/>
    <w:rsid w:val="007D14D9"/>
    <w:rsid w:val="007D14E8"/>
    <w:rsid w:val="007D31A9"/>
    <w:rsid w:val="007D3B09"/>
    <w:rsid w:val="007D5288"/>
    <w:rsid w:val="007D5DF2"/>
    <w:rsid w:val="007D6115"/>
    <w:rsid w:val="007D6308"/>
    <w:rsid w:val="007D70A0"/>
    <w:rsid w:val="007E0DFD"/>
    <w:rsid w:val="007E1827"/>
    <w:rsid w:val="007E6173"/>
    <w:rsid w:val="007E7618"/>
    <w:rsid w:val="007E784E"/>
    <w:rsid w:val="007F052F"/>
    <w:rsid w:val="007F1646"/>
    <w:rsid w:val="007F1E62"/>
    <w:rsid w:val="007F2E24"/>
    <w:rsid w:val="007F4FDB"/>
    <w:rsid w:val="007F5C17"/>
    <w:rsid w:val="007F7929"/>
    <w:rsid w:val="007F7937"/>
    <w:rsid w:val="008030D5"/>
    <w:rsid w:val="00803689"/>
    <w:rsid w:val="0080372E"/>
    <w:rsid w:val="0080495F"/>
    <w:rsid w:val="00805159"/>
    <w:rsid w:val="0080707D"/>
    <w:rsid w:val="0081054B"/>
    <w:rsid w:val="00810684"/>
    <w:rsid w:val="008139B0"/>
    <w:rsid w:val="008176A8"/>
    <w:rsid w:val="008200F2"/>
    <w:rsid w:val="008212E1"/>
    <w:rsid w:val="008216F8"/>
    <w:rsid w:val="008226F7"/>
    <w:rsid w:val="00823C73"/>
    <w:rsid w:val="0082620F"/>
    <w:rsid w:val="00826780"/>
    <w:rsid w:val="008267F7"/>
    <w:rsid w:val="00832B26"/>
    <w:rsid w:val="00832F87"/>
    <w:rsid w:val="00833B12"/>
    <w:rsid w:val="008350F0"/>
    <w:rsid w:val="008354A7"/>
    <w:rsid w:val="00837D99"/>
    <w:rsid w:val="008406A3"/>
    <w:rsid w:val="00840755"/>
    <w:rsid w:val="008429A0"/>
    <w:rsid w:val="00843FCA"/>
    <w:rsid w:val="00844356"/>
    <w:rsid w:val="00846322"/>
    <w:rsid w:val="008500D5"/>
    <w:rsid w:val="0085070A"/>
    <w:rsid w:val="00851603"/>
    <w:rsid w:val="00851B42"/>
    <w:rsid w:val="00852CC2"/>
    <w:rsid w:val="00854666"/>
    <w:rsid w:val="008565B9"/>
    <w:rsid w:val="00860495"/>
    <w:rsid w:val="008604FA"/>
    <w:rsid w:val="0086247F"/>
    <w:rsid w:val="00862A84"/>
    <w:rsid w:val="00863EB6"/>
    <w:rsid w:val="00864E0D"/>
    <w:rsid w:val="00865E61"/>
    <w:rsid w:val="008661B2"/>
    <w:rsid w:val="00866964"/>
    <w:rsid w:val="00870956"/>
    <w:rsid w:val="0087156F"/>
    <w:rsid w:val="008718AD"/>
    <w:rsid w:val="00871948"/>
    <w:rsid w:val="00872638"/>
    <w:rsid w:val="00873F70"/>
    <w:rsid w:val="00875BB2"/>
    <w:rsid w:val="00876AFE"/>
    <w:rsid w:val="00880A29"/>
    <w:rsid w:val="00880FA2"/>
    <w:rsid w:val="00883136"/>
    <w:rsid w:val="008864D3"/>
    <w:rsid w:val="00892CC6"/>
    <w:rsid w:val="008931BE"/>
    <w:rsid w:val="00893E15"/>
    <w:rsid w:val="00895F13"/>
    <w:rsid w:val="00896598"/>
    <w:rsid w:val="00897966"/>
    <w:rsid w:val="008A0385"/>
    <w:rsid w:val="008A05C2"/>
    <w:rsid w:val="008A1C68"/>
    <w:rsid w:val="008A20A1"/>
    <w:rsid w:val="008A3CB2"/>
    <w:rsid w:val="008A40A0"/>
    <w:rsid w:val="008A4DB6"/>
    <w:rsid w:val="008A5B7D"/>
    <w:rsid w:val="008A5C51"/>
    <w:rsid w:val="008A7C51"/>
    <w:rsid w:val="008B132A"/>
    <w:rsid w:val="008B5297"/>
    <w:rsid w:val="008B6F85"/>
    <w:rsid w:val="008C00F7"/>
    <w:rsid w:val="008C1F68"/>
    <w:rsid w:val="008C21BB"/>
    <w:rsid w:val="008C23B8"/>
    <w:rsid w:val="008C2585"/>
    <w:rsid w:val="008C6A99"/>
    <w:rsid w:val="008D07C6"/>
    <w:rsid w:val="008D0D4A"/>
    <w:rsid w:val="008D3294"/>
    <w:rsid w:val="008E00D1"/>
    <w:rsid w:val="008E02D3"/>
    <w:rsid w:val="008E04FA"/>
    <w:rsid w:val="008E11FE"/>
    <w:rsid w:val="008E2C06"/>
    <w:rsid w:val="008E2FEB"/>
    <w:rsid w:val="008E52E3"/>
    <w:rsid w:val="008E592A"/>
    <w:rsid w:val="008E5C1A"/>
    <w:rsid w:val="008E71BA"/>
    <w:rsid w:val="008F01BD"/>
    <w:rsid w:val="008F0F45"/>
    <w:rsid w:val="008F1593"/>
    <w:rsid w:val="008F1C46"/>
    <w:rsid w:val="008F4312"/>
    <w:rsid w:val="008F45FA"/>
    <w:rsid w:val="008F7562"/>
    <w:rsid w:val="008F76B7"/>
    <w:rsid w:val="00900947"/>
    <w:rsid w:val="00900F0E"/>
    <w:rsid w:val="00904CCA"/>
    <w:rsid w:val="00905DFA"/>
    <w:rsid w:val="00907371"/>
    <w:rsid w:val="009077D6"/>
    <w:rsid w:val="00907C93"/>
    <w:rsid w:val="00913C16"/>
    <w:rsid w:val="00914AC5"/>
    <w:rsid w:val="00916FF2"/>
    <w:rsid w:val="009214DE"/>
    <w:rsid w:val="009230B2"/>
    <w:rsid w:val="00924BCD"/>
    <w:rsid w:val="0092642B"/>
    <w:rsid w:val="0092735E"/>
    <w:rsid w:val="00931A13"/>
    <w:rsid w:val="00932971"/>
    <w:rsid w:val="00932DBE"/>
    <w:rsid w:val="009334C2"/>
    <w:rsid w:val="00933B6D"/>
    <w:rsid w:val="009340A3"/>
    <w:rsid w:val="00934A2A"/>
    <w:rsid w:val="00941B4A"/>
    <w:rsid w:val="00941FD4"/>
    <w:rsid w:val="00943ED7"/>
    <w:rsid w:val="00945E76"/>
    <w:rsid w:val="00946623"/>
    <w:rsid w:val="009467AC"/>
    <w:rsid w:val="00946BB3"/>
    <w:rsid w:val="00946FE2"/>
    <w:rsid w:val="009474C4"/>
    <w:rsid w:val="00947A8F"/>
    <w:rsid w:val="009509AF"/>
    <w:rsid w:val="00950D45"/>
    <w:rsid w:val="00953357"/>
    <w:rsid w:val="0095458E"/>
    <w:rsid w:val="00954D02"/>
    <w:rsid w:val="00955E2E"/>
    <w:rsid w:val="009568AA"/>
    <w:rsid w:val="00956C8C"/>
    <w:rsid w:val="00956E76"/>
    <w:rsid w:val="0096214F"/>
    <w:rsid w:val="009624E5"/>
    <w:rsid w:val="00962C0B"/>
    <w:rsid w:val="009630A4"/>
    <w:rsid w:val="00963648"/>
    <w:rsid w:val="009664C4"/>
    <w:rsid w:val="00970F6B"/>
    <w:rsid w:val="0097350B"/>
    <w:rsid w:val="0097360E"/>
    <w:rsid w:val="00973707"/>
    <w:rsid w:val="009747C0"/>
    <w:rsid w:val="00974C2B"/>
    <w:rsid w:val="00975A33"/>
    <w:rsid w:val="00977337"/>
    <w:rsid w:val="0098184B"/>
    <w:rsid w:val="00981932"/>
    <w:rsid w:val="00981F19"/>
    <w:rsid w:val="0098270F"/>
    <w:rsid w:val="00983958"/>
    <w:rsid w:val="00984A93"/>
    <w:rsid w:val="00987A05"/>
    <w:rsid w:val="00987C67"/>
    <w:rsid w:val="00990403"/>
    <w:rsid w:val="00990467"/>
    <w:rsid w:val="00991DBD"/>
    <w:rsid w:val="00993B50"/>
    <w:rsid w:val="009958D5"/>
    <w:rsid w:val="00997065"/>
    <w:rsid w:val="009A0D19"/>
    <w:rsid w:val="009A4377"/>
    <w:rsid w:val="009A477E"/>
    <w:rsid w:val="009A4DD9"/>
    <w:rsid w:val="009A72CC"/>
    <w:rsid w:val="009A7860"/>
    <w:rsid w:val="009A7FAB"/>
    <w:rsid w:val="009B1166"/>
    <w:rsid w:val="009B1E76"/>
    <w:rsid w:val="009B2D3C"/>
    <w:rsid w:val="009B4C7E"/>
    <w:rsid w:val="009B643F"/>
    <w:rsid w:val="009C0B5B"/>
    <w:rsid w:val="009C1A82"/>
    <w:rsid w:val="009C1BBA"/>
    <w:rsid w:val="009C1E8C"/>
    <w:rsid w:val="009C204A"/>
    <w:rsid w:val="009C2DC6"/>
    <w:rsid w:val="009C330C"/>
    <w:rsid w:val="009C50DD"/>
    <w:rsid w:val="009C53BF"/>
    <w:rsid w:val="009C735F"/>
    <w:rsid w:val="009D0138"/>
    <w:rsid w:val="009D0806"/>
    <w:rsid w:val="009D0975"/>
    <w:rsid w:val="009D09A3"/>
    <w:rsid w:val="009D5397"/>
    <w:rsid w:val="009D634A"/>
    <w:rsid w:val="009D6C3B"/>
    <w:rsid w:val="009D7DCD"/>
    <w:rsid w:val="009E26A3"/>
    <w:rsid w:val="009E2BDF"/>
    <w:rsid w:val="009F2607"/>
    <w:rsid w:val="009F284B"/>
    <w:rsid w:val="009F4F12"/>
    <w:rsid w:val="009F78FF"/>
    <w:rsid w:val="00A00BFD"/>
    <w:rsid w:val="00A03A33"/>
    <w:rsid w:val="00A04B99"/>
    <w:rsid w:val="00A05973"/>
    <w:rsid w:val="00A06823"/>
    <w:rsid w:val="00A075EA"/>
    <w:rsid w:val="00A07E3B"/>
    <w:rsid w:val="00A107FD"/>
    <w:rsid w:val="00A10EA6"/>
    <w:rsid w:val="00A10EA8"/>
    <w:rsid w:val="00A10FE1"/>
    <w:rsid w:val="00A11327"/>
    <w:rsid w:val="00A14E07"/>
    <w:rsid w:val="00A152F7"/>
    <w:rsid w:val="00A15CEB"/>
    <w:rsid w:val="00A17439"/>
    <w:rsid w:val="00A2086A"/>
    <w:rsid w:val="00A23EE0"/>
    <w:rsid w:val="00A242FA"/>
    <w:rsid w:val="00A27E22"/>
    <w:rsid w:val="00A31CA2"/>
    <w:rsid w:val="00A3338E"/>
    <w:rsid w:val="00A33917"/>
    <w:rsid w:val="00A33CB3"/>
    <w:rsid w:val="00A343F6"/>
    <w:rsid w:val="00A352B1"/>
    <w:rsid w:val="00A3610A"/>
    <w:rsid w:val="00A36BBA"/>
    <w:rsid w:val="00A370A4"/>
    <w:rsid w:val="00A40FC6"/>
    <w:rsid w:val="00A423F2"/>
    <w:rsid w:val="00A42C81"/>
    <w:rsid w:val="00A43222"/>
    <w:rsid w:val="00A45042"/>
    <w:rsid w:val="00A459B2"/>
    <w:rsid w:val="00A50B58"/>
    <w:rsid w:val="00A51235"/>
    <w:rsid w:val="00A551EC"/>
    <w:rsid w:val="00A5585B"/>
    <w:rsid w:val="00A60D6F"/>
    <w:rsid w:val="00A617B4"/>
    <w:rsid w:val="00A6196F"/>
    <w:rsid w:val="00A61C88"/>
    <w:rsid w:val="00A6245B"/>
    <w:rsid w:val="00A67536"/>
    <w:rsid w:val="00A67D04"/>
    <w:rsid w:val="00A70B6C"/>
    <w:rsid w:val="00A7121A"/>
    <w:rsid w:val="00A7210E"/>
    <w:rsid w:val="00A726C2"/>
    <w:rsid w:val="00A73E79"/>
    <w:rsid w:val="00A75EC1"/>
    <w:rsid w:val="00A80DCD"/>
    <w:rsid w:val="00A8216F"/>
    <w:rsid w:val="00A84E64"/>
    <w:rsid w:val="00A85001"/>
    <w:rsid w:val="00A858CC"/>
    <w:rsid w:val="00A85AA7"/>
    <w:rsid w:val="00A87A98"/>
    <w:rsid w:val="00A87FA1"/>
    <w:rsid w:val="00A91B85"/>
    <w:rsid w:val="00A9228A"/>
    <w:rsid w:val="00A946F1"/>
    <w:rsid w:val="00A9486E"/>
    <w:rsid w:val="00A94DB6"/>
    <w:rsid w:val="00A953AE"/>
    <w:rsid w:val="00A97A54"/>
    <w:rsid w:val="00AA0424"/>
    <w:rsid w:val="00AA398F"/>
    <w:rsid w:val="00AA4765"/>
    <w:rsid w:val="00AA52BF"/>
    <w:rsid w:val="00AA7F84"/>
    <w:rsid w:val="00AB03FD"/>
    <w:rsid w:val="00AB08EE"/>
    <w:rsid w:val="00AB14AE"/>
    <w:rsid w:val="00AB49CE"/>
    <w:rsid w:val="00AB6FA8"/>
    <w:rsid w:val="00AB799C"/>
    <w:rsid w:val="00AC0A26"/>
    <w:rsid w:val="00AC11F0"/>
    <w:rsid w:val="00AC25FD"/>
    <w:rsid w:val="00AC2B7A"/>
    <w:rsid w:val="00AC3B56"/>
    <w:rsid w:val="00AC4C24"/>
    <w:rsid w:val="00AC4EDF"/>
    <w:rsid w:val="00AC7ACF"/>
    <w:rsid w:val="00AC7D3D"/>
    <w:rsid w:val="00AD289D"/>
    <w:rsid w:val="00AD299D"/>
    <w:rsid w:val="00AD36E4"/>
    <w:rsid w:val="00AD56A5"/>
    <w:rsid w:val="00AD59BA"/>
    <w:rsid w:val="00AD6B1C"/>
    <w:rsid w:val="00AE08EF"/>
    <w:rsid w:val="00AE09A2"/>
    <w:rsid w:val="00AE3EBC"/>
    <w:rsid w:val="00AE5034"/>
    <w:rsid w:val="00AE7682"/>
    <w:rsid w:val="00AF03AC"/>
    <w:rsid w:val="00AF1FF8"/>
    <w:rsid w:val="00AF2F5D"/>
    <w:rsid w:val="00AF3D10"/>
    <w:rsid w:val="00B00C77"/>
    <w:rsid w:val="00B01177"/>
    <w:rsid w:val="00B01D33"/>
    <w:rsid w:val="00B04498"/>
    <w:rsid w:val="00B054F5"/>
    <w:rsid w:val="00B1136A"/>
    <w:rsid w:val="00B11FCB"/>
    <w:rsid w:val="00B147D3"/>
    <w:rsid w:val="00B1591E"/>
    <w:rsid w:val="00B211D2"/>
    <w:rsid w:val="00B23E6C"/>
    <w:rsid w:val="00B2467A"/>
    <w:rsid w:val="00B2557D"/>
    <w:rsid w:val="00B26D50"/>
    <w:rsid w:val="00B273D4"/>
    <w:rsid w:val="00B27826"/>
    <w:rsid w:val="00B30FC9"/>
    <w:rsid w:val="00B31602"/>
    <w:rsid w:val="00B34BF2"/>
    <w:rsid w:val="00B34D7F"/>
    <w:rsid w:val="00B351F8"/>
    <w:rsid w:val="00B369B4"/>
    <w:rsid w:val="00B37252"/>
    <w:rsid w:val="00B37887"/>
    <w:rsid w:val="00B43079"/>
    <w:rsid w:val="00B450CF"/>
    <w:rsid w:val="00B50101"/>
    <w:rsid w:val="00B51571"/>
    <w:rsid w:val="00B5324D"/>
    <w:rsid w:val="00B57876"/>
    <w:rsid w:val="00B6169A"/>
    <w:rsid w:val="00B61D25"/>
    <w:rsid w:val="00B63972"/>
    <w:rsid w:val="00B64B8E"/>
    <w:rsid w:val="00B64FF1"/>
    <w:rsid w:val="00B679ED"/>
    <w:rsid w:val="00B7054E"/>
    <w:rsid w:val="00B710FE"/>
    <w:rsid w:val="00B713B5"/>
    <w:rsid w:val="00B7151F"/>
    <w:rsid w:val="00B71733"/>
    <w:rsid w:val="00B74BA8"/>
    <w:rsid w:val="00B75C66"/>
    <w:rsid w:val="00B7777A"/>
    <w:rsid w:val="00B80D4D"/>
    <w:rsid w:val="00B811EB"/>
    <w:rsid w:val="00B81496"/>
    <w:rsid w:val="00B8218F"/>
    <w:rsid w:val="00B830BF"/>
    <w:rsid w:val="00B83DDA"/>
    <w:rsid w:val="00B85CDC"/>
    <w:rsid w:val="00B902B3"/>
    <w:rsid w:val="00B91B54"/>
    <w:rsid w:val="00B9310E"/>
    <w:rsid w:val="00B93EF7"/>
    <w:rsid w:val="00B96C94"/>
    <w:rsid w:val="00BA110C"/>
    <w:rsid w:val="00BA2D50"/>
    <w:rsid w:val="00BA313F"/>
    <w:rsid w:val="00BA3CE0"/>
    <w:rsid w:val="00BA4A0E"/>
    <w:rsid w:val="00BA61F8"/>
    <w:rsid w:val="00BB1192"/>
    <w:rsid w:val="00BB1641"/>
    <w:rsid w:val="00BB1C29"/>
    <w:rsid w:val="00BB2977"/>
    <w:rsid w:val="00BB48D0"/>
    <w:rsid w:val="00BB4B9D"/>
    <w:rsid w:val="00BB5608"/>
    <w:rsid w:val="00BB6C82"/>
    <w:rsid w:val="00BB6EF8"/>
    <w:rsid w:val="00BB70A9"/>
    <w:rsid w:val="00BC232A"/>
    <w:rsid w:val="00BC2C83"/>
    <w:rsid w:val="00BC6FB0"/>
    <w:rsid w:val="00BC76A7"/>
    <w:rsid w:val="00BD0D7E"/>
    <w:rsid w:val="00BD175B"/>
    <w:rsid w:val="00BD1935"/>
    <w:rsid w:val="00BD3945"/>
    <w:rsid w:val="00BD4B9C"/>
    <w:rsid w:val="00BD4FEA"/>
    <w:rsid w:val="00BE0359"/>
    <w:rsid w:val="00BE10E5"/>
    <w:rsid w:val="00BE204B"/>
    <w:rsid w:val="00BE28C7"/>
    <w:rsid w:val="00BE2A4B"/>
    <w:rsid w:val="00BE2AC1"/>
    <w:rsid w:val="00BE37AE"/>
    <w:rsid w:val="00BE48CF"/>
    <w:rsid w:val="00BE656D"/>
    <w:rsid w:val="00BF0DE4"/>
    <w:rsid w:val="00BF1F16"/>
    <w:rsid w:val="00BF3717"/>
    <w:rsid w:val="00BF44FF"/>
    <w:rsid w:val="00BF4E68"/>
    <w:rsid w:val="00BF56F0"/>
    <w:rsid w:val="00BF6F5E"/>
    <w:rsid w:val="00BF7620"/>
    <w:rsid w:val="00C00B68"/>
    <w:rsid w:val="00C03545"/>
    <w:rsid w:val="00C06402"/>
    <w:rsid w:val="00C06EB2"/>
    <w:rsid w:val="00C0792D"/>
    <w:rsid w:val="00C07C13"/>
    <w:rsid w:val="00C101DD"/>
    <w:rsid w:val="00C111AB"/>
    <w:rsid w:val="00C1263C"/>
    <w:rsid w:val="00C12675"/>
    <w:rsid w:val="00C126CF"/>
    <w:rsid w:val="00C12AD0"/>
    <w:rsid w:val="00C131B2"/>
    <w:rsid w:val="00C13D4B"/>
    <w:rsid w:val="00C14935"/>
    <w:rsid w:val="00C16ADF"/>
    <w:rsid w:val="00C174FA"/>
    <w:rsid w:val="00C200B3"/>
    <w:rsid w:val="00C20D90"/>
    <w:rsid w:val="00C22299"/>
    <w:rsid w:val="00C22B49"/>
    <w:rsid w:val="00C24E60"/>
    <w:rsid w:val="00C2675C"/>
    <w:rsid w:val="00C26D97"/>
    <w:rsid w:val="00C30437"/>
    <w:rsid w:val="00C33B26"/>
    <w:rsid w:val="00C3420F"/>
    <w:rsid w:val="00C415C6"/>
    <w:rsid w:val="00C41639"/>
    <w:rsid w:val="00C42355"/>
    <w:rsid w:val="00C44EF7"/>
    <w:rsid w:val="00C47F00"/>
    <w:rsid w:val="00C51840"/>
    <w:rsid w:val="00C518FD"/>
    <w:rsid w:val="00C51A41"/>
    <w:rsid w:val="00C52E68"/>
    <w:rsid w:val="00C56767"/>
    <w:rsid w:val="00C56E59"/>
    <w:rsid w:val="00C5771E"/>
    <w:rsid w:val="00C6319F"/>
    <w:rsid w:val="00C632EA"/>
    <w:rsid w:val="00C66475"/>
    <w:rsid w:val="00C6670B"/>
    <w:rsid w:val="00C67CBF"/>
    <w:rsid w:val="00C706E6"/>
    <w:rsid w:val="00C708C1"/>
    <w:rsid w:val="00C71FBD"/>
    <w:rsid w:val="00C72924"/>
    <w:rsid w:val="00C72BF8"/>
    <w:rsid w:val="00C76018"/>
    <w:rsid w:val="00C767CB"/>
    <w:rsid w:val="00C77E37"/>
    <w:rsid w:val="00C77F9D"/>
    <w:rsid w:val="00C80B2B"/>
    <w:rsid w:val="00C82E02"/>
    <w:rsid w:val="00C849C9"/>
    <w:rsid w:val="00C87661"/>
    <w:rsid w:val="00C87B7D"/>
    <w:rsid w:val="00C921BC"/>
    <w:rsid w:val="00C93F74"/>
    <w:rsid w:val="00C97B39"/>
    <w:rsid w:val="00C97CE4"/>
    <w:rsid w:val="00C97D48"/>
    <w:rsid w:val="00CA08BC"/>
    <w:rsid w:val="00CA092A"/>
    <w:rsid w:val="00CA0AF8"/>
    <w:rsid w:val="00CA1610"/>
    <w:rsid w:val="00CA4134"/>
    <w:rsid w:val="00CA4243"/>
    <w:rsid w:val="00CA60AD"/>
    <w:rsid w:val="00CA6BEA"/>
    <w:rsid w:val="00CA70B6"/>
    <w:rsid w:val="00CB668B"/>
    <w:rsid w:val="00CB6901"/>
    <w:rsid w:val="00CC0056"/>
    <w:rsid w:val="00CC3868"/>
    <w:rsid w:val="00CC40B3"/>
    <w:rsid w:val="00CC628A"/>
    <w:rsid w:val="00CC72EA"/>
    <w:rsid w:val="00CC7934"/>
    <w:rsid w:val="00CD1119"/>
    <w:rsid w:val="00CD317C"/>
    <w:rsid w:val="00CD3C4F"/>
    <w:rsid w:val="00CD4547"/>
    <w:rsid w:val="00CD5412"/>
    <w:rsid w:val="00CD69A1"/>
    <w:rsid w:val="00CD72B9"/>
    <w:rsid w:val="00CE004E"/>
    <w:rsid w:val="00CE25FD"/>
    <w:rsid w:val="00CE44F4"/>
    <w:rsid w:val="00CE683C"/>
    <w:rsid w:val="00CF359B"/>
    <w:rsid w:val="00CF4DD6"/>
    <w:rsid w:val="00CF4E5A"/>
    <w:rsid w:val="00CF5531"/>
    <w:rsid w:val="00CF58B0"/>
    <w:rsid w:val="00CF7D34"/>
    <w:rsid w:val="00D013F3"/>
    <w:rsid w:val="00D02265"/>
    <w:rsid w:val="00D0284B"/>
    <w:rsid w:val="00D02857"/>
    <w:rsid w:val="00D03757"/>
    <w:rsid w:val="00D06352"/>
    <w:rsid w:val="00D06CB7"/>
    <w:rsid w:val="00D079D1"/>
    <w:rsid w:val="00D11857"/>
    <w:rsid w:val="00D12B35"/>
    <w:rsid w:val="00D15889"/>
    <w:rsid w:val="00D1643E"/>
    <w:rsid w:val="00D17D83"/>
    <w:rsid w:val="00D2100E"/>
    <w:rsid w:val="00D24870"/>
    <w:rsid w:val="00D25FA3"/>
    <w:rsid w:val="00D27E4A"/>
    <w:rsid w:val="00D32E90"/>
    <w:rsid w:val="00D332E8"/>
    <w:rsid w:val="00D337D2"/>
    <w:rsid w:val="00D34648"/>
    <w:rsid w:val="00D36532"/>
    <w:rsid w:val="00D36E51"/>
    <w:rsid w:val="00D375FF"/>
    <w:rsid w:val="00D4077C"/>
    <w:rsid w:val="00D41EE8"/>
    <w:rsid w:val="00D427F2"/>
    <w:rsid w:val="00D42AE2"/>
    <w:rsid w:val="00D430A4"/>
    <w:rsid w:val="00D44001"/>
    <w:rsid w:val="00D44DC4"/>
    <w:rsid w:val="00D47176"/>
    <w:rsid w:val="00D5265B"/>
    <w:rsid w:val="00D53139"/>
    <w:rsid w:val="00D5506A"/>
    <w:rsid w:val="00D55D2D"/>
    <w:rsid w:val="00D579CC"/>
    <w:rsid w:val="00D60371"/>
    <w:rsid w:val="00D62A4C"/>
    <w:rsid w:val="00D62C62"/>
    <w:rsid w:val="00D62C6C"/>
    <w:rsid w:val="00D62DFA"/>
    <w:rsid w:val="00D63108"/>
    <w:rsid w:val="00D6405F"/>
    <w:rsid w:val="00D641D2"/>
    <w:rsid w:val="00D646B5"/>
    <w:rsid w:val="00D649FC"/>
    <w:rsid w:val="00D720F9"/>
    <w:rsid w:val="00D72875"/>
    <w:rsid w:val="00D74FF9"/>
    <w:rsid w:val="00D75F91"/>
    <w:rsid w:val="00D76355"/>
    <w:rsid w:val="00D80A9A"/>
    <w:rsid w:val="00D81BEC"/>
    <w:rsid w:val="00D820E6"/>
    <w:rsid w:val="00D838DA"/>
    <w:rsid w:val="00D83B3D"/>
    <w:rsid w:val="00D90CEC"/>
    <w:rsid w:val="00D94D53"/>
    <w:rsid w:val="00D95376"/>
    <w:rsid w:val="00D95DD1"/>
    <w:rsid w:val="00D96086"/>
    <w:rsid w:val="00DA00DF"/>
    <w:rsid w:val="00DA2103"/>
    <w:rsid w:val="00DA4669"/>
    <w:rsid w:val="00DA5C67"/>
    <w:rsid w:val="00DA70CF"/>
    <w:rsid w:val="00DB0D85"/>
    <w:rsid w:val="00DB1972"/>
    <w:rsid w:val="00DB2C98"/>
    <w:rsid w:val="00DB2F9D"/>
    <w:rsid w:val="00DB5410"/>
    <w:rsid w:val="00DB5C11"/>
    <w:rsid w:val="00DB7F89"/>
    <w:rsid w:val="00DC0D1B"/>
    <w:rsid w:val="00DC125D"/>
    <w:rsid w:val="00DC32F3"/>
    <w:rsid w:val="00DC3827"/>
    <w:rsid w:val="00DC3F41"/>
    <w:rsid w:val="00DC43F2"/>
    <w:rsid w:val="00DC6E92"/>
    <w:rsid w:val="00DD21A2"/>
    <w:rsid w:val="00DD2466"/>
    <w:rsid w:val="00DD37AD"/>
    <w:rsid w:val="00DD3BF4"/>
    <w:rsid w:val="00DD67AA"/>
    <w:rsid w:val="00DE0EA8"/>
    <w:rsid w:val="00DE2C78"/>
    <w:rsid w:val="00DE3880"/>
    <w:rsid w:val="00DE4789"/>
    <w:rsid w:val="00DE4DBC"/>
    <w:rsid w:val="00DE55D0"/>
    <w:rsid w:val="00DE5C5F"/>
    <w:rsid w:val="00DE6672"/>
    <w:rsid w:val="00DE7789"/>
    <w:rsid w:val="00DF0E20"/>
    <w:rsid w:val="00DF16D6"/>
    <w:rsid w:val="00DF181B"/>
    <w:rsid w:val="00DF1D55"/>
    <w:rsid w:val="00DF203F"/>
    <w:rsid w:val="00DF3546"/>
    <w:rsid w:val="00DF6993"/>
    <w:rsid w:val="00DF6A3D"/>
    <w:rsid w:val="00E01B85"/>
    <w:rsid w:val="00E036E7"/>
    <w:rsid w:val="00E0431E"/>
    <w:rsid w:val="00E060CD"/>
    <w:rsid w:val="00E06D71"/>
    <w:rsid w:val="00E14CA1"/>
    <w:rsid w:val="00E241E8"/>
    <w:rsid w:val="00E26859"/>
    <w:rsid w:val="00E26A94"/>
    <w:rsid w:val="00E26BE7"/>
    <w:rsid w:val="00E316AB"/>
    <w:rsid w:val="00E3262A"/>
    <w:rsid w:val="00E34872"/>
    <w:rsid w:val="00E368FD"/>
    <w:rsid w:val="00E408A8"/>
    <w:rsid w:val="00E4515D"/>
    <w:rsid w:val="00E45AA2"/>
    <w:rsid w:val="00E45CB0"/>
    <w:rsid w:val="00E47ED2"/>
    <w:rsid w:val="00E50159"/>
    <w:rsid w:val="00E50416"/>
    <w:rsid w:val="00E506A6"/>
    <w:rsid w:val="00E50BEF"/>
    <w:rsid w:val="00E54F93"/>
    <w:rsid w:val="00E55676"/>
    <w:rsid w:val="00E56B0E"/>
    <w:rsid w:val="00E56F5B"/>
    <w:rsid w:val="00E603D7"/>
    <w:rsid w:val="00E61F98"/>
    <w:rsid w:val="00E63508"/>
    <w:rsid w:val="00E64931"/>
    <w:rsid w:val="00E657DA"/>
    <w:rsid w:val="00E66744"/>
    <w:rsid w:val="00E67DB9"/>
    <w:rsid w:val="00E7289E"/>
    <w:rsid w:val="00E72D62"/>
    <w:rsid w:val="00E74A03"/>
    <w:rsid w:val="00E75CD0"/>
    <w:rsid w:val="00E7648F"/>
    <w:rsid w:val="00E81651"/>
    <w:rsid w:val="00E81F42"/>
    <w:rsid w:val="00E8246A"/>
    <w:rsid w:val="00E82F31"/>
    <w:rsid w:val="00E83F5D"/>
    <w:rsid w:val="00E850BF"/>
    <w:rsid w:val="00E85657"/>
    <w:rsid w:val="00E86869"/>
    <w:rsid w:val="00E87CA3"/>
    <w:rsid w:val="00E90025"/>
    <w:rsid w:val="00E91420"/>
    <w:rsid w:val="00E918BA"/>
    <w:rsid w:val="00E91DCE"/>
    <w:rsid w:val="00E931C7"/>
    <w:rsid w:val="00E97E77"/>
    <w:rsid w:val="00EA2216"/>
    <w:rsid w:val="00EA228F"/>
    <w:rsid w:val="00EA58DB"/>
    <w:rsid w:val="00EA59F4"/>
    <w:rsid w:val="00EA5D29"/>
    <w:rsid w:val="00EA7269"/>
    <w:rsid w:val="00EB06DA"/>
    <w:rsid w:val="00EB0CD1"/>
    <w:rsid w:val="00EB1067"/>
    <w:rsid w:val="00EB333A"/>
    <w:rsid w:val="00EB3C1E"/>
    <w:rsid w:val="00EB47DE"/>
    <w:rsid w:val="00EB68EF"/>
    <w:rsid w:val="00EB692D"/>
    <w:rsid w:val="00EB6DAE"/>
    <w:rsid w:val="00EB7069"/>
    <w:rsid w:val="00EC0127"/>
    <w:rsid w:val="00EC2E6A"/>
    <w:rsid w:val="00EC40B8"/>
    <w:rsid w:val="00EC4BE0"/>
    <w:rsid w:val="00EC5741"/>
    <w:rsid w:val="00EC5BA5"/>
    <w:rsid w:val="00EC6BB9"/>
    <w:rsid w:val="00EC70EB"/>
    <w:rsid w:val="00ED3172"/>
    <w:rsid w:val="00ED3427"/>
    <w:rsid w:val="00ED5898"/>
    <w:rsid w:val="00ED60E7"/>
    <w:rsid w:val="00EE065F"/>
    <w:rsid w:val="00EE18A2"/>
    <w:rsid w:val="00EE2F9C"/>
    <w:rsid w:val="00EE3C12"/>
    <w:rsid w:val="00EE3D77"/>
    <w:rsid w:val="00EE40D7"/>
    <w:rsid w:val="00EE4261"/>
    <w:rsid w:val="00EE5229"/>
    <w:rsid w:val="00EE5584"/>
    <w:rsid w:val="00EE5D3C"/>
    <w:rsid w:val="00EE6787"/>
    <w:rsid w:val="00EE69FC"/>
    <w:rsid w:val="00EE7099"/>
    <w:rsid w:val="00EE7DCB"/>
    <w:rsid w:val="00EF1403"/>
    <w:rsid w:val="00EF23DA"/>
    <w:rsid w:val="00EF4D97"/>
    <w:rsid w:val="00EF513B"/>
    <w:rsid w:val="00EF5292"/>
    <w:rsid w:val="00EF59ED"/>
    <w:rsid w:val="00EF72BE"/>
    <w:rsid w:val="00EF76FF"/>
    <w:rsid w:val="00F00BB6"/>
    <w:rsid w:val="00F01503"/>
    <w:rsid w:val="00F0189B"/>
    <w:rsid w:val="00F030CF"/>
    <w:rsid w:val="00F04103"/>
    <w:rsid w:val="00F05CC6"/>
    <w:rsid w:val="00F077A4"/>
    <w:rsid w:val="00F07CCB"/>
    <w:rsid w:val="00F122A4"/>
    <w:rsid w:val="00F129BC"/>
    <w:rsid w:val="00F13978"/>
    <w:rsid w:val="00F1507C"/>
    <w:rsid w:val="00F1745E"/>
    <w:rsid w:val="00F179E9"/>
    <w:rsid w:val="00F17FEA"/>
    <w:rsid w:val="00F2319C"/>
    <w:rsid w:val="00F231C1"/>
    <w:rsid w:val="00F25B7B"/>
    <w:rsid w:val="00F25C48"/>
    <w:rsid w:val="00F26300"/>
    <w:rsid w:val="00F26934"/>
    <w:rsid w:val="00F269B1"/>
    <w:rsid w:val="00F27ECD"/>
    <w:rsid w:val="00F31E9A"/>
    <w:rsid w:val="00F333BE"/>
    <w:rsid w:val="00F33C52"/>
    <w:rsid w:val="00F33F1E"/>
    <w:rsid w:val="00F352DA"/>
    <w:rsid w:val="00F354AC"/>
    <w:rsid w:val="00F368E7"/>
    <w:rsid w:val="00F36AED"/>
    <w:rsid w:val="00F36BFA"/>
    <w:rsid w:val="00F403B9"/>
    <w:rsid w:val="00F41E3C"/>
    <w:rsid w:val="00F441A2"/>
    <w:rsid w:val="00F44988"/>
    <w:rsid w:val="00F4596E"/>
    <w:rsid w:val="00F45B87"/>
    <w:rsid w:val="00F45E6D"/>
    <w:rsid w:val="00F47521"/>
    <w:rsid w:val="00F50A9A"/>
    <w:rsid w:val="00F50F74"/>
    <w:rsid w:val="00F52290"/>
    <w:rsid w:val="00F541ED"/>
    <w:rsid w:val="00F5555D"/>
    <w:rsid w:val="00F56651"/>
    <w:rsid w:val="00F56D5C"/>
    <w:rsid w:val="00F57C05"/>
    <w:rsid w:val="00F601C2"/>
    <w:rsid w:val="00F60351"/>
    <w:rsid w:val="00F60471"/>
    <w:rsid w:val="00F60AC1"/>
    <w:rsid w:val="00F619BF"/>
    <w:rsid w:val="00F628B8"/>
    <w:rsid w:val="00F7077B"/>
    <w:rsid w:val="00F70E1E"/>
    <w:rsid w:val="00F739F4"/>
    <w:rsid w:val="00F73AA9"/>
    <w:rsid w:val="00F744DD"/>
    <w:rsid w:val="00F756DA"/>
    <w:rsid w:val="00F760EB"/>
    <w:rsid w:val="00F819BE"/>
    <w:rsid w:val="00F82316"/>
    <w:rsid w:val="00F8350B"/>
    <w:rsid w:val="00F83E44"/>
    <w:rsid w:val="00F83FC3"/>
    <w:rsid w:val="00F841E8"/>
    <w:rsid w:val="00F8559F"/>
    <w:rsid w:val="00F8666B"/>
    <w:rsid w:val="00F92E22"/>
    <w:rsid w:val="00F966C6"/>
    <w:rsid w:val="00F9759E"/>
    <w:rsid w:val="00FA0044"/>
    <w:rsid w:val="00FA1C9C"/>
    <w:rsid w:val="00FA292F"/>
    <w:rsid w:val="00FA4EF7"/>
    <w:rsid w:val="00FA6DF8"/>
    <w:rsid w:val="00FB1189"/>
    <w:rsid w:val="00FB1432"/>
    <w:rsid w:val="00FB21AD"/>
    <w:rsid w:val="00FB3A51"/>
    <w:rsid w:val="00FB49B7"/>
    <w:rsid w:val="00FB57B7"/>
    <w:rsid w:val="00FB5F41"/>
    <w:rsid w:val="00FB760D"/>
    <w:rsid w:val="00FC0BDE"/>
    <w:rsid w:val="00FC193A"/>
    <w:rsid w:val="00FC1FB4"/>
    <w:rsid w:val="00FC3198"/>
    <w:rsid w:val="00FC3638"/>
    <w:rsid w:val="00FC3A4E"/>
    <w:rsid w:val="00FC3AC1"/>
    <w:rsid w:val="00FC526A"/>
    <w:rsid w:val="00FC617D"/>
    <w:rsid w:val="00FC74C3"/>
    <w:rsid w:val="00FC77BF"/>
    <w:rsid w:val="00FD0203"/>
    <w:rsid w:val="00FD1239"/>
    <w:rsid w:val="00FD33E4"/>
    <w:rsid w:val="00FD4284"/>
    <w:rsid w:val="00FD42B9"/>
    <w:rsid w:val="00FD4D61"/>
    <w:rsid w:val="00FD4F85"/>
    <w:rsid w:val="00FD51BD"/>
    <w:rsid w:val="00FD5415"/>
    <w:rsid w:val="00FD5B87"/>
    <w:rsid w:val="00FD7AD0"/>
    <w:rsid w:val="00FE00A8"/>
    <w:rsid w:val="00FE0264"/>
    <w:rsid w:val="00FE37B2"/>
    <w:rsid w:val="00FE454F"/>
    <w:rsid w:val="00FE4EA3"/>
    <w:rsid w:val="00FE52EB"/>
    <w:rsid w:val="00FE668B"/>
    <w:rsid w:val="00FE72EF"/>
    <w:rsid w:val="00FE7EEC"/>
    <w:rsid w:val="00FF01DA"/>
    <w:rsid w:val="00FF2936"/>
    <w:rsid w:val="00FF29FB"/>
    <w:rsid w:val="00FF460D"/>
    <w:rsid w:val="00FF5294"/>
    <w:rsid w:val="00FF58C1"/>
    <w:rsid w:val="00FF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F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11EB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811EB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B811E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="Calibri" w:eastAsia="宋体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11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811EB"/>
    <w:pPr>
      <w:widowControl w:val="0"/>
      <w:tabs>
        <w:tab w:val="center" w:pos="4153"/>
        <w:tab w:val="right" w:pos="8306"/>
      </w:tabs>
      <w:adjustRightInd/>
      <w:spacing w:after="0"/>
    </w:pPr>
    <w:rPr>
      <w:rFonts w:ascii="Calibri" w:eastAsia="宋体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811EB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B811EB"/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B811EB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811EB"/>
    <w:rPr>
      <w:rFonts w:ascii="宋体" w:eastAsia="宋体" w:hAnsi="Tahoma" w:cs="Times New Roman"/>
      <w:kern w:val="0"/>
      <w:sz w:val="18"/>
      <w:szCs w:val="18"/>
    </w:rPr>
  </w:style>
  <w:style w:type="character" w:customStyle="1" w:styleId="treelabel">
    <w:name w:val="treelabel"/>
    <w:basedOn w:val="DefaultParagraphFont"/>
    <w:uiPriority w:val="99"/>
    <w:rsid w:val="00321693"/>
    <w:rPr>
      <w:rFonts w:cs="Times New Roman"/>
    </w:rPr>
  </w:style>
  <w:style w:type="character" w:styleId="Hyperlink">
    <w:name w:val="Hyperlink"/>
    <w:basedOn w:val="DefaultParagraphFont"/>
    <w:uiPriority w:val="99"/>
    <w:rsid w:val="002F513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B1E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youtec.com/cofC/w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lefeigou.com/cofC2/w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haoshi360.com/cofC%20/imageUpload/upload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oshi360.com/cofC/w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2999</TotalTime>
  <Pages>65</Pages>
  <Words>4994</Words>
  <Characters>28468</Characters>
  <Application>Microsoft Office Outlook</Application>
  <DocSecurity>0</DocSecurity>
  <Lines>0</Lines>
  <Paragraphs>0</Paragraphs>
  <ScaleCrop>false</ScaleCrop>
  <Company>wfe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</dc:creator>
  <cp:keywords/>
  <dc:description/>
  <cp:lastModifiedBy>AutoBVT</cp:lastModifiedBy>
  <cp:revision>4743</cp:revision>
  <dcterms:created xsi:type="dcterms:W3CDTF">2017-06-01T08:15:00Z</dcterms:created>
  <dcterms:modified xsi:type="dcterms:W3CDTF">2017-10-20T02:20:00Z</dcterms:modified>
</cp:coreProperties>
</file>